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549" w:rsidRDefault="00952549" w:rsidP="00F7361C">
      <w:pPr>
        <w:jc w:val="right"/>
        <w:rPr>
          <w:b/>
          <w:sz w:val="32"/>
          <w:szCs w:val="32"/>
        </w:rPr>
      </w:pPr>
      <w:bookmarkStart w:id="0" w:name="_Toc74456896"/>
    </w:p>
    <w:p w:rsidR="00952549" w:rsidRDefault="00952549" w:rsidP="00F7361C">
      <w:pPr>
        <w:jc w:val="right"/>
        <w:rPr>
          <w:b/>
          <w:sz w:val="32"/>
          <w:szCs w:val="32"/>
        </w:rPr>
      </w:pPr>
    </w:p>
    <w:p w:rsidR="00952549" w:rsidRDefault="00952549" w:rsidP="00F7361C">
      <w:pPr>
        <w:jc w:val="right"/>
        <w:rPr>
          <w:b/>
          <w:sz w:val="32"/>
          <w:szCs w:val="32"/>
        </w:rPr>
      </w:pPr>
    </w:p>
    <w:p w:rsidR="00952549" w:rsidRDefault="00952549" w:rsidP="00F7361C">
      <w:pPr>
        <w:jc w:val="right"/>
        <w:rPr>
          <w:b/>
          <w:sz w:val="32"/>
          <w:szCs w:val="32"/>
        </w:rPr>
      </w:pPr>
    </w:p>
    <w:p w:rsidR="00952549" w:rsidRDefault="00952549" w:rsidP="00F7361C">
      <w:pPr>
        <w:jc w:val="right"/>
        <w:rPr>
          <w:b/>
          <w:sz w:val="32"/>
          <w:szCs w:val="32"/>
        </w:rPr>
      </w:pPr>
    </w:p>
    <w:p w:rsidR="00952549" w:rsidRDefault="00952549" w:rsidP="00F7361C">
      <w:pPr>
        <w:jc w:val="right"/>
        <w:rPr>
          <w:b/>
          <w:sz w:val="32"/>
          <w:szCs w:val="32"/>
        </w:rPr>
      </w:pPr>
    </w:p>
    <w:p w:rsidR="00952549" w:rsidRDefault="00952549" w:rsidP="00F7361C">
      <w:pPr>
        <w:jc w:val="right"/>
        <w:rPr>
          <w:b/>
          <w:sz w:val="32"/>
          <w:szCs w:val="32"/>
        </w:rPr>
      </w:pPr>
    </w:p>
    <w:p w:rsidR="00952549" w:rsidRDefault="00952549" w:rsidP="00F7361C">
      <w:pPr>
        <w:jc w:val="right"/>
        <w:rPr>
          <w:b/>
          <w:sz w:val="32"/>
          <w:szCs w:val="32"/>
        </w:rPr>
      </w:pPr>
    </w:p>
    <w:p w:rsidR="00952549" w:rsidRDefault="00952549" w:rsidP="00F7361C">
      <w:pPr>
        <w:jc w:val="right"/>
        <w:rPr>
          <w:b/>
          <w:sz w:val="32"/>
          <w:szCs w:val="32"/>
        </w:rPr>
      </w:pPr>
    </w:p>
    <w:p w:rsidR="00952549" w:rsidRDefault="00952549" w:rsidP="00F7361C">
      <w:pPr>
        <w:jc w:val="right"/>
        <w:rPr>
          <w:b/>
          <w:sz w:val="32"/>
          <w:szCs w:val="32"/>
        </w:rPr>
      </w:pPr>
    </w:p>
    <w:p w:rsidR="00952549" w:rsidRDefault="00952549" w:rsidP="00F7361C">
      <w:pPr>
        <w:jc w:val="right"/>
        <w:rPr>
          <w:b/>
          <w:sz w:val="32"/>
          <w:szCs w:val="32"/>
        </w:rPr>
      </w:pPr>
    </w:p>
    <w:p w:rsidR="00952549" w:rsidRDefault="00952549" w:rsidP="00F7361C">
      <w:pPr>
        <w:jc w:val="right"/>
        <w:rPr>
          <w:b/>
          <w:sz w:val="32"/>
          <w:szCs w:val="32"/>
        </w:rPr>
      </w:pPr>
    </w:p>
    <w:p w:rsidR="00952549" w:rsidRDefault="00952549" w:rsidP="00F7361C">
      <w:pPr>
        <w:jc w:val="right"/>
        <w:rPr>
          <w:b/>
          <w:sz w:val="32"/>
          <w:szCs w:val="32"/>
        </w:rPr>
      </w:pPr>
    </w:p>
    <w:p w:rsidR="00F870D7" w:rsidRDefault="00F870D7" w:rsidP="00F870D7">
      <w:pPr>
        <w:pStyle w:val="Ttulo10"/>
        <w:spacing w:before="120"/>
        <w:jc w:val="right"/>
        <w:rPr>
          <w:color w:val="0000FF"/>
          <w:sz w:val="30"/>
        </w:rPr>
      </w:pPr>
      <w:r>
        <w:rPr>
          <w:color w:val="0000FF"/>
          <w:sz w:val="30"/>
        </w:rPr>
        <w:t>&lt;Nome do Projeto&gt;</w:t>
      </w:r>
    </w:p>
    <w:p w:rsidR="00F870D7" w:rsidRPr="00B731F4" w:rsidRDefault="00F870D7" w:rsidP="00F870D7">
      <w:pPr>
        <w:pStyle w:val="Ttulo10"/>
        <w:spacing w:before="120"/>
        <w:jc w:val="right"/>
        <w:rPr>
          <w:color w:val="auto"/>
          <w:sz w:val="30"/>
        </w:rPr>
      </w:pPr>
      <w:r w:rsidRPr="00B731F4">
        <w:rPr>
          <w:color w:val="auto"/>
          <w:sz w:val="30"/>
        </w:rPr>
        <w:t>Acordo de Nível de Serviço</w:t>
      </w:r>
    </w:p>
    <w:p w:rsidR="00F870D7" w:rsidRDefault="00F870D7" w:rsidP="00F870D7">
      <w:pPr>
        <w:pStyle w:val="Ttulo10"/>
        <w:spacing w:before="120" w:after="0"/>
        <w:jc w:val="right"/>
        <w:rPr>
          <w:color w:val="0000FF"/>
        </w:rPr>
      </w:pPr>
      <w:r>
        <w:t xml:space="preserve">Versão </w:t>
      </w:r>
      <w:r>
        <w:rPr>
          <w:color w:val="0000FF"/>
        </w:rPr>
        <w:t>&lt;n.n&gt;</w:t>
      </w:r>
    </w:p>
    <w:p w:rsidR="00F870D7" w:rsidRPr="00021E7C" w:rsidRDefault="00F870D7" w:rsidP="00F870D7">
      <w:pPr>
        <w:pStyle w:val="Ttulo"/>
        <w:jc w:val="center"/>
        <w:rPr>
          <w:lang w:val="pt-PT"/>
        </w:rPr>
        <w:sectPr w:rsidR="00F870D7" w:rsidRPr="00021E7C" w:rsidSect="003D01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701" w:right="1418" w:bottom="1418" w:left="1701" w:header="851" w:footer="851" w:gutter="0"/>
          <w:cols w:space="720"/>
        </w:sectPr>
      </w:pPr>
    </w:p>
    <w:p w:rsidR="005A118B" w:rsidRPr="00B5302E" w:rsidRDefault="00F870D7">
      <w:pPr>
        <w:pStyle w:val="Ttulo"/>
        <w:jc w:val="center"/>
        <w:rPr>
          <w:rFonts w:cs="Arial"/>
          <w:b w:val="0"/>
          <w:caps w:val="0"/>
        </w:rPr>
      </w:pPr>
      <w:r w:rsidRPr="00B5302E">
        <w:rPr>
          <w:rFonts w:cs="Arial"/>
          <w:b w:val="0"/>
          <w:caps w:val="0"/>
        </w:rPr>
        <w:lastRenderedPageBreak/>
        <w:t>Histórico de Revisão</w:t>
      </w: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316"/>
        <w:gridCol w:w="1985"/>
      </w:tblGrid>
      <w:tr w:rsidR="005A118B" w:rsidTr="003D01CB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50" w:type="dxa"/>
            <w:shd w:val="clear" w:color="auto" w:fill="C0C0C0"/>
          </w:tcPr>
          <w:p w:rsidR="005A118B" w:rsidRDefault="005A1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shd w:val="clear" w:color="auto" w:fill="C0C0C0"/>
          </w:tcPr>
          <w:p w:rsidR="005A118B" w:rsidRDefault="005A1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316" w:type="dxa"/>
            <w:shd w:val="clear" w:color="auto" w:fill="C0C0C0"/>
          </w:tcPr>
          <w:p w:rsidR="005A118B" w:rsidRDefault="005A1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985" w:type="dxa"/>
            <w:shd w:val="clear" w:color="auto" w:fill="C0C0C0"/>
          </w:tcPr>
          <w:p w:rsidR="005A118B" w:rsidRDefault="005A1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5A118B" w:rsidTr="003D01CB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50" w:type="dxa"/>
          </w:tcPr>
          <w:p w:rsidR="005A118B" w:rsidRDefault="005A118B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[dd/MM/aaaa]</w:t>
            </w:r>
          </w:p>
          <w:p w:rsidR="005A118B" w:rsidRDefault="005A118B">
            <w:pPr>
              <w:pStyle w:val="Instruo"/>
              <w:rPr>
                <w:lang w:val="es-ES_tradnl"/>
              </w:rPr>
            </w:pPr>
          </w:p>
        </w:tc>
        <w:tc>
          <w:tcPr>
            <w:tcW w:w="1080" w:type="dxa"/>
          </w:tcPr>
          <w:p w:rsidR="005A118B" w:rsidRDefault="005A118B">
            <w:pPr>
              <w:pStyle w:val="Instruo"/>
            </w:pPr>
            <w:r>
              <w:t>[X.X]</w:t>
            </w:r>
          </w:p>
        </w:tc>
        <w:tc>
          <w:tcPr>
            <w:tcW w:w="4316" w:type="dxa"/>
          </w:tcPr>
          <w:p w:rsidR="005A118B" w:rsidRDefault="005A118B">
            <w:pPr>
              <w:pStyle w:val="Instruo"/>
            </w:pPr>
            <w:r>
              <w:t>[Descrever as principais alterações realizadas no documento, evidenciando as seções ou capítulos alterados]</w:t>
            </w:r>
          </w:p>
        </w:tc>
        <w:tc>
          <w:tcPr>
            <w:tcW w:w="1985" w:type="dxa"/>
          </w:tcPr>
          <w:p w:rsidR="005A118B" w:rsidRDefault="005A118B">
            <w:pPr>
              <w:pStyle w:val="Instruo"/>
            </w:pPr>
            <w:r>
              <w:t>[Nome completo do autor]</w:t>
            </w:r>
          </w:p>
        </w:tc>
      </w:tr>
      <w:tr w:rsidR="005A118B" w:rsidTr="003D01CB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50" w:type="dxa"/>
          </w:tcPr>
          <w:p w:rsidR="005A118B" w:rsidRDefault="005A118B">
            <w:pPr>
              <w:jc w:val="left"/>
            </w:pPr>
          </w:p>
        </w:tc>
        <w:tc>
          <w:tcPr>
            <w:tcW w:w="1080" w:type="dxa"/>
          </w:tcPr>
          <w:p w:rsidR="005A118B" w:rsidRDefault="005A118B">
            <w:pPr>
              <w:jc w:val="left"/>
            </w:pPr>
          </w:p>
        </w:tc>
        <w:tc>
          <w:tcPr>
            <w:tcW w:w="4316" w:type="dxa"/>
          </w:tcPr>
          <w:p w:rsidR="005A118B" w:rsidRDefault="005A118B">
            <w:pPr>
              <w:jc w:val="left"/>
            </w:pPr>
          </w:p>
        </w:tc>
        <w:tc>
          <w:tcPr>
            <w:tcW w:w="1985" w:type="dxa"/>
          </w:tcPr>
          <w:p w:rsidR="005A118B" w:rsidRDefault="005A118B">
            <w:pPr>
              <w:jc w:val="left"/>
            </w:pPr>
          </w:p>
        </w:tc>
      </w:tr>
      <w:tr w:rsidR="005A118B" w:rsidTr="003D01CB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50" w:type="dxa"/>
          </w:tcPr>
          <w:p w:rsidR="005A118B" w:rsidRDefault="005A118B">
            <w:pPr>
              <w:jc w:val="left"/>
            </w:pPr>
          </w:p>
        </w:tc>
        <w:tc>
          <w:tcPr>
            <w:tcW w:w="1080" w:type="dxa"/>
          </w:tcPr>
          <w:p w:rsidR="005A118B" w:rsidRDefault="005A118B">
            <w:pPr>
              <w:jc w:val="left"/>
            </w:pPr>
          </w:p>
        </w:tc>
        <w:tc>
          <w:tcPr>
            <w:tcW w:w="4316" w:type="dxa"/>
          </w:tcPr>
          <w:p w:rsidR="005A118B" w:rsidRDefault="005A118B">
            <w:pPr>
              <w:jc w:val="left"/>
            </w:pPr>
          </w:p>
        </w:tc>
        <w:tc>
          <w:tcPr>
            <w:tcW w:w="1985" w:type="dxa"/>
          </w:tcPr>
          <w:p w:rsidR="005A118B" w:rsidRDefault="005A118B">
            <w:pPr>
              <w:jc w:val="left"/>
            </w:pPr>
          </w:p>
        </w:tc>
      </w:tr>
    </w:tbl>
    <w:p w:rsidR="005A118B" w:rsidRDefault="005A118B"/>
    <w:p w:rsidR="005A118B" w:rsidRPr="00B5302E" w:rsidRDefault="005A118B" w:rsidP="00F870D7">
      <w:pPr>
        <w:pStyle w:val="Ttulo"/>
        <w:jc w:val="center"/>
        <w:rPr>
          <w:rFonts w:cs="Arial"/>
          <w:b w:val="0"/>
          <w:caps w:val="0"/>
        </w:rPr>
      </w:pPr>
      <w:r>
        <w:br w:type="page"/>
      </w:r>
      <w:r w:rsidR="00F870D7" w:rsidRPr="00B5302E">
        <w:rPr>
          <w:rFonts w:cs="Arial"/>
          <w:b w:val="0"/>
          <w:caps w:val="0"/>
        </w:rPr>
        <w:lastRenderedPageBreak/>
        <w:t>Sumário</w:t>
      </w:r>
    </w:p>
    <w:p w:rsidR="0070388C" w:rsidRDefault="005A118B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\o "1-3" \h \z </w:instrText>
      </w:r>
      <w:r>
        <w:rPr>
          <w:b/>
          <w:bCs w:val="0"/>
        </w:rPr>
        <w:fldChar w:fldCharType="separate"/>
      </w:r>
      <w:hyperlink w:anchor="_Toc245610281" w:history="1">
        <w:r w:rsidR="0070388C" w:rsidRPr="00EA3DA8">
          <w:rPr>
            <w:rStyle w:val="Hyperlink"/>
          </w:rPr>
          <w:t>1. Identificação</w:t>
        </w:r>
        <w:r w:rsidR="0070388C">
          <w:rPr>
            <w:webHidden/>
          </w:rPr>
          <w:tab/>
        </w:r>
        <w:r w:rsidR="0070388C">
          <w:rPr>
            <w:webHidden/>
          </w:rPr>
          <w:fldChar w:fldCharType="begin"/>
        </w:r>
        <w:r w:rsidR="0070388C">
          <w:rPr>
            <w:webHidden/>
          </w:rPr>
          <w:instrText xml:space="preserve"> PAGEREF _Toc245610281 \h </w:instrText>
        </w:r>
        <w:r w:rsidR="0070388C">
          <w:rPr>
            <w:webHidden/>
          </w:rPr>
        </w:r>
        <w:r w:rsidR="0070388C">
          <w:rPr>
            <w:webHidden/>
          </w:rPr>
          <w:fldChar w:fldCharType="separate"/>
        </w:r>
        <w:r w:rsidR="009E44C1">
          <w:rPr>
            <w:webHidden/>
          </w:rPr>
          <w:t>3</w:t>
        </w:r>
        <w:r w:rsidR="0070388C"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282" w:history="1">
        <w:r w:rsidRPr="00EA3DA8">
          <w:rPr>
            <w:rStyle w:val="Hyperlink"/>
          </w:rPr>
          <w:t>2. Apresentação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283" w:history="1">
        <w:r w:rsidRPr="00EA3DA8">
          <w:rPr>
            <w:rStyle w:val="Hyperlink"/>
          </w:rPr>
          <w:t>3. Das Partes envolvidas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284" w:history="1">
        <w:r w:rsidRPr="00EA3DA8">
          <w:rPr>
            <w:rStyle w:val="Hyperlink"/>
          </w:rPr>
          <w:t>4. Objetivos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285" w:history="1">
        <w:r w:rsidRPr="00EA3DA8">
          <w:rPr>
            <w:rStyle w:val="Hyperlink"/>
          </w:rPr>
          <w:t>5. Envolvidos no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245610286" w:history="1">
        <w:r w:rsidRPr="00EA3DA8">
          <w:rPr>
            <w:rStyle w:val="Hyperlink"/>
          </w:rPr>
          <w:t xml:space="preserve">5.1. </w:t>
        </w:r>
        <w:r w:rsidR="003D01CB">
          <w:rPr>
            <w:rStyle w:val="Hyperlink"/>
          </w:rPr>
          <w:t>EMPRESA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245610287" w:history="1">
        <w:r w:rsidRPr="00EA3DA8">
          <w:rPr>
            <w:rStyle w:val="Hyperlink"/>
          </w:rPr>
          <w:t>5.2. Cliente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288" w:history="1">
        <w:r w:rsidRPr="00EA3DA8">
          <w:rPr>
            <w:rStyle w:val="Hyperlink"/>
          </w:rPr>
          <w:t>6. Premissas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289" w:history="1">
        <w:r w:rsidRPr="00EA3DA8">
          <w:rPr>
            <w:rStyle w:val="Hyperlink"/>
          </w:rPr>
          <w:t>7. Restrições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245610290" w:history="1">
        <w:r w:rsidRPr="00EA3DA8">
          <w:rPr>
            <w:rStyle w:val="Hyperlink"/>
          </w:rPr>
          <w:t>7.1. Requisitos Regulamentares e Estatutários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291" w:history="1">
        <w:r w:rsidRPr="00EA3DA8">
          <w:rPr>
            <w:rStyle w:val="Hyperlink"/>
          </w:rPr>
          <w:t>8. 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245610292" w:history="1">
        <w:r w:rsidRPr="00EA3DA8">
          <w:rPr>
            <w:rStyle w:val="Hyperlink"/>
          </w:rPr>
          <w:t>8.1. 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245610293" w:history="1">
        <w:r w:rsidRPr="00EA3DA8">
          <w:rPr>
            <w:rStyle w:val="Hyperlink"/>
          </w:rPr>
          <w:t>8.2. Requisitos não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245610294" w:history="1">
        <w:r w:rsidRPr="00EA3DA8">
          <w:rPr>
            <w:rStyle w:val="Hyperlink"/>
          </w:rPr>
          <w:t>8.3. Exclusões do escopo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295" w:history="1">
        <w:r w:rsidRPr="00EA3DA8">
          <w:rPr>
            <w:rStyle w:val="Hyperlink"/>
          </w:rPr>
          <w:t>9. Produtos a serem entregues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296" w:history="1">
        <w:r w:rsidRPr="00EA3DA8">
          <w:rPr>
            <w:rStyle w:val="Hyperlink"/>
          </w:rPr>
          <w:t>10. CRITÉRIOS DE ACEITAÇÃO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297" w:history="1">
        <w:r w:rsidRPr="00EA3DA8">
          <w:rPr>
            <w:rStyle w:val="Hyperlink"/>
          </w:rPr>
          <w:t>11. GERENCIAMENTO DA COMUNICAÇÃO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245610298" w:history="1">
        <w:r w:rsidRPr="00EA3DA8">
          <w:rPr>
            <w:rStyle w:val="Hyperlink"/>
          </w:rPr>
          <w:t>11.1. Relatórios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245610299" w:history="1">
        <w:r w:rsidRPr="00EA3DA8">
          <w:rPr>
            <w:rStyle w:val="Hyperlink"/>
          </w:rPr>
          <w:t>11.2. Reuniões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300" w:history="1">
        <w:r w:rsidRPr="00EA3DA8">
          <w:rPr>
            <w:rStyle w:val="Hyperlink"/>
          </w:rPr>
          <w:t>12. Estimativas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245610301" w:history="1">
        <w:r w:rsidRPr="00EA3DA8">
          <w:rPr>
            <w:rStyle w:val="Hyperlink"/>
            <w:lang w:val="pt-PT"/>
          </w:rPr>
          <w:t>12.1. Cronograma Físico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245610302" w:history="1">
        <w:r w:rsidRPr="00EA3DA8">
          <w:rPr>
            <w:rStyle w:val="Hyperlink"/>
          </w:rPr>
          <w:t>12.2. Cronograma de Faturamento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2"/>
        <w:rPr>
          <w:rFonts w:ascii="Calibri" w:eastAsia="Times New Roman" w:hAnsi="Calibri" w:cs="Times New Roman"/>
          <w:bCs w:val="0"/>
          <w:sz w:val="22"/>
          <w:szCs w:val="22"/>
          <w:lang w:eastAsia="pt-BR"/>
        </w:rPr>
      </w:pPr>
      <w:hyperlink w:anchor="_Toc245610303" w:history="1">
        <w:r w:rsidRPr="00EA3DA8">
          <w:rPr>
            <w:rStyle w:val="Hyperlink"/>
          </w:rPr>
          <w:t>12.3. Critérios de faturamento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304" w:history="1">
        <w:r w:rsidRPr="00EA3DA8">
          <w:rPr>
            <w:rStyle w:val="Hyperlink"/>
          </w:rPr>
          <w:t>13. cONTROLE DE MUDANÇAS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305" w:history="1">
        <w:r w:rsidRPr="00EA3DA8">
          <w:rPr>
            <w:rStyle w:val="Hyperlink"/>
          </w:rPr>
          <w:t>14. Medições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306" w:history="1">
        <w:r w:rsidRPr="00EA3DA8">
          <w:rPr>
            <w:rStyle w:val="Hyperlink"/>
          </w:rPr>
          <w:t>15. GARANTIA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307" w:history="1">
        <w:r w:rsidRPr="00EA3DA8">
          <w:rPr>
            <w:rStyle w:val="Hyperlink"/>
          </w:rPr>
          <w:t>16. Definições, Acrônimos e Abreviações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308" w:history="1">
        <w:r w:rsidRPr="00EA3DA8">
          <w:rPr>
            <w:rStyle w:val="Hyperlink"/>
          </w:rPr>
          <w:t>17.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388C" w:rsidRDefault="0070388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245610309" w:history="1">
        <w:r w:rsidRPr="00EA3DA8">
          <w:rPr>
            <w:rStyle w:val="Hyperlink"/>
          </w:rPr>
          <w:t>18. APROVAÇÕES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_Toc245610309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E44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118B" w:rsidRDefault="005A118B">
      <w:r>
        <w:rPr>
          <w:b/>
          <w:bCs/>
          <w:color w:val="auto"/>
        </w:rPr>
        <w:fldChar w:fldCharType="end"/>
      </w:r>
      <w:bookmarkStart w:id="1" w:name="_Toc79305298"/>
      <w:bookmarkStart w:id="2" w:name="_Toc89248979"/>
      <w:bookmarkStart w:id="3" w:name="_Toc89249094"/>
      <w:bookmarkStart w:id="4" w:name="_Toc89249312"/>
      <w:bookmarkStart w:id="5" w:name="_Toc89249435"/>
      <w:bookmarkStart w:id="6" w:name="_Toc89249476"/>
      <w:bookmarkStart w:id="7" w:name="_Toc89249726"/>
      <w:bookmarkStart w:id="8" w:name="_Toc89249767"/>
      <w:bookmarkEnd w:id="0"/>
      <w:bookmarkEnd w:id="2"/>
      <w:bookmarkEnd w:id="3"/>
      <w:bookmarkEnd w:id="4"/>
      <w:bookmarkEnd w:id="5"/>
      <w:bookmarkEnd w:id="6"/>
      <w:bookmarkEnd w:id="7"/>
      <w:bookmarkEnd w:id="8"/>
    </w:p>
    <w:p w:rsidR="005A118B" w:rsidRDefault="005A118B" w:rsidP="005A118B">
      <w:pPr>
        <w:pStyle w:val="Ttulo1"/>
      </w:pPr>
      <w:r>
        <w:br w:type="page"/>
      </w:r>
      <w:bookmarkStart w:id="9" w:name="_Toc89249728"/>
      <w:bookmarkStart w:id="10" w:name="_Toc89249770"/>
      <w:bookmarkStart w:id="11" w:name="_Toc89249851"/>
      <w:bookmarkStart w:id="12" w:name="_Toc89249931"/>
      <w:bookmarkStart w:id="13" w:name="_Toc89249973"/>
      <w:bookmarkStart w:id="14" w:name="_Toc89656338"/>
      <w:bookmarkStart w:id="15" w:name="_Toc90873295"/>
      <w:bookmarkStart w:id="16" w:name="_Toc101597543"/>
      <w:bookmarkStart w:id="17" w:name="_Toc101597744"/>
      <w:bookmarkStart w:id="18" w:name="_Toc101599606"/>
      <w:bookmarkStart w:id="19" w:name="_Toc101599681"/>
      <w:bookmarkStart w:id="20" w:name="_Toc101599756"/>
      <w:bookmarkStart w:id="21" w:name="_Toc101599830"/>
      <w:bookmarkStart w:id="22" w:name="_Toc101599905"/>
      <w:bookmarkStart w:id="23" w:name="_Toc101599980"/>
      <w:bookmarkStart w:id="24" w:name="_Toc101600055"/>
      <w:bookmarkStart w:id="25" w:name="_Toc101608273"/>
      <w:bookmarkStart w:id="26" w:name="_Toc104609654"/>
      <w:bookmarkStart w:id="27" w:name="_Toc104609848"/>
      <w:bookmarkStart w:id="28" w:name="_Toc104610042"/>
      <w:bookmarkStart w:id="29" w:name="_Toc108240843"/>
      <w:bookmarkStart w:id="30" w:name="_Toc108241661"/>
      <w:bookmarkStart w:id="31" w:name="_Toc108943308"/>
      <w:bookmarkStart w:id="32" w:name="_Toc108943502"/>
      <w:bookmarkStart w:id="33" w:name="_Toc245610281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="001717DA">
        <w:lastRenderedPageBreak/>
        <w:t>Identificação</w:t>
      </w:r>
      <w:bookmarkEnd w:id="33"/>
    </w:p>
    <w:p w:rsidR="005A118B" w:rsidRPr="00752C69" w:rsidRDefault="005A118B" w:rsidP="005A118B">
      <w:pPr>
        <w:keepNext/>
        <w:ind w:firstLine="709"/>
        <w:outlineLvl w:val="0"/>
        <w:rPr>
          <w:b/>
        </w:rPr>
      </w:pPr>
      <w:r w:rsidRPr="00752C69">
        <w:rPr>
          <w:b/>
        </w:rPr>
        <w:t>Projeto:</w:t>
      </w:r>
      <w:r>
        <w:rPr>
          <w:b/>
        </w:rPr>
        <w:tab/>
      </w:r>
      <w:r>
        <w:rPr>
          <w:b/>
        </w:rPr>
        <w:tab/>
      </w:r>
      <w:r>
        <w:t>&lt;</w:t>
      </w:r>
      <w:r w:rsidRPr="00752C69">
        <w:t>Nome e Sigla do Projeto&gt;</w:t>
      </w:r>
    </w:p>
    <w:p w:rsidR="005A118B" w:rsidRPr="00752C69" w:rsidRDefault="005A118B" w:rsidP="005A118B">
      <w:pPr>
        <w:keepNext/>
        <w:ind w:firstLine="709"/>
        <w:outlineLvl w:val="0"/>
        <w:rPr>
          <w:b/>
        </w:rPr>
      </w:pPr>
      <w:r w:rsidRPr="00752C69">
        <w:rPr>
          <w:b/>
        </w:rPr>
        <w:t>Contrato</w:t>
      </w:r>
      <w:r>
        <w:rPr>
          <w:b/>
        </w:rPr>
        <w:tab/>
      </w:r>
      <w:r>
        <w:rPr>
          <w:b/>
        </w:rPr>
        <w:tab/>
      </w:r>
      <w:r w:rsidRPr="00752C69">
        <w:t>&lt;Numero do Contrato&gt;</w:t>
      </w:r>
    </w:p>
    <w:p w:rsidR="005A118B" w:rsidRDefault="005A118B" w:rsidP="005A118B">
      <w:pPr>
        <w:keepNext/>
        <w:ind w:firstLine="709"/>
        <w:outlineLvl w:val="0"/>
      </w:pPr>
      <w:r w:rsidRPr="00752C69">
        <w:rPr>
          <w:b/>
        </w:rPr>
        <w:t>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52C69">
        <w:t>&lt;Numero da Ordem de Serviço – OS&gt;</w:t>
      </w:r>
    </w:p>
    <w:p w:rsidR="006E135B" w:rsidRPr="00752C69" w:rsidRDefault="006E135B" w:rsidP="005A118B">
      <w:pPr>
        <w:keepNext/>
        <w:ind w:firstLine="709"/>
        <w:outlineLvl w:val="0"/>
        <w:rPr>
          <w:b/>
        </w:rPr>
      </w:pPr>
      <w:r w:rsidRPr="006E135B">
        <w:rPr>
          <w:b/>
        </w:rPr>
        <w:t>Vigência</w:t>
      </w:r>
      <w:r>
        <w:t xml:space="preserve">                       &lt;Informar a vigência do Acordo de Nível de Serviço&gt;</w:t>
      </w:r>
    </w:p>
    <w:p w:rsidR="005A118B" w:rsidRDefault="005A118B">
      <w:pPr>
        <w:pStyle w:val="Ttulo1"/>
      </w:pPr>
      <w:bookmarkStart w:id="34" w:name="_Toc245610282"/>
      <w:r>
        <w:t>Apresentação</w:t>
      </w:r>
      <w:bookmarkEnd w:id="34"/>
    </w:p>
    <w:p w:rsidR="001717DA" w:rsidRDefault="001717DA" w:rsidP="001717DA">
      <w:pPr>
        <w:pStyle w:val="Instruo"/>
      </w:pPr>
      <w:r>
        <w:t xml:space="preserve">&lt;O texto abaixo deve ser revisado considerando o contexto particular dos </w:t>
      </w:r>
      <w:r w:rsidRPr="00380FCD">
        <w:rPr>
          <w:b/>
        </w:rPr>
        <w:t>serviços/produtos</w:t>
      </w:r>
      <w:r>
        <w:t xml:space="preserve"> a serem fornecidos pelo projeto ao contratante, a fim de manter a sua coerência&gt;</w:t>
      </w:r>
    </w:p>
    <w:p w:rsidR="001717DA" w:rsidRDefault="001717DA">
      <w:pPr>
        <w:rPr>
          <w:color w:val="auto"/>
        </w:rPr>
      </w:pPr>
    </w:p>
    <w:p w:rsidR="005A118B" w:rsidRDefault="005A118B">
      <w:pPr>
        <w:rPr>
          <w:color w:val="auto"/>
        </w:rPr>
      </w:pPr>
      <w:r>
        <w:rPr>
          <w:color w:val="auto"/>
        </w:rPr>
        <w:t>Este document</w:t>
      </w:r>
      <w:r w:rsidR="00E81DEE">
        <w:rPr>
          <w:color w:val="auto"/>
        </w:rPr>
        <w:t>o tem por objetivo explicitar o</w:t>
      </w:r>
      <w:r>
        <w:rPr>
          <w:color w:val="auto"/>
        </w:rPr>
        <w:t xml:space="preserve"> entendimento e </w:t>
      </w:r>
      <w:r w:rsidR="00E81DEE">
        <w:rPr>
          <w:color w:val="auto"/>
        </w:rPr>
        <w:t xml:space="preserve">as </w:t>
      </w:r>
      <w:r>
        <w:rPr>
          <w:color w:val="auto"/>
        </w:rPr>
        <w:t xml:space="preserve">obrigações nos relacionamentos </w:t>
      </w:r>
      <w:r w:rsidR="001717DA">
        <w:rPr>
          <w:color w:val="auto"/>
        </w:rPr>
        <w:t>técnicos,</w:t>
      </w:r>
      <w:r>
        <w:rPr>
          <w:color w:val="auto"/>
        </w:rPr>
        <w:t xml:space="preserve"> operacionais e comerciais, por meio de definições do escopo, não escopo, prazos e custos a serem observados na vigência do contrato supramencionado. Também visa garantir a satisfação do cliente com o produto final, por meio do acompanhamento periódico dos serviços e produtos intermediários a serem entregues, e rigorosa avaliação do produto final. </w:t>
      </w:r>
    </w:p>
    <w:p w:rsidR="005A118B" w:rsidRDefault="005A118B">
      <w:pPr>
        <w:rPr>
          <w:color w:val="auto"/>
        </w:rPr>
      </w:pPr>
    </w:p>
    <w:p w:rsidR="005A118B" w:rsidRDefault="005A118B">
      <w:pPr>
        <w:rPr>
          <w:color w:val="auto"/>
        </w:rPr>
      </w:pPr>
      <w:r>
        <w:rPr>
          <w:color w:val="auto"/>
        </w:rPr>
        <w:t xml:space="preserve">Os requisitos aqui estabelecidos buscam as caracterizações claras, precisas e inequívocas dos objetivos a serem alcançados, recursos e custos inerentes ao projeto, de forma que possam subsidiar o planejamento, acompanhamento (execução e controle) e o encerramento deste projeto. </w:t>
      </w:r>
    </w:p>
    <w:p w:rsidR="005A118B" w:rsidRDefault="005A118B">
      <w:pPr>
        <w:rPr>
          <w:color w:val="auto"/>
        </w:rPr>
      </w:pPr>
    </w:p>
    <w:p w:rsidR="005A118B" w:rsidRPr="007D723E" w:rsidRDefault="005A118B">
      <w:pPr>
        <w:rPr>
          <w:color w:val="auto"/>
        </w:rPr>
      </w:pPr>
      <w:r>
        <w:rPr>
          <w:color w:val="auto"/>
        </w:rPr>
        <w:t xml:space="preserve">As eventuais alterações neste acordo que se fizerem necessárias deverão ser formalizadas e submetidas à análise e homologação dos representantes das partes envolvidas, podendo ou não refletir nos custos, recursos prazos e níveis de serviços acordados. </w:t>
      </w:r>
    </w:p>
    <w:p w:rsidR="005A118B" w:rsidRDefault="005A118B" w:rsidP="005A118B">
      <w:pPr>
        <w:pStyle w:val="Ttulo1"/>
      </w:pPr>
      <w:bookmarkStart w:id="35" w:name="_Toc245610283"/>
      <w:r>
        <w:t>Das Partes envolvidas</w:t>
      </w:r>
      <w:bookmarkEnd w:id="35"/>
    </w:p>
    <w:p w:rsidR="001717DA" w:rsidRDefault="001717DA" w:rsidP="001717DA">
      <w:pPr>
        <w:pStyle w:val="Instruo"/>
      </w:pPr>
      <w:r>
        <w:t xml:space="preserve">&lt;O texto abaixo deve ser revisado considerando o contexto particular dos </w:t>
      </w:r>
      <w:r w:rsidRPr="00380FCD">
        <w:rPr>
          <w:b/>
        </w:rPr>
        <w:t>serviços/produtos</w:t>
      </w:r>
      <w:r>
        <w:t xml:space="preserve"> a serem fornecidos pelo projeto ao contratante, a fim de manter a sua coerência&gt;</w:t>
      </w:r>
    </w:p>
    <w:p w:rsidR="00380FCD" w:rsidRDefault="00380FCD" w:rsidP="005A118B"/>
    <w:p w:rsidR="005A118B" w:rsidRDefault="005A118B" w:rsidP="005A118B">
      <w:r>
        <w:t xml:space="preserve">O </w:t>
      </w:r>
      <w:r w:rsidRPr="00380FCD">
        <w:rPr>
          <w:i/>
          <w:color w:val="0000FF"/>
        </w:rPr>
        <w:t>&lt;organização contratante</w:t>
      </w:r>
      <w:r w:rsidRPr="00380FCD">
        <w:rPr>
          <w:i/>
          <w:color w:val="17365D"/>
        </w:rPr>
        <w:t>&gt;</w:t>
      </w:r>
      <w:r>
        <w:t xml:space="preserve">, é a organização </w:t>
      </w:r>
      <w:r w:rsidRPr="003D1C95">
        <w:rPr>
          <w:b/>
        </w:rPr>
        <w:t>adquirente</w:t>
      </w:r>
      <w:r>
        <w:t xml:space="preserve"> dos serviços de desenvolvimento (projeto de desenvolvimento) ou manutenção de software (projeto de evolução ou adaptação). Cabe ao adquirente especificar os requisitos do </w:t>
      </w:r>
      <w:r w:rsidRPr="00380FCD">
        <w:t>projeto</w:t>
      </w:r>
      <w:r w:rsidR="00380FCD" w:rsidRPr="00380FCD">
        <w:rPr>
          <w:i/>
          <w:color w:val="0000FF"/>
        </w:rPr>
        <w:t xml:space="preserve"> (ou fornecê-los prontos para serem avaliados pela fornecedora)</w:t>
      </w:r>
      <w:r>
        <w:t xml:space="preserve">, </w:t>
      </w:r>
      <w:r w:rsidR="00380FCD">
        <w:t xml:space="preserve">formalizar o início do projeto, fornecendo todas as informações necessárias ao seu andamento, </w:t>
      </w:r>
      <w:r>
        <w:t xml:space="preserve">definir as condições de aquisição, contratar a organização que irá fornecer o serviço, monitorar a produtividade e qualidade dos serviços a </w:t>
      </w:r>
      <w:r w:rsidR="00D227ED">
        <w:t>serem</w:t>
      </w:r>
      <w:r>
        <w:t xml:space="preserve"> fornecidos, fazer o aceite final dos produtos resultantes dos serviços e remunerar a contratada pelos serviços prestados.</w:t>
      </w:r>
    </w:p>
    <w:p w:rsidR="005A118B" w:rsidRDefault="005A118B" w:rsidP="005A118B"/>
    <w:p w:rsidR="005A118B" w:rsidRPr="00074AB1" w:rsidRDefault="005A118B" w:rsidP="005A118B">
      <w:r>
        <w:t xml:space="preserve">À </w:t>
      </w:r>
      <w:r w:rsidR="003D01CB">
        <w:t>EMPRESA</w:t>
      </w:r>
      <w:r>
        <w:t xml:space="preserve">, organização </w:t>
      </w:r>
      <w:r w:rsidRPr="00380FCD">
        <w:rPr>
          <w:b/>
        </w:rPr>
        <w:t>fornecedora</w:t>
      </w:r>
      <w:r>
        <w:t xml:space="preserve"> dos serviços especificados pelo adquirente do projeto </w:t>
      </w:r>
      <w:r w:rsidR="00380FCD">
        <w:t>supra citado (item 1: Especificação)</w:t>
      </w:r>
      <w:r>
        <w:t xml:space="preserve">, cabe compreender os requisitos especificados, planejar o projeto, executar os serviços, entregar os produtos intermediários, garantir suas respectivas qualidades, alem de manter o prazo, entregar o produto final, instalar os produtos para aceite e apoiar o aceite final. </w:t>
      </w:r>
    </w:p>
    <w:p w:rsidR="005A118B" w:rsidRDefault="005A118B" w:rsidP="005A118B"/>
    <w:p w:rsidR="00E4673D" w:rsidRDefault="00380FCD" w:rsidP="005A118B">
      <w:r>
        <w:t xml:space="preserve">Entende-se para efeito deste Acordo de Serviço que o </w:t>
      </w:r>
      <w:r w:rsidRPr="00380FCD">
        <w:rPr>
          <w:b/>
        </w:rPr>
        <w:t>cliente</w:t>
      </w:r>
      <w:r>
        <w:t xml:space="preserve"> é a área de negócio interna </w:t>
      </w:r>
      <w:r w:rsidRPr="00380FCD">
        <w:rPr>
          <w:i/>
          <w:color w:val="0000FF"/>
        </w:rPr>
        <w:t>&lt;nome da área&gt;</w:t>
      </w:r>
      <w:r>
        <w:t xml:space="preserve"> que demandou o desenvolvimento/manutenção do sistema/software, objeto do projeto e dos serviços contratados junto ao fornecedor. Cabe ao ciente prover as informações relativas aos requisitos do software, validar estes requisitos (detalhados pelo adquirente) acompanhar a </w:t>
      </w:r>
      <w:r>
        <w:lastRenderedPageBreak/>
        <w:t xml:space="preserve">execução dos serviços em marcos específicos, participar de avaliações periódicas de qualidade e fazer o aceite final dos produtos entregues pelo fornecedor junto com o adquirente. </w:t>
      </w:r>
    </w:p>
    <w:p w:rsidR="00E4673D" w:rsidRDefault="00E4673D" w:rsidP="00E4673D">
      <w:pPr>
        <w:pStyle w:val="Ttulo1"/>
      </w:pPr>
      <w:bookmarkStart w:id="36" w:name="_Toc245610284"/>
      <w:r>
        <w:t>Objetivos do Projeto</w:t>
      </w:r>
      <w:bookmarkEnd w:id="36"/>
    </w:p>
    <w:p w:rsidR="00E4673D" w:rsidRDefault="00E4673D" w:rsidP="00E4673D">
      <w:pPr>
        <w:pStyle w:val="Instruo"/>
      </w:pPr>
      <w:r>
        <w:t>[Descreva os objetivos que o projeto está incumbido de atender.]</w:t>
      </w:r>
    </w:p>
    <w:p w:rsidR="0089567F" w:rsidRDefault="0089567F" w:rsidP="0089567F">
      <w:pPr>
        <w:pStyle w:val="Ttulo1"/>
      </w:pPr>
      <w:bookmarkStart w:id="37" w:name="_Toc89244822"/>
      <w:bookmarkStart w:id="38" w:name="_Toc245610285"/>
      <w:r>
        <w:t>Envolvidos no Projeto</w:t>
      </w:r>
      <w:bookmarkEnd w:id="37"/>
      <w:bookmarkEnd w:id="38"/>
    </w:p>
    <w:p w:rsidR="0089567F" w:rsidRPr="0089567F" w:rsidRDefault="0089567F" w:rsidP="0089567F">
      <w:pPr>
        <w:rPr>
          <w:i/>
          <w:color w:val="0070C0"/>
          <w:lang w:eastAsia="en-US"/>
        </w:rPr>
      </w:pPr>
      <w:r w:rsidRPr="00FB3BAC">
        <w:rPr>
          <w:rFonts w:eastAsia="MS Mincho"/>
          <w:i/>
          <w:color w:val="0000FF"/>
        </w:rPr>
        <w:t>[</w:t>
      </w:r>
      <w:r w:rsidRPr="00FB3BAC">
        <w:rPr>
          <w:i/>
          <w:color w:val="0000FF"/>
        </w:rPr>
        <w:t>Caso as informações referentes às partes envolvidas no projeto</w:t>
      </w:r>
      <w:r w:rsidR="00A4736C" w:rsidRPr="00FB3BAC">
        <w:rPr>
          <w:i/>
          <w:color w:val="0000FF"/>
        </w:rPr>
        <w:t xml:space="preserve"> - </w:t>
      </w:r>
      <w:r w:rsidR="003D01CB">
        <w:rPr>
          <w:i/>
          <w:color w:val="0000FF"/>
        </w:rPr>
        <w:t>EMPRESA</w:t>
      </w:r>
      <w:r w:rsidRPr="00FB3BAC">
        <w:rPr>
          <w:i/>
          <w:color w:val="0000FF"/>
        </w:rPr>
        <w:t xml:space="preserve"> e </w:t>
      </w:r>
      <w:r w:rsidR="00EC6FBE" w:rsidRPr="00FB3BAC">
        <w:rPr>
          <w:i/>
          <w:color w:val="0000FF"/>
        </w:rPr>
        <w:t>C</w:t>
      </w:r>
      <w:r w:rsidRPr="00FB3BAC">
        <w:rPr>
          <w:i/>
          <w:color w:val="0000FF"/>
        </w:rPr>
        <w:t>liente</w:t>
      </w:r>
      <w:r w:rsidR="00A4736C" w:rsidRPr="00FB3BAC">
        <w:rPr>
          <w:i/>
          <w:color w:val="0000FF"/>
        </w:rPr>
        <w:t xml:space="preserve"> - </w:t>
      </w:r>
      <w:r w:rsidRPr="00FB3BAC">
        <w:rPr>
          <w:i/>
          <w:color w:val="0000FF"/>
        </w:rPr>
        <w:t xml:space="preserve">tenham sido descritas no documento </w:t>
      </w:r>
      <w:r w:rsidR="00D63632" w:rsidRPr="00FB3BAC">
        <w:rPr>
          <w:i/>
          <w:color w:val="0000FF"/>
        </w:rPr>
        <w:t>Avaliação Técnica</w:t>
      </w:r>
      <w:r w:rsidRPr="00FB3BAC">
        <w:rPr>
          <w:i/>
          <w:color w:val="0000FF"/>
        </w:rPr>
        <w:t xml:space="preserve">, apenas referenciar o item correspondente </w:t>
      </w:r>
      <w:r w:rsidR="00A4736C" w:rsidRPr="00FB3BAC">
        <w:rPr>
          <w:i/>
          <w:color w:val="0000FF"/>
        </w:rPr>
        <w:t>neste</w:t>
      </w:r>
      <w:r w:rsidRPr="00FB3BAC">
        <w:rPr>
          <w:i/>
          <w:color w:val="0000FF"/>
        </w:rPr>
        <w:t xml:space="preserve"> artefato</w:t>
      </w:r>
      <w:r w:rsidR="00A4736C" w:rsidRPr="00FB3BAC">
        <w:rPr>
          <w:i/>
          <w:color w:val="0000FF"/>
        </w:rPr>
        <w:t>. Exemplo</w:t>
      </w:r>
      <w:r w:rsidRPr="00FB3BAC">
        <w:rPr>
          <w:i/>
          <w:color w:val="0000FF"/>
        </w:rPr>
        <w:t>: “</w:t>
      </w:r>
      <w:r w:rsidRPr="00E4673D">
        <w:rPr>
          <w:color w:val="auto"/>
        </w:rPr>
        <w:t xml:space="preserve">A descrição das partes envolvidas no projeto está </w:t>
      </w:r>
      <w:r w:rsidR="00A4736C" w:rsidRPr="00E4673D">
        <w:rPr>
          <w:color w:val="auto"/>
        </w:rPr>
        <w:t>documentada</w:t>
      </w:r>
      <w:r w:rsidRPr="00E4673D">
        <w:rPr>
          <w:color w:val="auto"/>
        </w:rPr>
        <w:t xml:space="preserve"> no </w:t>
      </w:r>
      <w:r w:rsidR="00A4736C" w:rsidRPr="00E4673D">
        <w:rPr>
          <w:color w:val="auto"/>
        </w:rPr>
        <w:t xml:space="preserve">artefato </w:t>
      </w:r>
      <w:r w:rsidR="00D63632">
        <w:rPr>
          <w:color w:val="auto"/>
        </w:rPr>
        <w:t>Avaliação Técnica</w:t>
      </w:r>
      <w:r w:rsidRPr="00E4673D">
        <w:rPr>
          <w:color w:val="auto"/>
        </w:rPr>
        <w:t xml:space="preserve"> do projeto</w:t>
      </w:r>
      <w:r w:rsidR="00A4736C">
        <w:rPr>
          <w:i/>
          <w:color w:val="0070C0"/>
        </w:rPr>
        <w:t xml:space="preserve"> </w:t>
      </w:r>
      <w:r w:rsidR="00A4736C" w:rsidRPr="00FB3BAC">
        <w:rPr>
          <w:i/>
          <w:color w:val="0000FF"/>
        </w:rPr>
        <w:t>XXXX</w:t>
      </w:r>
      <w:r w:rsidRPr="00E4673D">
        <w:rPr>
          <w:color w:val="auto"/>
        </w:rPr>
        <w:t>, seção</w:t>
      </w:r>
      <w:r w:rsidRPr="0089567F">
        <w:rPr>
          <w:i/>
          <w:color w:val="0070C0"/>
        </w:rPr>
        <w:t xml:space="preserve"> </w:t>
      </w:r>
      <w:r w:rsidRPr="00FB3BAC">
        <w:rPr>
          <w:i/>
          <w:color w:val="0000FF"/>
        </w:rPr>
        <w:t>XX</w:t>
      </w:r>
      <w:r w:rsidR="005928CE">
        <w:rPr>
          <w:i/>
          <w:color w:val="0070C0"/>
        </w:rPr>
        <w:t xml:space="preserve">, </w:t>
      </w:r>
      <w:r w:rsidR="005928CE" w:rsidRPr="005928CE">
        <w:rPr>
          <w:color w:val="auto"/>
        </w:rPr>
        <w:t>versão</w:t>
      </w:r>
      <w:r w:rsidR="005928CE">
        <w:rPr>
          <w:i/>
          <w:color w:val="0070C0"/>
        </w:rPr>
        <w:t xml:space="preserve"> </w:t>
      </w:r>
      <w:r w:rsidR="005928CE" w:rsidRPr="00FB3BAC">
        <w:rPr>
          <w:i/>
          <w:color w:val="0000FF"/>
        </w:rPr>
        <w:t>XX.</w:t>
      </w:r>
      <w:r w:rsidRPr="00FB3BAC">
        <w:rPr>
          <w:i/>
          <w:color w:val="0000FF"/>
        </w:rPr>
        <w:t>”].</w:t>
      </w:r>
    </w:p>
    <w:p w:rsidR="0089567F" w:rsidRDefault="003D01CB" w:rsidP="0089567F">
      <w:pPr>
        <w:pStyle w:val="Ttulo2"/>
      </w:pPr>
      <w:bookmarkStart w:id="39" w:name="_Toc245610286"/>
      <w:r>
        <w:t>Empresa</w:t>
      </w:r>
      <w:bookmarkEnd w:id="39"/>
    </w:p>
    <w:p w:rsidR="0089567F" w:rsidRDefault="0089567F" w:rsidP="0089567F">
      <w:pPr>
        <w:pStyle w:val="Instruo"/>
      </w:pPr>
      <w:r>
        <w:rPr>
          <w:rFonts w:eastAsia="MS Mincho"/>
        </w:rPr>
        <w:t>[</w:t>
      </w:r>
      <w:r>
        <w:t xml:space="preserve">Identifique pessoas </w:t>
      </w:r>
      <w:r>
        <w:rPr>
          <w:b/>
          <w:bCs/>
        </w:rPr>
        <w:t xml:space="preserve">da </w:t>
      </w:r>
      <w:r w:rsidR="003D01CB">
        <w:rPr>
          <w:b/>
          <w:bCs/>
        </w:rPr>
        <w:t>Empresa</w:t>
      </w:r>
      <w:r>
        <w:rPr>
          <w:b/>
          <w:bCs/>
        </w:rPr>
        <w:t xml:space="preserve"> </w:t>
      </w:r>
      <w:r>
        <w:t xml:space="preserve">que estejam ativamente envolvidas no projeto ou cujos interesses possam ser afetados de forma </w:t>
      </w:r>
      <w:r w:rsidRPr="00FB3BAC">
        <w:t>positiva</w:t>
      </w:r>
      <w:r>
        <w:t xml:space="preserve"> ou negativa como resultado da execução ou conclusão do projeto:</w:t>
      </w:r>
    </w:p>
    <w:p w:rsidR="0089567F" w:rsidRDefault="0089567F" w:rsidP="0089567F">
      <w:pPr>
        <w:pStyle w:val="Instruo"/>
        <w:numPr>
          <w:ilvl w:val="0"/>
          <w:numId w:val="18"/>
        </w:numPr>
        <w:rPr>
          <w:rFonts w:eastAsia="MS Mincho"/>
        </w:rPr>
      </w:pPr>
      <w:r>
        <w:rPr>
          <w:rFonts w:eastAsia="MS Mincho"/>
        </w:rPr>
        <w:t>Nome;</w:t>
      </w:r>
    </w:p>
    <w:p w:rsidR="0089567F" w:rsidRDefault="0089567F" w:rsidP="0089567F">
      <w:pPr>
        <w:pStyle w:val="Instruo"/>
        <w:numPr>
          <w:ilvl w:val="0"/>
          <w:numId w:val="18"/>
        </w:numPr>
        <w:rPr>
          <w:rFonts w:eastAsia="MS Mincho"/>
        </w:rPr>
      </w:pPr>
      <w:r>
        <w:rPr>
          <w:rFonts w:eastAsia="MS Mincho"/>
        </w:rPr>
        <w:t xml:space="preserve">Papel: Papel da pessoa </w:t>
      </w:r>
      <w:r>
        <w:rPr>
          <w:rFonts w:eastAsia="MS Mincho"/>
          <w:b/>
          <w:bCs/>
        </w:rPr>
        <w:t>no projeto</w:t>
      </w:r>
    </w:p>
    <w:p w:rsidR="0089567F" w:rsidRDefault="0089567F" w:rsidP="0089567F">
      <w:pPr>
        <w:pStyle w:val="Instruo"/>
        <w:numPr>
          <w:ilvl w:val="0"/>
          <w:numId w:val="18"/>
        </w:numPr>
        <w:rPr>
          <w:rFonts w:eastAsia="MS Mincho"/>
        </w:rPr>
      </w:pPr>
      <w:r>
        <w:rPr>
          <w:rFonts w:eastAsia="MS Mincho"/>
        </w:rPr>
        <w:t>Telefone</w:t>
      </w:r>
    </w:p>
    <w:p w:rsidR="0089567F" w:rsidRDefault="0089567F" w:rsidP="0089567F">
      <w:pPr>
        <w:pStyle w:val="Instruo"/>
        <w:numPr>
          <w:ilvl w:val="0"/>
          <w:numId w:val="18"/>
        </w:numPr>
        <w:rPr>
          <w:rFonts w:eastAsia="MS Mincho"/>
        </w:rPr>
      </w:pPr>
      <w:r>
        <w:rPr>
          <w:rFonts w:eastAsia="MS Mincho"/>
        </w:rPr>
        <w:t>E-mail</w:t>
      </w:r>
    </w:p>
    <w:p w:rsidR="0089567F" w:rsidRDefault="0089567F" w:rsidP="0089567F">
      <w:pPr>
        <w:pStyle w:val="Instruo"/>
        <w:numPr>
          <w:ilvl w:val="0"/>
          <w:numId w:val="18"/>
        </w:numPr>
        <w:rPr>
          <w:rFonts w:eastAsia="MS Mincho"/>
        </w:rPr>
      </w:pPr>
      <w:r>
        <w:rPr>
          <w:rFonts w:eastAsia="MS Mincho"/>
        </w:rPr>
        <w:t>Responsabilidades: Liste as responsabilidades da pessoa em relação ao projeto;</w:t>
      </w:r>
    </w:p>
    <w:p w:rsidR="0089567F" w:rsidRDefault="0089567F" w:rsidP="0089567F">
      <w:pPr>
        <w:pStyle w:val="Instruo"/>
        <w:numPr>
          <w:ilvl w:val="0"/>
          <w:numId w:val="18"/>
        </w:numPr>
        <w:rPr>
          <w:rFonts w:eastAsia="MS Mincho"/>
        </w:rPr>
      </w:pPr>
      <w:r>
        <w:rPr>
          <w:rFonts w:eastAsia="MS Mincho"/>
        </w:rPr>
        <w:t>Área: Identifique a área na qual a pessoa trabalha</w:t>
      </w:r>
    </w:p>
    <w:p w:rsidR="0089567F" w:rsidRDefault="0089567F" w:rsidP="0089567F">
      <w:pPr>
        <w:pStyle w:val="Instruo"/>
        <w:numPr>
          <w:ilvl w:val="0"/>
          <w:numId w:val="18"/>
        </w:numPr>
        <w:rPr>
          <w:rFonts w:eastAsia="MS Mincho"/>
        </w:rPr>
      </w:pPr>
      <w:r>
        <w:rPr>
          <w:rFonts w:eastAsia="MS Mincho"/>
        </w:rPr>
        <w:t>Responsável pela Área: Identifique o chefe da área onde esta pessoa atua. Esta informação é importante para poder escalar problemas de relacionamento e comprometimento.</w:t>
      </w:r>
    </w:p>
    <w:p w:rsidR="0089567F" w:rsidRDefault="0089567F" w:rsidP="0089567F">
      <w:pPr>
        <w:pStyle w:val="Instruo"/>
        <w:rPr>
          <w:rFonts w:eastAsia="MS Mincho"/>
        </w:rPr>
      </w:pPr>
    </w:p>
    <w:p w:rsidR="0089567F" w:rsidRDefault="0089567F" w:rsidP="0089567F">
      <w:pPr>
        <w:pStyle w:val="Instruo"/>
        <w:rPr>
          <w:rFonts w:eastAsia="MS Mincho"/>
        </w:rPr>
      </w:pPr>
      <w:r>
        <w:rPr>
          <w:rFonts w:eastAsia="MS Mincho"/>
        </w:rPr>
        <w:t>Exemplo (Lista de exemplos não exaustiva. Cada projeto deve garantir que as responsabilidades e os papéis dos patrocinadores esteja totalmente definido):</w:t>
      </w:r>
    </w:p>
    <w:p w:rsidR="0089567F" w:rsidRDefault="0089567F" w:rsidP="0089567F">
      <w:pPr>
        <w:rPr>
          <w:rFonts w:eastAsia="MS Minch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7"/>
        <w:gridCol w:w="2464"/>
        <w:gridCol w:w="1273"/>
        <w:gridCol w:w="859"/>
        <w:gridCol w:w="2467"/>
      </w:tblGrid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Nome</w:t>
            </w:r>
          </w:p>
        </w:tc>
        <w:tc>
          <w:tcPr>
            <w:tcW w:w="2095" w:type="pct"/>
            <w:gridSpan w:val="2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t>Nome do Gerente</w:t>
            </w:r>
          </w:p>
        </w:tc>
        <w:tc>
          <w:tcPr>
            <w:tcW w:w="482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Papel</w:t>
            </w:r>
          </w:p>
        </w:tc>
        <w:tc>
          <w:tcPr>
            <w:tcW w:w="1376" w:type="pct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t>Gerente de divisão</w:t>
            </w: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Telefone</w:t>
            </w:r>
          </w:p>
        </w:tc>
        <w:tc>
          <w:tcPr>
            <w:tcW w:w="2095" w:type="pct"/>
            <w:gridSpan w:val="2"/>
          </w:tcPr>
          <w:p w:rsidR="0089567F" w:rsidRDefault="00B11A2C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3333-3333</w:t>
            </w:r>
          </w:p>
        </w:tc>
        <w:tc>
          <w:tcPr>
            <w:tcW w:w="482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E-mail</w:t>
            </w:r>
          </w:p>
        </w:tc>
        <w:tc>
          <w:tcPr>
            <w:tcW w:w="1376" w:type="pct"/>
          </w:tcPr>
          <w:p w:rsidR="0089567F" w:rsidRDefault="0089567F" w:rsidP="003D01CB">
            <w:pPr>
              <w:pStyle w:val="Instruo"/>
              <w:rPr>
                <w:rFonts w:eastAsia="MS Mincho"/>
              </w:rPr>
            </w:pPr>
            <w:r w:rsidRPr="00CC7853">
              <w:rPr>
                <w:rFonts w:eastAsia="MS Mincho"/>
              </w:rPr>
              <w:t>gerente@</w:t>
            </w:r>
            <w:r w:rsidR="003D01CB">
              <w:rPr>
                <w:rFonts w:eastAsia="MS Mincho"/>
              </w:rPr>
              <w:t>empresa</w:t>
            </w:r>
            <w:r>
              <w:rPr>
                <w:rFonts w:eastAsia="MS Mincho"/>
              </w:rPr>
              <w:t>.com.br</w:t>
            </w: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Responsabilidades</w:t>
            </w:r>
          </w:p>
        </w:tc>
        <w:tc>
          <w:tcPr>
            <w:tcW w:w="3953" w:type="pct"/>
            <w:gridSpan w:val="4"/>
          </w:tcPr>
          <w:p w:rsidR="0089567F" w:rsidRDefault="0089567F" w:rsidP="00B11A2C">
            <w:pPr>
              <w:pStyle w:val="Instruo"/>
              <w:numPr>
                <w:ilvl w:val="0"/>
                <w:numId w:val="26"/>
              </w:numPr>
            </w:pPr>
            <w:r>
              <w:t>Poder de veto e tomada de decisão;</w:t>
            </w:r>
          </w:p>
          <w:p w:rsidR="0089567F" w:rsidRDefault="0089567F" w:rsidP="00B11A2C">
            <w:pPr>
              <w:pStyle w:val="Instruo"/>
              <w:numPr>
                <w:ilvl w:val="0"/>
                <w:numId w:val="26"/>
              </w:numPr>
            </w:pPr>
            <w:r>
              <w:t>Acompanhar os projetos (prazos, custos);</w:t>
            </w:r>
          </w:p>
          <w:p w:rsidR="0089567F" w:rsidRDefault="0089567F" w:rsidP="00B11A2C">
            <w:pPr>
              <w:pStyle w:val="Instruo"/>
              <w:numPr>
                <w:ilvl w:val="0"/>
                <w:numId w:val="26"/>
              </w:numPr>
            </w:pPr>
            <w:r>
              <w:t>Acompanhar o andamento de ações gerenciais;</w:t>
            </w:r>
          </w:p>
          <w:p w:rsidR="0089567F" w:rsidRDefault="0089567F" w:rsidP="00B11A2C">
            <w:pPr>
              <w:pStyle w:val="Instruo"/>
              <w:numPr>
                <w:ilvl w:val="0"/>
                <w:numId w:val="26"/>
              </w:numPr>
              <w:rPr>
                <w:rFonts w:eastAsia="MS Mincho"/>
              </w:rPr>
            </w:pPr>
            <w:r>
              <w:t>Fazer análises críticas para a alta direção.</w:t>
            </w: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Área</w:t>
            </w:r>
          </w:p>
        </w:tc>
        <w:tc>
          <w:tcPr>
            <w:tcW w:w="1381" w:type="pct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Nome da área</w:t>
            </w:r>
          </w:p>
        </w:tc>
        <w:tc>
          <w:tcPr>
            <w:tcW w:w="1195" w:type="pct"/>
            <w:gridSpan w:val="2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Responsável pela Área</w:t>
            </w:r>
          </w:p>
        </w:tc>
        <w:tc>
          <w:tcPr>
            <w:tcW w:w="1376" w:type="pct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Nome do responsável pela área</w:t>
            </w:r>
          </w:p>
        </w:tc>
      </w:tr>
    </w:tbl>
    <w:p w:rsidR="0089567F" w:rsidRDefault="0089567F" w:rsidP="0089567F">
      <w:pPr>
        <w:pStyle w:val="Instruo"/>
        <w:rPr>
          <w:rFonts w:eastAsia="MS Minch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7"/>
        <w:gridCol w:w="2464"/>
        <w:gridCol w:w="1273"/>
        <w:gridCol w:w="859"/>
        <w:gridCol w:w="2467"/>
      </w:tblGrid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Nome</w:t>
            </w:r>
          </w:p>
        </w:tc>
        <w:tc>
          <w:tcPr>
            <w:tcW w:w="2095" w:type="pct"/>
            <w:gridSpan w:val="2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t>Nome do Gerente de projetos</w:t>
            </w:r>
          </w:p>
        </w:tc>
        <w:tc>
          <w:tcPr>
            <w:tcW w:w="482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Papel</w:t>
            </w:r>
          </w:p>
        </w:tc>
        <w:tc>
          <w:tcPr>
            <w:tcW w:w="1376" w:type="pct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t>Gerente de Projetos</w:t>
            </w: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Telefone</w:t>
            </w:r>
          </w:p>
        </w:tc>
        <w:tc>
          <w:tcPr>
            <w:tcW w:w="2095" w:type="pct"/>
            <w:gridSpan w:val="2"/>
          </w:tcPr>
          <w:p w:rsidR="0089567F" w:rsidRDefault="00B11A2C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3333-3333</w:t>
            </w:r>
          </w:p>
        </w:tc>
        <w:tc>
          <w:tcPr>
            <w:tcW w:w="482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E-mail</w:t>
            </w:r>
          </w:p>
        </w:tc>
        <w:tc>
          <w:tcPr>
            <w:tcW w:w="1376" w:type="pct"/>
          </w:tcPr>
          <w:p w:rsidR="0089567F" w:rsidRDefault="0089567F" w:rsidP="003D01CB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gerente@</w:t>
            </w:r>
            <w:r w:rsidR="003D01CB">
              <w:rPr>
                <w:rFonts w:eastAsia="MS Mincho"/>
              </w:rPr>
              <w:t>empresa</w:t>
            </w:r>
            <w:r>
              <w:rPr>
                <w:rFonts w:eastAsia="MS Mincho"/>
              </w:rPr>
              <w:t>.com.br</w:t>
            </w: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Responsabilidades</w:t>
            </w:r>
          </w:p>
        </w:tc>
        <w:tc>
          <w:tcPr>
            <w:tcW w:w="3953" w:type="pct"/>
            <w:gridSpan w:val="4"/>
          </w:tcPr>
          <w:p w:rsidR="0089567F" w:rsidRDefault="0089567F" w:rsidP="00B11A2C">
            <w:pPr>
              <w:pStyle w:val="Instruo"/>
              <w:numPr>
                <w:ilvl w:val="0"/>
                <w:numId w:val="27"/>
              </w:numPr>
            </w:pPr>
            <w:r>
              <w:t xml:space="preserve">Administrar o pessoal e demais recursos de hardware e software pertencentes à </w:t>
            </w:r>
            <w:r w:rsidR="003D01CB">
              <w:t>Empresa</w:t>
            </w:r>
            <w:r>
              <w:t xml:space="preserve"> pelos envolvidos no projeto.</w:t>
            </w:r>
          </w:p>
          <w:p w:rsidR="0089567F" w:rsidRDefault="0089567F" w:rsidP="00B11A2C">
            <w:pPr>
              <w:pStyle w:val="Instruo"/>
              <w:numPr>
                <w:ilvl w:val="0"/>
                <w:numId w:val="27"/>
              </w:numPr>
            </w:pPr>
            <w:r>
              <w:t xml:space="preserve">No que se refere ao projeto, representar a </w:t>
            </w:r>
            <w:r w:rsidR="003D01CB">
              <w:t>EMPRESA</w:t>
            </w:r>
            <w:r>
              <w:t xml:space="preserve"> junto ao cliente, à equipe do projeto, à Gerência de Divisão do Departamento de Desenvolvimento de sistemas. </w:t>
            </w:r>
          </w:p>
          <w:p w:rsidR="0089567F" w:rsidRDefault="0089567F" w:rsidP="00B11A2C">
            <w:pPr>
              <w:pStyle w:val="Instruo"/>
              <w:numPr>
                <w:ilvl w:val="0"/>
                <w:numId w:val="27"/>
              </w:numPr>
            </w:pPr>
            <w:r>
              <w:t xml:space="preserve">Exercer o papel de integrador entre as partes (Clientes e </w:t>
            </w:r>
            <w:r w:rsidR="003D01CB">
              <w:t>EMPRESA</w:t>
            </w:r>
            <w:r>
              <w:t>) envolvidas na elaboração e desenvolvimento do projeto.</w:t>
            </w:r>
          </w:p>
          <w:p w:rsidR="0089567F" w:rsidRDefault="0089567F" w:rsidP="00B11A2C">
            <w:pPr>
              <w:pStyle w:val="Instruo"/>
              <w:numPr>
                <w:ilvl w:val="0"/>
                <w:numId w:val="27"/>
              </w:numPr>
            </w:pPr>
            <w:r>
              <w:t xml:space="preserve">Elaborar Acordos de Serviço, Cronogramas de Execução de Projetos, Planilhas de Orçamento de Projeto e outros documentos relativos ao </w:t>
            </w:r>
            <w:r>
              <w:lastRenderedPageBreak/>
              <w:t>andamento dos projetos.</w:t>
            </w:r>
          </w:p>
          <w:p w:rsidR="0089567F" w:rsidRDefault="0089567F" w:rsidP="00B11A2C">
            <w:pPr>
              <w:pStyle w:val="Instruo"/>
              <w:numPr>
                <w:ilvl w:val="0"/>
                <w:numId w:val="27"/>
              </w:numPr>
            </w:pPr>
            <w:r>
              <w:t>Buscar o cumprimento das exigências contratuais e dos documentos que aditam ou suplementam o contrato.</w:t>
            </w:r>
          </w:p>
          <w:p w:rsidR="0089567F" w:rsidRDefault="0089567F" w:rsidP="00B11A2C">
            <w:pPr>
              <w:pStyle w:val="Instruo"/>
              <w:numPr>
                <w:ilvl w:val="0"/>
                <w:numId w:val="27"/>
              </w:numPr>
            </w:pPr>
            <w:r>
              <w:t xml:space="preserve">Garantir a certificação de qualidade dos produtos elaborados pela equipe do projeto e a certificação de recebimento dos mesmos pelo cliente e sua respectiva homologação. </w:t>
            </w:r>
          </w:p>
          <w:p w:rsidR="0089567F" w:rsidRDefault="0089567F" w:rsidP="00B11A2C">
            <w:pPr>
              <w:pStyle w:val="Instruo"/>
              <w:numPr>
                <w:ilvl w:val="0"/>
                <w:numId w:val="27"/>
              </w:numPr>
            </w:pPr>
            <w:r>
              <w:t>Atuar no sentido de garantir a execução de todas as etapas do projeto.</w:t>
            </w:r>
          </w:p>
          <w:p w:rsidR="0089567F" w:rsidRDefault="0089567F" w:rsidP="00B11A2C">
            <w:pPr>
              <w:pStyle w:val="Instruo"/>
              <w:numPr>
                <w:ilvl w:val="0"/>
                <w:numId w:val="27"/>
              </w:numPr>
              <w:rPr>
                <w:rFonts w:eastAsia="MS Mincho"/>
              </w:rPr>
            </w:pPr>
            <w:r>
              <w:t xml:space="preserve">Monitorar constantemente o nível de satisfação de clientes quanto aos profissionais da </w:t>
            </w:r>
            <w:r w:rsidR="003D01CB">
              <w:t>EMPRESA</w:t>
            </w:r>
            <w:r>
              <w:t xml:space="preserve"> alocados nas equipes bem como os serviços por eles executados.</w:t>
            </w: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lastRenderedPageBreak/>
              <w:t>Área</w:t>
            </w:r>
          </w:p>
        </w:tc>
        <w:tc>
          <w:tcPr>
            <w:tcW w:w="1381" w:type="pct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Divisão de Projetos</w:t>
            </w:r>
          </w:p>
        </w:tc>
        <w:tc>
          <w:tcPr>
            <w:tcW w:w="1195" w:type="pct"/>
            <w:gridSpan w:val="2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Responsável pela Área</w:t>
            </w:r>
          </w:p>
        </w:tc>
        <w:tc>
          <w:tcPr>
            <w:tcW w:w="1376" w:type="pct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Nome do Gerente</w:t>
            </w:r>
          </w:p>
        </w:tc>
      </w:tr>
    </w:tbl>
    <w:p w:rsidR="0089567F" w:rsidRDefault="0089567F" w:rsidP="0089567F">
      <w:pPr>
        <w:pStyle w:val="Instruo"/>
        <w:rPr>
          <w:rFonts w:eastAsia="MS Mincho"/>
        </w:rPr>
      </w:pPr>
      <w:r>
        <w:rPr>
          <w:rFonts w:eastAsia="MS Mincho"/>
        </w:rPr>
        <w:t>]</w:t>
      </w:r>
    </w:p>
    <w:p w:rsidR="0089567F" w:rsidRDefault="0089567F" w:rsidP="0089567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3"/>
        <w:gridCol w:w="2442"/>
        <w:gridCol w:w="1252"/>
        <w:gridCol w:w="838"/>
        <w:gridCol w:w="2435"/>
      </w:tblGrid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jc w:val="left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Nome</w:t>
            </w:r>
          </w:p>
        </w:tc>
        <w:tc>
          <w:tcPr>
            <w:tcW w:w="2095" w:type="pct"/>
            <w:gridSpan w:val="2"/>
          </w:tcPr>
          <w:p w:rsidR="0089567F" w:rsidRDefault="0089567F" w:rsidP="00754516">
            <w:pPr>
              <w:jc w:val="left"/>
              <w:rPr>
                <w:rFonts w:eastAsia="MS Mincho"/>
              </w:rPr>
            </w:pPr>
          </w:p>
        </w:tc>
        <w:tc>
          <w:tcPr>
            <w:tcW w:w="482" w:type="pct"/>
            <w:shd w:val="clear" w:color="auto" w:fill="C0C0C0"/>
          </w:tcPr>
          <w:p w:rsidR="0089567F" w:rsidRDefault="0089567F" w:rsidP="00754516">
            <w:pPr>
              <w:pStyle w:val="Assuntodocomentrio1"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Papel</w:t>
            </w:r>
          </w:p>
        </w:tc>
        <w:tc>
          <w:tcPr>
            <w:tcW w:w="1376" w:type="pct"/>
          </w:tcPr>
          <w:p w:rsidR="0089567F" w:rsidRDefault="0089567F" w:rsidP="00754516">
            <w:pPr>
              <w:jc w:val="left"/>
              <w:rPr>
                <w:rFonts w:eastAsia="MS Mincho"/>
              </w:rPr>
            </w:pP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jc w:val="left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Telefone</w:t>
            </w:r>
          </w:p>
        </w:tc>
        <w:tc>
          <w:tcPr>
            <w:tcW w:w="2095" w:type="pct"/>
            <w:gridSpan w:val="2"/>
          </w:tcPr>
          <w:p w:rsidR="0089567F" w:rsidRDefault="0089567F" w:rsidP="00754516">
            <w:pPr>
              <w:pStyle w:val="Rodap"/>
              <w:tabs>
                <w:tab w:val="clear" w:pos="4320"/>
                <w:tab w:val="clear" w:pos="8640"/>
              </w:tabs>
              <w:jc w:val="left"/>
              <w:rPr>
                <w:rFonts w:eastAsia="MS Mincho"/>
              </w:rPr>
            </w:pPr>
          </w:p>
        </w:tc>
        <w:tc>
          <w:tcPr>
            <w:tcW w:w="482" w:type="pct"/>
            <w:shd w:val="clear" w:color="auto" w:fill="C0C0C0"/>
          </w:tcPr>
          <w:p w:rsidR="0089567F" w:rsidRDefault="0089567F" w:rsidP="00754516">
            <w:pPr>
              <w:pStyle w:val="Rodap"/>
              <w:tabs>
                <w:tab w:val="clear" w:pos="4320"/>
                <w:tab w:val="clear" w:pos="8640"/>
              </w:tabs>
              <w:jc w:val="left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E-mail</w:t>
            </w:r>
          </w:p>
        </w:tc>
        <w:tc>
          <w:tcPr>
            <w:tcW w:w="1376" w:type="pct"/>
          </w:tcPr>
          <w:p w:rsidR="0089567F" w:rsidRDefault="0089567F" w:rsidP="00754516">
            <w:pPr>
              <w:pStyle w:val="Rodap"/>
              <w:tabs>
                <w:tab w:val="clear" w:pos="4320"/>
                <w:tab w:val="clear" w:pos="8640"/>
              </w:tabs>
              <w:jc w:val="left"/>
              <w:rPr>
                <w:rFonts w:eastAsia="MS Mincho"/>
              </w:rPr>
            </w:pP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jc w:val="left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Responsabilidades</w:t>
            </w:r>
          </w:p>
        </w:tc>
        <w:tc>
          <w:tcPr>
            <w:tcW w:w="3953" w:type="pct"/>
            <w:gridSpan w:val="4"/>
          </w:tcPr>
          <w:p w:rsidR="0089567F" w:rsidRDefault="0089567F" w:rsidP="00754516">
            <w:pPr>
              <w:numPr>
                <w:ilvl w:val="0"/>
                <w:numId w:val="17"/>
              </w:numPr>
              <w:jc w:val="left"/>
              <w:rPr>
                <w:rFonts w:eastAsia="MS Mincho"/>
              </w:rPr>
            </w:pP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jc w:val="left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Área</w:t>
            </w:r>
          </w:p>
        </w:tc>
        <w:tc>
          <w:tcPr>
            <w:tcW w:w="1381" w:type="pct"/>
          </w:tcPr>
          <w:p w:rsidR="0089567F" w:rsidRDefault="0089567F" w:rsidP="00754516">
            <w:pPr>
              <w:jc w:val="left"/>
              <w:rPr>
                <w:rFonts w:eastAsia="MS Mincho"/>
              </w:rPr>
            </w:pPr>
          </w:p>
        </w:tc>
        <w:tc>
          <w:tcPr>
            <w:tcW w:w="1195" w:type="pct"/>
            <w:gridSpan w:val="2"/>
            <w:shd w:val="clear" w:color="auto" w:fill="C0C0C0"/>
          </w:tcPr>
          <w:p w:rsidR="0089567F" w:rsidRDefault="0089567F" w:rsidP="00754516">
            <w:pPr>
              <w:jc w:val="left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Responsável pela Área</w:t>
            </w:r>
          </w:p>
        </w:tc>
        <w:tc>
          <w:tcPr>
            <w:tcW w:w="1376" w:type="pct"/>
          </w:tcPr>
          <w:p w:rsidR="0089567F" w:rsidRDefault="0089567F" w:rsidP="00754516">
            <w:pPr>
              <w:jc w:val="left"/>
              <w:rPr>
                <w:rFonts w:eastAsia="MS Mincho"/>
              </w:rPr>
            </w:pPr>
          </w:p>
        </w:tc>
      </w:tr>
    </w:tbl>
    <w:p w:rsidR="0089567F" w:rsidRDefault="0089567F" w:rsidP="0089567F">
      <w:pPr>
        <w:pStyle w:val="Ttulo2"/>
      </w:pPr>
      <w:bookmarkStart w:id="40" w:name="_Toc245610287"/>
      <w:r>
        <w:t>Cliente</w:t>
      </w:r>
      <w:bookmarkEnd w:id="40"/>
    </w:p>
    <w:p w:rsidR="0089567F" w:rsidRDefault="0089567F" w:rsidP="0089567F">
      <w:pPr>
        <w:pStyle w:val="Instruo"/>
      </w:pPr>
      <w:r>
        <w:rPr>
          <w:rFonts w:eastAsia="MS Mincho"/>
        </w:rPr>
        <w:t>[</w:t>
      </w:r>
      <w:r>
        <w:t xml:space="preserve">Identifique pessoas </w:t>
      </w:r>
      <w:r>
        <w:rPr>
          <w:b/>
          <w:bCs/>
        </w:rPr>
        <w:t>do Cliente</w:t>
      </w:r>
      <w:r>
        <w:t xml:space="preserve"> que estejam ativamente envolvidas no projeto ou cujos interesses possam ser afetados de forma positiva ou negativa como resultado da execução ou conclusão do projeto:</w:t>
      </w:r>
    </w:p>
    <w:p w:rsidR="0089567F" w:rsidRDefault="0089567F" w:rsidP="0089567F">
      <w:pPr>
        <w:pStyle w:val="Instruo"/>
        <w:numPr>
          <w:ilvl w:val="0"/>
          <w:numId w:val="18"/>
        </w:numPr>
        <w:rPr>
          <w:rFonts w:eastAsia="MS Mincho"/>
        </w:rPr>
      </w:pPr>
      <w:r>
        <w:rPr>
          <w:rFonts w:eastAsia="MS Mincho"/>
        </w:rPr>
        <w:t>Nome;</w:t>
      </w:r>
    </w:p>
    <w:p w:rsidR="0089567F" w:rsidRDefault="0089567F" w:rsidP="0089567F">
      <w:pPr>
        <w:pStyle w:val="Instruo"/>
        <w:numPr>
          <w:ilvl w:val="0"/>
          <w:numId w:val="18"/>
        </w:numPr>
        <w:rPr>
          <w:rFonts w:eastAsia="MS Mincho"/>
        </w:rPr>
      </w:pPr>
      <w:r>
        <w:rPr>
          <w:rFonts w:eastAsia="MS Mincho"/>
        </w:rPr>
        <w:t xml:space="preserve">Papel: Papel da pessoa </w:t>
      </w:r>
      <w:r>
        <w:rPr>
          <w:rFonts w:eastAsia="MS Mincho"/>
          <w:b/>
          <w:bCs/>
        </w:rPr>
        <w:t>no projeto</w:t>
      </w:r>
    </w:p>
    <w:p w:rsidR="0089567F" w:rsidRDefault="0089567F" w:rsidP="0089567F">
      <w:pPr>
        <w:pStyle w:val="Instruo"/>
        <w:numPr>
          <w:ilvl w:val="0"/>
          <w:numId w:val="18"/>
        </w:numPr>
        <w:rPr>
          <w:rFonts w:eastAsia="MS Mincho"/>
        </w:rPr>
      </w:pPr>
      <w:r>
        <w:rPr>
          <w:rFonts w:eastAsia="MS Mincho"/>
        </w:rPr>
        <w:t>Telefone</w:t>
      </w:r>
    </w:p>
    <w:p w:rsidR="0089567F" w:rsidRDefault="0089567F" w:rsidP="0089567F">
      <w:pPr>
        <w:pStyle w:val="Instruo"/>
        <w:numPr>
          <w:ilvl w:val="0"/>
          <w:numId w:val="18"/>
        </w:numPr>
        <w:rPr>
          <w:rFonts w:eastAsia="MS Mincho"/>
        </w:rPr>
      </w:pPr>
      <w:r>
        <w:rPr>
          <w:rFonts w:eastAsia="MS Mincho"/>
        </w:rPr>
        <w:t>E-mail</w:t>
      </w:r>
    </w:p>
    <w:p w:rsidR="0089567F" w:rsidRDefault="0089567F" w:rsidP="0089567F">
      <w:pPr>
        <w:pStyle w:val="Instruo"/>
        <w:numPr>
          <w:ilvl w:val="0"/>
          <w:numId w:val="18"/>
        </w:numPr>
        <w:rPr>
          <w:rFonts w:eastAsia="MS Mincho"/>
        </w:rPr>
      </w:pPr>
      <w:r>
        <w:rPr>
          <w:rFonts w:eastAsia="MS Mincho"/>
        </w:rPr>
        <w:t>Responsabilidades: Liste as responsabilidades da pessoa em relação ao projeto;</w:t>
      </w:r>
    </w:p>
    <w:p w:rsidR="0089567F" w:rsidRDefault="0089567F" w:rsidP="0089567F">
      <w:pPr>
        <w:pStyle w:val="Instruo"/>
        <w:numPr>
          <w:ilvl w:val="0"/>
          <w:numId w:val="18"/>
        </w:numPr>
        <w:rPr>
          <w:rFonts w:eastAsia="MS Mincho"/>
        </w:rPr>
      </w:pPr>
      <w:r>
        <w:rPr>
          <w:rFonts w:eastAsia="MS Mincho"/>
        </w:rPr>
        <w:t>Área: Identifique a área na qual a pessoa trabalha</w:t>
      </w:r>
    </w:p>
    <w:p w:rsidR="0089567F" w:rsidRDefault="0089567F" w:rsidP="0089567F">
      <w:pPr>
        <w:pStyle w:val="Instruo"/>
        <w:numPr>
          <w:ilvl w:val="0"/>
          <w:numId w:val="18"/>
        </w:numPr>
        <w:rPr>
          <w:rFonts w:eastAsia="MS Mincho"/>
        </w:rPr>
      </w:pPr>
      <w:r>
        <w:rPr>
          <w:rFonts w:eastAsia="MS Mincho"/>
        </w:rPr>
        <w:t>Responsável pela Área: Identifique o chefe da área onde esta pessoa atua. Esta informação é importante para poder escalar problemas de relacionamento e comprometimento.</w:t>
      </w:r>
    </w:p>
    <w:p w:rsidR="0089567F" w:rsidRDefault="0089567F" w:rsidP="0089567F">
      <w:pPr>
        <w:pStyle w:val="Instruo"/>
        <w:rPr>
          <w:rFonts w:eastAsia="MS Mincho"/>
        </w:rPr>
      </w:pPr>
    </w:p>
    <w:p w:rsidR="0089567F" w:rsidRDefault="0089567F" w:rsidP="0089567F">
      <w:pPr>
        <w:pStyle w:val="Instruo"/>
        <w:rPr>
          <w:rFonts w:eastAsia="MS Mincho"/>
        </w:rPr>
      </w:pPr>
      <w:r>
        <w:rPr>
          <w:rFonts w:eastAsia="MS Mincho"/>
        </w:rPr>
        <w:t>Exemplo (Lista de exemplos não exaustiva. Cada projeto deve garantir que as responsabilidades e os papéis dos patrocinadores esteja totalmente definido):</w:t>
      </w:r>
    </w:p>
    <w:p w:rsidR="0089567F" w:rsidRDefault="0089567F" w:rsidP="0089567F">
      <w:pPr>
        <w:rPr>
          <w:rFonts w:eastAsia="MS Minch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2466"/>
        <w:gridCol w:w="1275"/>
        <w:gridCol w:w="861"/>
        <w:gridCol w:w="2458"/>
      </w:tblGrid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Nome</w:t>
            </w:r>
          </w:p>
        </w:tc>
        <w:tc>
          <w:tcPr>
            <w:tcW w:w="2095" w:type="pct"/>
            <w:gridSpan w:val="2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t>Nome do Gerente de Núcleo</w:t>
            </w:r>
          </w:p>
        </w:tc>
        <w:tc>
          <w:tcPr>
            <w:tcW w:w="482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Papel</w:t>
            </w:r>
          </w:p>
        </w:tc>
        <w:tc>
          <w:tcPr>
            <w:tcW w:w="1376" w:type="pct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t>Gerente de Núcleo</w:t>
            </w: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Telefone</w:t>
            </w:r>
          </w:p>
        </w:tc>
        <w:tc>
          <w:tcPr>
            <w:tcW w:w="2095" w:type="pct"/>
            <w:gridSpan w:val="2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3234-2234</w:t>
            </w:r>
          </w:p>
        </w:tc>
        <w:tc>
          <w:tcPr>
            <w:tcW w:w="482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E-mail</w:t>
            </w:r>
          </w:p>
        </w:tc>
        <w:tc>
          <w:tcPr>
            <w:tcW w:w="1376" w:type="pct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hyperlink r:id="rId14" w:history="1">
              <w:r>
                <w:rPr>
                  <w:rStyle w:val="Hyperlink"/>
                  <w:rFonts w:eastAsia="MS Mincho"/>
                </w:rPr>
                <w:t>gerente@cliente.com.br</w:t>
              </w:r>
            </w:hyperlink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Responsabilidades</w:t>
            </w:r>
          </w:p>
        </w:tc>
        <w:tc>
          <w:tcPr>
            <w:tcW w:w="3953" w:type="pct"/>
            <w:gridSpan w:val="4"/>
          </w:tcPr>
          <w:p w:rsidR="0089567F" w:rsidRDefault="0089567F" w:rsidP="00754516">
            <w:pPr>
              <w:pStyle w:val="Instruo"/>
              <w:numPr>
                <w:ilvl w:val="0"/>
                <w:numId w:val="7"/>
              </w:numPr>
            </w:pPr>
            <w:r>
              <w:t>Poder de veto e tomada de decisão;</w:t>
            </w:r>
          </w:p>
          <w:p w:rsidR="0089567F" w:rsidRDefault="0089567F" w:rsidP="00754516">
            <w:pPr>
              <w:pStyle w:val="Instruo"/>
              <w:numPr>
                <w:ilvl w:val="0"/>
                <w:numId w:val="7"/>
              </w:numPr>
            </w:pPr>
            <w:r>
              <w:t>Aprovação do Acordo de Serviço e suas alterações.</w:t>
            </w:r>
          </w:p>
          <w:p w:rsidR="0089567F" w:rsidRPr="00EB2B14" w:rsidRDefault="0089567F" w:rsidP="00754516">
            <w:pPr>
              <w:pStyle w:val="Instruo"/>
              <w:numPr>
                <w:ilvl w:val="0"/>
                <w:numId w:val="7"/>
              </w:numPr>
            </w:pPr>
            <w:r w:rsidRPr="00EB2B14">
              <w:t>Aprovação de faturamentos</w:t>
            </w:r>
          </w:p>
          <w:p w:rsidR="0089567F" w:rsidRPr="00EB2B14" w:rsidRDefault="0089567F" w:rsidP="00754516">
            <w:pPr>
              <w:rPr>
                <w:rFonts w:eastAsia="MS Mincho"/>
              </w:rPr>
            </w:pP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Área</w:t>
            </w:r>
          </w:p>
        </w:tc>
        <w:tc>
          <w:tcPr>
            <w:tcW w:w="1381" w:type="pct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Tecnologia</w:t>
            </w:r>
          </w:p>
        </w:tc>
        <w:tc>
          <w:tcPr>
            <w:tcW w:w="1196" w:type="pct"/>
            <w:gridSpan w:val="2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Responsável pela Área</w:t>
            </w:r>
          </w:p>
        </w:tc>
        <w:tc>
          <w:tcPr>
            <w:tcW w:w="1376" w:type="pct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Nome do Gerente de Divisão</w:t>
            </w:r>
          </w:p>
        </w:tc>
      </w:tr>
    </w:tbl>
    <w:p w:rsidR="0089567F" w:rsidRDefault="0089567F" w:rsidP="0089567F">
      <w:pPr>
        <w:pStyle w:val="Instruo"/>
        <w:rPr>
          <w:rFonts w:eastAsia="MS Minch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2466"/>
        <w:gridCol w:w="1275"/>
        <w:gridCol w:w="861"/>
        <w:gridCol w:w="2458"/>
      </w:tblGrid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Nome</w:t>
            </w:r>
          </w:p>
        </w:tc>
        <w:tc>
          <w:tcPr>
            <w:tcW w:w="2095" w:type="pct"/>
            <w:gridSpan w:val="2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t>Nome do Líder</w:t>
            </w:r>
          </w:p>
        </w:tc>
        <w:tc>
          <w:tcPr>
            <w:tcW w:w="482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Papel</w:t>
            </w:r>
          </w:p>
        </w:tc>
        <w:tc>
          <w:tcPr>
            <w:tcW w:w="1376" w:type="pct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t>Líder de Projeto</w:t>
            </w: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Telefone</w:t>
            </w:r>
          </w:p>
        </w:tc>
        <w:tc>
          <w:tcPr>
            <w:tcW w:w="2095" w:type="pct"/>
            <w:gridSpan w:val="2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3234-4423</w:t>
            </w:r>
          </w:p>
        </w:tc>
        <w:tc>
          <w:tcPr>
            <w:tcW w:w="482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E-mail</w:t>
            </w:r>
          </w:p>
        </w:tc>
        <w:tc>
          <w:tcPr>
            <w:tcW w:w="1376" w:type="pct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lider@cliente.com.br</w:t>
            </w: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Responsabilidades</w:t>
            </w:r>
          </w:p>
        </w:tc>
        <w:tc>
          <w:tcPr>
            <w:tcW w:w="3953" w:type="pct"/>
            <w:gridSpan w:val="4"/>
          </w:tcPr>
          <w:p w:rsidR="0089567F" w:rsidRDefault="0089567F" w:rsidP="00754516">
            <w:pPr>
              <w:pStyle w:val="Instruo"/>
              <w:numPr>
                <w:ilvl w:val="0"/>
                <w:numId w:val="7"/>
              </w:numPr>
            </w:pPr>
            <w:r>
              <w:t>Prover a equipe do projeto das informações técnicas necessárias ao desenvolvimento do Projeto.;</w:t>
            </w:r>
          </w:p>
          <w:p w:rsidR="0089567F" w:rsidRDefault="0089567F" w:rsidP="00754516">
            <w:pPr>
              <w:pStyle w:val="Instruo"/>
              <w:numPr>
                <w:ilvl w:val="0"/>
                <w:numId w:val="7"/>
              </w:numPr>
            </w:pPr>
            <w:r>
              <w:t>Facilitar o agendamento das reuniões de levantamento.</w:t>
            </w:r>
          </w:p>
          <w:p w:rsidR="0089567F" w:rsidRDefault="0089567F" w:rsidP="00754516">
            <w:pPr>
              <w:pStyle w:val="Instruo"/>
              <w:numPr>
                <w:ilvl w:val="0"/>
                <w:numId w:val="7"/>
              </w:numPr>
            </w:pPr>
            <w:r>
              <w:t>Providenciar os documentos necessários ao desenvolvimento do trabalho;</w:t>
            </w:r>
          </w:p>
          <w:p w:rsidR="0089567F" w:rsidRDefault="0089567F" w:rsidP="00754516">
            <w:pPr>
              <w:pStyle w:val="Instruo"/>
              <w:numPr>
                <w:ilvl w:val="0"/>
                <w:numId w:val="7"/>
              </w:numPr>
            </w:pPr>
            <w:r>
              <w:lastRenderedPageBreak/>
              <w:t>Atuar, preventivamente, na solução dos problemas que possam afetar o andamento do trabalho;</w:t>
            </w:r>
          </w:p>
          <w:p w:rsidR="0089567F" w:rsidRDefault="0089567F" w:rsidP="00754516">
            <w:pPr>
              <w:pStyle w:val="Instruo"/>
              <w:numPr>
                <w:ilvl w:val="0"/>
                <w:numId w:val="7"/>
              </w:numPr>
            </w:pPr>
            <w:r>
              <w:t>Avaliar, verificar e acompanhar prazo, qualidade, escopo e expectativas do cliente;</w:t>
            </w:r>
          </w:p>
          <w:p w:rsidR="0089567F" w:rsidRDefault="0089567F" w:rsidP="00754516">
            <w:pPr>
              <w:pStyle w:val="Instruo"/>
              <w:numPr>
                <w:ilvl w:val="0"/>
                <w:numId w:val="7"/>
              </w:numPr>
            </w:pPr>
            <w:r>
              <w:t>Controlar a aderência dos produtos gerados pela equipe do projeto aos requisitos especificados;</w:t>
            </w:r>
          </w:p>
          <w:p w:rsidR="0089567F" w:rsidRDefault="0089567F" w:rsidP="00754516">
            <w:pPr>
              <w:pStyle w:val="Instruo"/>
              <w:numPr>
                <w:ilvl w:val="0"/>
                <w:numId w:val="7"/>
              </w:numPr>
            </w:pPr>
            <w:r>
              <w:t>Entregar produtos ao gestor do Projeto para homologação;</w:t>
            </w:r>
          </w:p>
          <w:p w:rsidR="0089567F" w:rsidRDefault="0089567F" w:rsidP="00754516">
            <w:pPr>
              <w:pStyle w:val="Instruo"/>
              <w:numPr>
                <w:ilvl w:val="0"/>
                <w:numId w:val="7"/>
              </w:numPr>
              <w:rPr>
                <w:rFonts w:eastAsia="MS Mincho"/>
              </w:rPr>
            </w:pPr>
            <w:r>
              <w:t>Fornecer ou providenciar orientação técnica aos membros da equipe.</w:t>
            </w: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lastRenderedPageBreak/>
              <w:t>Área</w:t>
            </w:r>
          </w:p>
        </w:tc>
        <w:tc>
          <w:tcPr>
            <w:tcW w:w="1381" w:type="pct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Tecnologia</w:t>
            </w:r>
          </w:p>
        </w:tc>
        <w:tc>
          <w:tcPr>
            <w:tcW w:w="1195" w:type="pct"/>
            <w:gridSpan w:val="2"/>
            <w:shd w:val="clear" w:color="auto" w:fill="C0C0C0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Responsável pela Área</w:t>
            </w:r>
          </w:p>
        </w:tc>
        <w:tc>
          <w:tcPr>
            <w:tcW w:w="1376" w:type="pct"/>
          </w:tcPr>
          <w:p w:rsidR="0089567F" w:rsidRDefault="0089567F" w:rsidP="00754516">
            <w:pPr>
              <w:pStyle w:val="Instruo"/>
              <w:rPr>
                <w:rFonts w:eastAsia="MS Mincho"/>
              </w:rPr>
            </w:pPr>
            <w:r>
              <w:rPr>
                <w:rFonts w:eastAsia="MS Mincho"/>
              </w:rPr>
              <w:t>Nome do Gerente de Núcleo</w:t>
            </w:r>
          </w:p>
        </w:tc>
      </w:tr>
    </w:tbl>
    <w:p w:rsidR="0089567F" w:rsidRDefault="0089567F" w:rsidP="0089567F">
      <w:pPr>
        <w:pStyle w:val="Instruo"/>
        <w:rPr>
          <w:rFonts w:eastAsia="MS Mincho"/>
        </w:rPr>
      </w:pPr>
      <w:r>
        <w:rPr>
          <w:rFonts w:eastAsia="MS Mincho"/>
        </w:rPr>
        <w:t>]</w:t>
      </w:r>
    </w:p>
    <w:p w:rsidR="0089567F" w:rsidRDefault="0089567F" w:rsidP="0089567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3"/>
        <w:gridCol w:w="2442"/>
        <w:gridCol w:w="1252"/>
        <w:gridCol w:w="838"/>
        <w:gridCol w:w="2435"/>
      </w:tblGrid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jc w:val="left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Nome</w:t>
            </w:r>
          </w:p>
        </w:tc>
        <w:tc>
          <w:tcPr>
            <w:tcW w:w="2095" w:type="pct"/>
            <w:gridSpan w:val="2"/>
          </w:tcPr>
          <w:p w:rsidR="0089567F" w:rsidRDefault="0089567F" w:rsidP="00754516">
            <w:pPr>
              <w:jc w:val="left"/>
              <w:rPr>
                <w:rFonts w:eastAsia="MS Mincho"/>
              </w:rPr>
            </w:pPr>
          </w:p>
        </w:tc>
        <w:tc>
          <w:tcPr>
            <w:tcW w:w="482" w:type="pct"/>
            <w:shd w:val="clear" w:color="auto" w:fill="C0C0C0"/>
          </w:tcPr>
          <w:p w:rsidR="0089567F" w:rsidRDefault="0089567F" w:rsidP="00754516">
            <w:pPr>
              <w:pStyle w:val="Assuntodocomentrio1"/>
              <w:jc w:val="left"/>
              <w:rPr>
                <w:rFonts w:eastAsia="MS Mincho"/>
              </w:rPr>
            </w:pPr>
            <w:r>
              <w:rPr>
                <w:rFonts w:eastAsia="MS Mincho"/>
              </w:rPr>
              <w:t>Papel</w:t>
            </w:r>
          </w:p>
        </w:tc>
        <w:tc>
          <w:tcPr>
            <w:tcW w:w="1376" w:type="pct"/>
          </w:tcPr>
          <w:p w:rsidR="0089567F" w:rsidRDefault="0089567F" w:rsidP="00754516">
            <w:pPr>
              <w:jc w:val="left"/>
              <w:rPr>
                <w:rFonts w:eastAsia="MS Mincho"/>
              </w:rPr>
            </w:pP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jc w:val="left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Telefone</w:t>
            </w:r>
          </w:p>
        </w:tc>
        <w:tc>
          <w:tcPr>
            <w:tcW w:w="2095" w:type="pct"/>
            <w:gridSpan w:val="2"/>
          </w:tcPr>
          <w:p w:rsidR="0089567F" w:rsidRDefault="0089567F" w:rsidP="00754516">
            <w:pPr>
              <w:pStyle w:val="Rodap"/>
              <w:tabs>
                <w:tab w:val="clear" w:pos="4320"/>
                <w:tab w:val="clear" w:pos="8640"/>
              </w:tabs>
              <w:jc w:val="left"/>
              <w:rPr>
                <w:rFonts w:eastAsia="MS Mincho"/>
              </w:rPr>
            </w:pPr>
          </w:p>
        </w:tc>
        <w:tc>
          <w:tcPr>
            <w:tcW w:w="482" w:type="pct"/>
            <w:shd w:val="clear" w:color="auto" w:fill="C0C0C0"/>
          </w:tcPr>
          <w:p w:rsidR="0089567F" w:rsidRDefault="0089567F" w:rsidP="00754516">
            <w:pPr>
              <w:pStyle w:val="Rodap"/>
              <w:tabs>
                <w:tab w:val="clear" w:pos="4320"/>
                <w:tab w:val="clear" w:pos="8640"/>
              </w:tabs>
              <w:jc w:val="left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E-mail</w:t>
            </w:r>
          </w:p>
        </w:tc>
        <w:tc>
          <w:tcPr>
            <w:tcW w:w="1376" w:type="pct"/>
          </w:tcPr>
          <w:p w:rsidR="0089567F" w:rsidRDefault="0089567F" w:rsidP="00754516">
            <w:pPr>
              <w:pStyle w:val="Rodap"/>
              <w:tabs>
                <w:tab w:val="clear" w:pos="4320"/>
                <w:tab w:val="clear" w:pos="8640"/>
              </w:tabs>
              <w:jc w:val="left"/>
              <w:rPr>
                <w:rFonts w:eastAsia="MS Mincho"/>
              </w:rPr>
            </w:pP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jc w:val="left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Responsabilidades</w:t>
            </w:r>
          </w:p>
        </w:tc>
        <w:tc>
          <w:tcPr>
            <w:tcW w:w="3953" w:type="pct"/>
            <w:gridSpan w:val="4"/>
          </w:tcPr>
          <w:p w:rsidR="0089567F" w:rsidRDefault="0089567F" w:rsidP="00754516">
            <w:pPr>
              <w:numPr>
                <w:ilvl w:val="0"/>
                <w:numId w:val="17"/>
              </w:numPr>
              <w:jc w:val="left"/>
              <w:rPr>
                <w:rFonts w:eastAsia="MS Mincho"/>
              </w:rPr>
            </w:pPr>
          </w:p>
        </w:tc>
      </w:tr>
      <w:tr w:rsidR="0089567F" w:rsidTr="00754516">
        <w:tblPrEx>
          <w:tblCellMar>
            <w:top w:w="0" w:type="dxa"/>
            <w:bottom w:w="0" w:type="dxa"/>
          </w:tblCellMar>
        </w:tblPrEx>
        <w:tc>
          <w:tcPr>
            <w:tcW w:w="1047" w:type="pct"/>
            <w:shd w:val="clear" w:color="auto" w:fill="C0C0C0"/>
          </w:tcPr>
          <w:p w:rsidR="0089567F" w:rsidRDefault="0089567F" w:rsidP="00754516">
            <w:pPr>
              <w:jc w:val="left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Área</w:t>
            </w:r>
          </w:p>
        </w:tc>
        <w:tc>
          <w:tcPr>
            <w:tcW w:w="1381" w:type="pct"/>
          </w:tcPr>
          <w:p w:rsidR="0089567F" w:rsidRDefault="0089567F" w:rsidP="00754516">
            <w:pPr>
              <w:jc w:val="left"/>
              <w:rPr>
                <w:rFonts w:eastAsia="MS Mincho"/>
              </w:rPr>
            </w:pPr>
          </w:p>
        </w:tc>
        <w:tc>
          <w:tcPr>
            <w:tcW w:w="1195" w:type="pct"/>
            <w:gridSpan w:val="2"/>
            <w:shd w:val="clear" w:color="auto" w:fill="C0C0C0"/>
          </w:tcPr>
          <w:p w:rsidR="0089567F" w:rsidRDefault="0089567F" w:rsidP="00754516">
            <w:pPr>
              <w:jc w:val="left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Responsável pela Área</w:t>
            </w:r>
          </w:p>
        </w:tc>
        <w:tc>
          <w:tcPr>
            <w:tcW w:w="1376" w:type="pct"/>
          </w:tcPr>
          <w:p w:rsidR="0089567F" w:rsidRDefault="0089567F" w:rsidP="00754516">
            <w:pPr>
              <w:jc w:val="left"/>
              <w:rPr>
                <w:rFonts w:eastAsia="MS Mincho"/>
              </w:rPr>
            </w:pPr>
          </w:p>
        </w:tc>
      </w:tr>
    </w:tbl>
    <w:p w:rsidR="005A118B" w:rsidRDefault="005A118B">
      <w:pPr>
        <w:pStyle w:val="Ttulo1"/>
      </w:pPr>
      <w:bookmarkStart w:id="41" w:name="_Toc89249097"/>
      <w:bookmarkStart w:id="42" w:name="_Toc89249315"/>
      <w:bookmarkStart w:id="43" w:name="_Toc89249438"/>
      <w:bookmarkStart w:id="44" w:name="_Toc89249479"/>
      <w:bookmarkStart w:id="45" w:name="_Toc89249771"/>
      <w:bookmarkStart w:id="46" w:name="_Toc89249853"/>
      <w:bookmarkStart w:id="47" w:name="_Toc89249933"/>
      <w:bookmarkStart w:id="48" w:name="_Toc89249975"/>
      <w:bookmarkStart w:id="49" w:name="_Toc89656340"/>
      <w:bookmarkStart w:id="50" w:name="_Toc90873297"/>
      <w:bookmarkStart w:id="51" w:name="_Toc101597545"/>
      <w:bookmarkStart w:id="52" w:name="_Toc101597746"/>
      <w:bookmarkStart w:id="53" w:name="_Toc101599608"/>
      <w:bookmarkStart w:id="54" w:name="_Toc101599683"/>
      <w:bookmarkStart w:id="55" w:name="_Toc101599758"/>
      <w:bookmarkStart w:id="56" w:name="_Toc101599832"/>
      <w:bookmarkStart w:id="57" w:name="_Toc101599907"/>
      <w:bookmarkStart w:id="58" w:name="_Toc101599982"/>
      <w:bookmarkStart w:id="59" w:name="_Toc101600057"/>
      <w:bookmarkStart w:id="60" w:name="_Toc101608275"/>
      <w:bookmarkStart w:id="61" w:name="_Toc104609656"/>
      <w:bookmarkStart w:id="62" w:name="_Toc104609850"/>
      <w:bookmarkStart w:id="63" w:name="_Toc104610044"/>
      <w:bookmarkStart w:id="64" w:name="_Toc108240845"/>
      <w:bookmarkStart w:id="65" w:name="_Toc108241663"/>
      <w:bookmarkStart w:id="66" w:name="_Toc108943310"/>
      <w:bookmarkStart w:id="67" w:name="_Toc108943504"/>
      <w:bookmarkStart w:id="68" w:name="_Toc89249772"/>
      <w:bookmarkStart w:id="69" w:name="_Toc89249854"/>
      <w:bookmarkStart w:id="70" w:name="_Toc89249934"/>
      <w:bookmarkStart w:id="71" w:name="_Toc89249976"/>
      <w:bookmarkStart w:id="72" w:name="_Toc89656341"/>
      <w:bookmarkStart w:id="73" w:name="_Toc90873298"/>
      <w:bookmarkStart w:id="74" w:name="_Toc101597546"/>
      <w:bookmarkStart w:id="75" w:name="_Toc101597747"/>
      <w:bookmarkStart w:id="76" w:name="_Toc101599609"/>
      <w:bookmarkStart w:id="77" w:name="_Toc101599684"/>
      <w:bookmarkStart w:id="78" w:name="_Toc101599759"/>
      <w:bookmarkStart w:id="79" w:name="_Toc101599833"/>
      <w:bookmarkStart w:id="80" w:name="_Toc101599908"/>
      <w:bookmarkStart w:id="81" w:name="_Toc101599983"/>
      <w:bookmarkStart w:id="82" w:name="_Toc101600058"/>
      <w:bookmarkStart w:id="83" w:name="_Toc101608276"/>
      <w:bookmarkStart w:id="84" w:name="_Toc104609657"/>
      <w:bookmarkStart w:id="85" w:name="_Toc104609851"/>
      <w:bookmarkStart w:id="86" w:name="_Toc104610045"/>
      <w:bookmarkStart w:id="87" w:name="_Toc108240846"/>
      <w:bookmarkStart w:id="88" w:name="_Toc108241664"/>
      <w:bookmarkStart w:id="89" w:name="_Toc108943311"/>
      <w:bookmarkStart w:id="90" w:name="_Toc108943505"/>
      <w:bookmarkStart w:id="91" w:name="_Toc89249855"/>
      <w:bookmarkStart w:id="92" w:name="_Toc89249935"/>
      <w:bookmarkStart w:id="93" w:name="_Toc89249977"/>
      <w:bookmarkStart w:id="94" w:name="_Toc89656342"/>
      <w:bookmarkStart w:id="95" w:name="_Toc90873299"/>
      <w:bookmarkStart w:id="96" w:name="_Toc101597547"/>
      <w:bookmarkStart w:id="97" w:name="_Toc101597748"/>
      <w:bookmarkStart w:id="98" w:name="_Toc101599610"/>
      <w:bookmarkStart w:id="99" w:name="_Toc101599685"/>
      <w:bookmarkStart w:id="100" w:name="_Toc101599760"/>
      <w:bookmarkStart w:id="101" w:name="_Toc101599834"/>
      <w:bookmarkStart w:id="102" w:name="_Toc101599909"/>
      <w:bookmarkStart w:id="103" w:name="_Toc101599984"/>
      <w:bookmarkStart w:id="104" w:name="_Toc101600059"/>
      <w:bookmarkStart w:id="105" w:name="_Toc101608277"/>
      <w:bookmarkStart w:id="106" w:name="_Toc104609658"/>
      <w:bookmarkStart w:id="107" w:name="_Toc104609852"/>
      <w:bookmarkStart w:id="108" w:name="_Toc104610046"/>
      <w:bookmarkStart w:id="109" w:name="_Toc108240847"/>
      <w:bookmarkStart w:id="110" w:name="_Toc108241665"/>
      <w:bookmarkStart w:id="111" w:name="_Toc108943312"/>
      <w:bookmarkStart w:id="112" w:name="_Toc108943506"/>
      <w:bookmarkStart w:id="113" w:name="_Toc245610288"/>
      <w:bookmarkEnd w:id="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>
        <w:t>Premissas</w:t>
      </w:r>
      <w:bookmarkEnd w:id="113"/>
    </w:p>
    <w:p w:rsidR="00873F9A" w:rsidRPr="00FB3BAC" w:rsidRDefault="00873F9A" w:rsidP="00873F9A">
      <w:pPr>
        <w:rPr>
          <w:i/>
          <w:color w:val="0000FF"/>
          <w:lang w:eastAsia="en-US"/>
        </w:rPr>
      </w:pPr>
      <w:r w:rsidRPr="00FB3BAC">
        <w:rPr>
          <w:rFonts w:eastAsia="MS Mincho"/>
          <w:i/>
          <w:color w:val="0000FF"/>
        </w:rPr>
        <w:t>[</w:t>
      </w:r>
      <w:r w:rsidRPr="00FB3BAC">
        <w:rPr>
          <w:i/>
          <w:color w:val="0000FF"/>
        </w:rPr>
        <w:t xml:space="preserve">Caso as informações </w:t>
      </w:r>
      <w:r w:rsidR="00D26222" w:rsidRPr="00FB3BAC">
        <w:rPr>
          <w:i/>
          <w:color w:val="0000FF"/>
        </w:rPr>
        <w:t>referentes às</w:t>
      </w:r>
      <w:r w:rsidRPr="00FB3BAC">
        <w:rPr>
          <w:i/>
          <w:color w:val="0000FF"/>
        </w:rPr>
        <w:t xml:space="preserve"> premissas para execução do projeto tenham sido </w:t>
      </w:r>
      <w:r w:rsidR="00E4673D" w:rsidRPr="00FB3BAC">
        <w:rPr>
          <w:i/>
          <w:color w:val="0000FF"/>
        </w:rPr>
        <w:t>especificadas</w:t>
      </w:r>
      <w:r w:rsidRPr="00FB3BAC">
        <w:rPr>
          <w:i/>
          <w:color w:val="0000FF"/>
        </w:rPr>
        <w:t xml:space="preserve"> no documento </w:t>
      </w:r>
      <w:r w:rsidR="00D63632" w:rsidRPr="00FB3BAC">
        <w:rPr>
          <w:i/>
          <w:color w:val="0000FF"/>
        </w:rPr>
        <w:t>Avaliação Técnica</w:t>
      </w:r>
      <w:r w:rsidRPr="00FB3BAC">
        <w:rPr>
          <w:i/>
          <w:color w:val="0000FF"/>
        </w:rPr>
        <w:t>, apenas referenciar o item correspondente neste artefato. Exemplo: “</w:t>
      </w:r>
      <w:r w:rsidR="00E4673D">
        <w:rPr>
          <w:color w:val="auto"/>
        </w:rPr>
        <w:t>As</w:t>
      </w:r>
      <w:r w:rsidR="002D5964" w:rsidRPr="00E4673D">
        <w:rPr>
          <w:color w:val="auto"/>
        </w:rPr>
        <w:t xml:space="preserve"> </w:t>
      </w:r>
      <w:r w:rsidRPr="00E4673D">
        <w:rPr>
          <w:color w:val="auto"/>
        </w:rPr>
        <w:t xml:space="preserve">premissas para execução do projeto </w:t>
      </w:r>
      <w:r w:rsidR="00E4673D">
        <w:rPr>
          <w:color w:val="auto"/>
        </w:rPr>
        <w:t>estão</w:t>
      </w:r>
      <w:r w:rsidRPr="00E4673D">
        <w:rPr>
          <w:color w:val="auto"/>
        </w:rPr>
        <w:t xml:space="preserve"> </w:t>
      </w:r>
      <w:r w:rsidR="00E4673D">
        <w:rPr>
          <w:color w:val="auto"/>
        </w:rPr>
        <w:t xml:space="preserve">documentadas </w:t>
      </w:r>
      <w:r w:rsidRPr="00E4673D">
        <w:rPr>
          <w:color w:val="auto"/>
        </w:rPr>
        <w:t xml:space="preserve">no </w:t>
      </w:r>
      <w:r w:rsidR="002D5964" w:rsidRPr="00E4673D">
        <w:rPr>
          <w:color w:val="auto"/>
        </w:rPr>
        <w:t>artefato</w:t>
      </w:r>
      <w:r w:rsidRPr="00E4673D">
        <w:rPr>
          <w:color w:val="auto"/>
        </w:rPr>
        <w:t xml:space="preserve"> </w:t>
      </w:r>
      <w:r w:rsidR="00D63632">
        <w:rPr>
          <w:color w:val="auto"/>
        </w:rPr>
        <w:t>Avaliação Técnica</w:t>
      </w:r>
      <w:r w:rsidRPr="00E4673D">
        <w:rPr>
          <w:color w:val="auto"/>
        </w:rPr>
        <w:t xml:space="preserve"> do projeto</w:t>
      </w:r>
      <w:r w:rsidRPr="00D26222">
        <w:rPr>
          <w:i/>
          <w:color w:val="0070C0"/>
        </w:rPr>
        <w:t xml:space="preserve"> </w:t>
      </w:r>
      <w:r w:rsidRPr="00FB3BAC">
        <w:rPr>
          <w:i/>
          <w:color w:val="0000FF"/>
        </w:rPr>
        <w:t>XXXX</w:t>
      </w:r>
      <w:r w:rsidRPr="00E4673D">
        <w:rPr>
          <w:color w:val="auto"/>
        </w:rPr>
        <w:t>, seção</w:t>
      </w:r>
      <w:r w:rsidRPr="00D26222">
        <w:rPr>
          <w:i/>
          <w:color w:val="0070C0"/>
        </w:rPr>
        <w:t xml:space="preserve"> </w:t>
      </w:r>
      <w:r w:rsidRPr="00FB3BAC">
        <w:rPr>
          <w:i/>
          <w:color w:val="0000FF"/>
        </w:rPr>
        <w:t>XX</w:t>
      </w:r>
      <w:r w:rsidR="005928CE">
        <w:rPr>
          <w:i/>
          <w:color w:val="0070C0"/>
        </w:rPr>
        <w:t xml:space="preserve">, </w:t>
      </w:r>
      <w:r w:rsidR="005928CE" w:rsidRPr="005928CE">
        <w:rPr>
          <w:color w:val="auto"/>
        </w:rPr>
        <w:t>versão</w:t>
      </w:r>
      <w:r w:rsidR="005928CE">
        <w:rPr>
          <w:i/>
          <w:color w:val="0070C0"/>
        </w:rPr>
        <w:t xml:space="preserve"> </w:t>
      </w:r>
      <w:r w:rsidR="005928CE" w:rsidRPr="00FB3BAC">
        <w:rPr>
          <w:i/>
          <w:color w:val="0000FF"/>
        </w:rPr>
        <w:t>XX.</w:t>
      </w:r>
      <w:r w:rsidRPr="00FB3BAC">
        <w:rPr>
          <w:i/>
          <w:color w:val="0000FF"/>
        </w:rPr>
        <w:t>”].</w:t>
      </w:r>
    </w:p>
    <w:p w:rsidR="00873F9A" w:rsidRDefault="00873F9A">
      <w:pPr>
        <w:pStyle w:val="Instruo"/>
      </w:pPr>
    </w:p>
    <w:p w:rsidR="005A118B" w:rsidRDefault="005A118B">
      <w:pPr>
        <w:pStyle w:val="Instruo"/>
      </w:pPr>
      <w:r>
        <w:t>[Descreva as suposições, f</w:t>
      </w:r>
      <w:r w:rsidR="002D5964">
        <w:t xml:space="preserve">atores considerados verdadeiros para fins de viabilidade de execução </w:t>
      </w:r>
      <w:r>
        <w:t>do projeto.</w:t>
      </w:r>
    </w:p>
    <w:p w:rsidR="005A118B" w:rsidRDefault="005A118B">
      <w:pPr>
        <w:pStyle w:val="Instruo"/>
      </w:pPr>
    </w:p>
    <w:p w:rsidR="005A118B" w:rsidRDefault="005A118B">
      <w:pPr>
        <w:pStyle w:val="Instruo"/>
      </w:pPr>
      <w:r>
        <w:t>Exemplo:</w:t>
      </w:r>
    </w:p>
    <w:p w:rsidR="00C23F06" w:rsidRDefault="005A118B" w:rsidP="00C23F06">
      <w:pPr>
        <w:pStyle w:val="Instruo"/>
        <w:numPr>
          <w:ilvl w:val="0"/>
          <w:numId w:val="5"/>
        </w:numPr>
        <w:rPr>
          <w:rStyle w:val="Hyperlink"/>
          <w:u w:val="none"/>
        </w:rPr>
      </w:pPr>
      <w:r>
        <w:rPr>
          <w:rStyle w:val="Hyperlink"/>
          <w:u w:val="none"/>
        </w:rPr>
        <w:t xml:space="preserve">A infra-estrutura de comunicação da </w:t>
      </w:r>
      <w:r w:rsidR="003D01CB">
        <w:rPr>
          <w:rStyle w:val="Hyperlink"/>
          <w:u w:val="none"/>
        </w:rPr>
        <w:t>EMPRESA</w:t>
      </w:r>
      <w:r>
        <w:rPr>
          <w:rStyle w:val="Hyperlink"/>
          <w:u w:val="none"/>
        </w:rPr>
        <w:t xml:space="preserve"> com o &lt;cliente&gt; estará plenamente operacional para início do projeto</w:t>
      </w:r>
      <w:r w:rsidR="00C23F06">
        <w:rPr>
          <w:rStyle w:val="Hyperlink"/>
          <w:u w:val="none"/>
        </w:rPr>
        <w:t>;</w:t>
      </w:r>
    </w:p>
    <w:p w:rsidR="00C23F06" w:rsidRPr="00C23F06" w:rsidRDefault="00C23F06" w:rsidP="00C23F06">
      <w:pPr>
        <w:pStyle w:val="Instruo"/>
        <w:numPr>
          <w:ilvl w:val="0"/>
          <w:numId w:val="5"/>
        </w:numPr>
        <w:rPr>
          <w:rStyle w:val="Hyperlink"/>
          <w:u w:val="none"/>
        </w:rPr>
      </w:pPr>
      <w:r w:rsidRPr="00C23F06">
        <w:rPr>
          <w:rStyle w:val="Hyperlink"/>
          <w:u w:val="none"/>
        </w:rPr>
        <w:t>Existirá a disponibilidade do cliente no atendimento às solicitações de reuniões para levantamento de requisitos (</w:t>
      </w:r>
      <w:r>
        <w:rPr>
          <w:rStyle w:val="Hyperlink"/>
          <w:u w:val="none"/>
        </w:rPr>
        <w:t>recomenda-se</w:t>
      </w:r>
      <w:r w:rsidRPr="00C23F06">
        <w:rPr>
          <w:rStyle w:val="Hyperlink"/>
          <w:u w:val="none"/>
        </w:rPr>
        <w:t xml:space="preserve"> especificar um prazo limite para o atendimento às solicitações de reuniões)</w:t>
      </w:r>
      <w:r>
        <w:rPr>
          <w:rStyle w:val="Hyperlink"/>
          <w:u w:val="none"/>
        </w:rPr>
        <w:t>;</w:t>
      </w:r>
    </w:p>
    <w:p w:rsidR="00C23F06" w:rsidRDefault="00C23F06" w:rsidP="00C23F06">
      <w:pPr>
        <w:pStyle w:val="Instruo"/>
        <w:numPr>
          <w:ilvl w:val="0"/>
          <w:numId w:val="5"/>
        </w:numPr>
        <w:rPr>
          <w:rStyle w:val="Hyperlink"/>
          <w:u w:val="none"/>
        </w:rPr>
      </w:pPr>
      <w:r w:rsidRPr="00C23F06">
        <w:rPr>
          <w:rStyle w:val="Hyperlink"/>
          <w:u w:val="none"/>
        </w:rPr>
        <w:t>Existirá a disponibilidade do gestor do projeto por parte da contratante para reuniões de acompanhamento do projeto</w:t>
      </w:r>
      <w:r>
        <w:rPr>
          <w:rStyle w:val="Hyperlink"/>
          <w:u w:val="none"/>
        </w:rPr>
        <w:t xml:space="preserve"> (recomenda-se especificar um prazo limite para o atendimento às solicitações de reuniões);</w:t>
      </w:r>
    </w:p>
    <w:p w:rsidR="00C23F06" w:rsidRDefault="00C23F06" w:rsidP="00C23F06">
      <w:pPr>
        <w:pStyle w:val="Instruo"/>
        <w:numPr>
          <w:ilvl w:val="0"/>
          <w:numId w:val="5"/>
        </w:numPr>
        <w:rPr>
          <w:rStyle w:val="Hyperlink"/>
          <w:u w:val="none"/>
        </w:rPr>
      </w:pPr>
      <w:r w:rsidRPr="00C23F06">
        <w:rPr>
          <w:rStyle w:val="Hyperlink"/>
          <w:u w:val="none"/>
        </w:rPr>
        <w:t>Existirá a disponibilidade dos envolvidos no projeto para os processos de validação e homologação dos serviços prestados, seus produtos de trabalho, bem como do produto final gerado pelo projeto</w:t>
      </w:r>
      <w:r>
        <w:rPr>
          <w:rStyle w:val="Hyperlink"/>
          <w:u w:val="none"/>
        </w:rPr>
        <w:t xml:space="preserve">. </w:t>
      </w:r>
    </w:p>
    <w:p w:rsidR="00C23F06" w:rsidRPr="00C23F06" w:rsidRDefault="00C23F06" w:rsidP="00C23F06">
      <w:pPr>
        <w:pStyle w:val="Instruo"/>
        <w:ind w:left="709"/>
        <w:rPr>
          <w:rStyle w:val="Hyperlink"/>
          <w:u w:val="none"/>
        </w:rPr>
      </w:pPr>
      <w:r>
        <w:rPr>
          <w:rStyle w:val="Hyperlink"/>
          <w:u w:val="none"/>
        </w:rPr>
        <w:t>R</w:t>
      </w:r>
      <w:r w:rsidRPr="00C23F06">
        <w:rPr>
          <w:rStyle w:val="Hyperlink"/>
          <w:u w:val="none"/>
        </w:rPr>
        <w:t xml:space="preserve">ecomenda-se especificar um prazo limite para o atendimento às solicitações de validações/homologações. </w:t>
      </w:r>
      <w:r w:rsidR="001717DA">
        <w:rPr>
          <w:rStyle w:val="Hyperlink"/>
          <w:u w:val="none"/>
        </w:rPr>
        <w:t>Além disso, p</w:t>
      </w:r>
      <w:r w:rsidRPr="00C23F06">
        <w:rPr>
          <w:rStyle w:val="Hyperlink"/>
          <w:u w:val="none"/>
        </w:rPr>
        <w:t>ode ser necessário definir limites de prazos distintos para serviços/produtos de trabalho de complexidades diferentes. Neste caso, devem também ser definidos esses critérios de classificaç</w:t>
      </w:r>
      <w:r>
        <w:rPr>
          <w:rStyle w:val="Hyperlink"/>
          <w:u w:val="none"/>
        </w:rPr>
        <w:t>ão de complexidade.</w:t>
      </w:r>
    </w:p>
    <w:p w:rsidR="005A118B" w:rsidRDefault="005A118B">
      <w:pPr>
        <w:pStyle w:val="Ttulo1"/>
      </w:pPr>
      <w:bookmarkStart w:id="114" w:name="_Toc245610289"/>
      <w:r>
        <w:t>Restrições</w:t>
      </w:r>
      <w:bookmarkEnd w:id="114"/>
    </w:p>
    <w:p w:rsidR="002D5964" w:rsidRPr="00D26222" w:rsidRDefault="002D5964" w:rsidP="002D5964">
      <w:pPr>
        <w:rPr>
          <w:i/>
          <w:color w:val="0070C0"/>
          <w:lang w:eastAsia="en-US"/>
        </w:rPr>
      </w:pPr>
      <w:r w:rsidRPr="00FB3BAC">
        <w:rPr>
          <w:rFonts w:eastAsia="MS Mincho"/>
          <w:i/>
          <w:color w:val="0000FF"/>
        </w:rPr>
        <w:t>[</w:t>
      </w:r>
      <w:r w:rsidRPr="00FB3BAC">
        <w:rPr>
          <w:i/>
          <w:color w:val="0000FF"/>
        </w:rPr>
        <w:t xml:space="preserve">Caso as informações </w:t>
      </w:r>
      <w:r w:rsidR="00D26222" w:rsidRPr="00FB3BAC">
        <w:rPr>
          <w:i/>
          <w:color w:val="0000FF"/>
        </w:rPr>
        <w:t>referentes às</w:t>
      </w:r>
      <w:r w:rsidRPr="00FB3BAC">
        <w:rPr>
          <w:i/>
          <w:color w:val="0000FF"/>
        </w:rPr>
        <w:t xml:space="preserve"> restrições do projeto tenham sido descritas no documento </w:t>
      </w:r>
      <w:r w:rsidR="00D63632" w:rsidRPr="00FB3BAC">
        <w:rPr>
          <w:i/>
          <w:color w:val="0000FF"/>
        </w:rPr>
        <w:t>Avaliação Técnica</w:t>
      </w:r>
      <w:r w:rsidRPr="00FB3BAC">
        <w:rPr>
          <w:i/>
          <w:color w:val="0000FF"/>
        </w:rPr>
        <w:t>, apenas referenciar o item correspondente neste artefato. Exemplo: “</w:t>
      </w:r>
      <w:r w:rsidRPr="00E4673D">
        <w:rPr>
          <w:color w:val="auto"/>
        </w:rPr>
        <w:t>A</w:t>
      </w:r>
      <w:r w:rsidR="00E4673D" w:rsidRPr="00E4673D">
        <w:rPr>
          <w:color w:val="auto"/>
        </w:rPr>
        <w:t>s restrições</w:t>
      </w:r>
      <w:r w:rsidRPr="00E4673D">
        <w:rPr>
          <w:color w:val="auto"/>
        </w:rPr>
        <w:t xml:space="preserve"> para execução do projeto </w:t>
      </w:r>
      <w:r w:rsidR="00E4673D" w:rsidRPr="00E4673D">
        <w:rPr>
          <w:color w:val="auto"/>
        </w:rPr>
        <w:t>estão</w:t>
      </w:r>
      <w:r w:rsidRPr="00E4673D">
        <w:rPr>
          <w:color w:val="auto"/>
        </w:rPr>
        <w:t xml:space="preserve"> </w:t>
      </w:r>
      <w:r w:rsidR="00E4673D" w:rsidRPr="00E4673D">
        <w:rPr>
          <w:color w:val="auto"/>
        </w:rPr>
        <w:t>especificadas</w:t>
      </w:r>
      <w:r w:rsidRPr="00E4673D">
        <w:rPr>
          <w:color w:val="auto"/>
        </w:rPr>
        <w:t xml:space="preserve"> no artefato </w:t>
      </w:r>
      <w:r w:rsidR="00D63632">
        <w:rPr>
          <w:color w:val="auto"/>
        </w:rPr>
        <w:t>Avaliação Técnica</w:t>
      </w:r>
      <w:r w:rsidRPr="00E4673D">
        <w:rPr>
          <w:color w:val="auto"/>
        </w:rPr>
        <w:t xml:space="preserve"> do projeto</w:t>
      </w:r>
      <w:r w:rsidRPr="00D26222">
        <w:rPr>
          <w:i/>
          <w:color w:val="0070C0"/>
        </w:rPr>
        <w:t xml:space="preserve"> </w:t>
      </w:r>
      <w:r w:rsidRPr="00FB3BAC">
        <w:rPr>
          <w:i/>
          <w:color w:val="0000FF"/>
        </w:rPr>
        <w:t>XXXX</w:t>
      </w:r>
      <w:r w:rsidRPr="00E4673D">
        <w:rPr>
          <w:color w:val="auto"/>
        </w:rPr>
        <w:t>, seção</w:t>
      </w:r>
      <w:r w:rsidRPr="00D26222">
        <w:rPr>
          <w:i/>
          <w:color w:val="0070C0"/>
        </w:rPr>
        <w:t xml:space="preserve"> </w:t>
      </w:r>
      <w:r w:rsidRPr="00FB3BAC">
        <w:rPr>
          <w:i/>
          <w:color w:val="0000FF"/>
        </w:rPr>
        <w:t>XX</w:t>
      </w:r>
      <w:r w:rsidR="005928CE">
        <w:rPr>
          <w:i/>
          <w:color w:val="0070C0"/>
        </w:rPr>
        <w:t xml:space="preserve">, </w:t>
      </w:r>
      <w:r w:rsidR="005928CE" w:rsidRPr="005928CE">
        <w:rPr>
          <w:color w:val="auto"/>
        </w:rPr>
        <w:t>versão</w:t>
      </w:r>
      <w:r w:rsidR="005928CE">
        <w:rPr>
          <w:i/>
          <w:color w:val="0070C0"/>
        </w:rPr>
        <w:t xml:space="preserve"> </w:t>
      </w:r>
      <w:r w:rsidR="005928CE" w:rsidRPr="00FB3BAC">
        <w:rPr>
          <w:i/>
          <w:color w:val="0000FF"/>
        </w:rPr>
        <w:t>XX.</w:t>
      </w:r>
      <w:r w:rsidRPr="00FB3BAC">
        <w:rPr>
          <w:i/>
          <w:color w:val="0000FF"/>
        </w:rPr>
        <w:t>”].</w:t>
      </w:r>
    </w:p>
    <w:p w:rsidR="002D5964" w:rsidRDefault="002D5964">
      <w:pPr>
        <w:pStyle w:val="Instruo"/>
      </w:pPr>
    </w:p>
    <w:p w:rsidR="005A118B" w:rsidRDefault="00D26222">
      <w:pPr>
        <w:pStyle w:val="Instruo"/>
        <w:rPr>
          <w:iCs/>
        </w:rPr>
      </w:pPr>
      <w:r>
        <w:lastRenderedPageBreak/>
        <w:t>[</w:t>
      </w:r>
      <w:r w:rsidR="005A118B">
        <w:t>Descreva fatores limitadores do projeto.</w:t>
      </w:r>
      <w:r w:rsidR="00F15A4B">
        <w:t>Todos esses fatores devem ser tratados como riscos no planejamento do projeto.</w:t>
      </w:r>
    </w:p>
    <w:p w:rsidR="005A118B" w:rsidRDefault="005A118B">
      <w:pPr>
        <w:pStyle w:val="Instruo"/>
        <w:rPr>
          <w:iCs/>
        </w:rPr>
      </w:pPr>
    </w:p>
    <w:p w:rsidR="005A118B" w:rsidRDefault="005A118B">
      <w:pPr>
        <w:pStyle w:val="Instruo"/>
        <w:rPr>
          <w:iCs/>
        </w:rPr>
      </w:pPr>
      <w:r>
        <w:rPr>
          <w:iCs/>
        </w:rPr>
        <w:t>Exemplo:</w:t>
      </w:r>
    </w:p>
    <w:p w:rsidR="005A118B" w:rsidRDefault="005A118B">
      <w:pPr>
        <w:pStyle w:val="Instruo"/>
        <w:numPr>
          <w:ilvl w:val="0"/>
          <w:numId w:val="5"/>
        </w:numPr>
      </w:pPr>
      <w:r>
        <w:t>O prazo para entrega do projeto é dd/mm/aaaa (pré-fixado).]</w:t>
      </w:r>
    </w:p>
    <w:p w:rsidR="006B2FAF" w:rsidRDefault="00F15A4B" w:rsidP="00C23F06">
      <w:pPr>
        <w:pStyle w:val="Instruo"/>
        <w:numPr>
          <w:ilvl w:val="0"/>
          <w:numId w:val="5"/>
        </w:numPr>
      </w:pPr>
      <w:r>
        <w:t>Considerando que as premissas estabelecidas no item anterior deste documento são fatores críticos de sucesso do projeto, descrever as restrições impostas ao desenvolvimento caso elas não se tornem realidade. É recomendável que, ao descrever essas restrições, o texto encaminhe elementos que justifiquem análises de impactos com seus respectivos relatórios de mudanças.</w:t>
      </w:r>
    </w:p>
    <w:p w:rsidR="00C23F06" w:rsidRDefault="00F15A4B" w:rsidP="006B2FAF">
      <w:pPr>
        <w:pStyle w:val="Instruo"/>
      </w:pPr>
      <w:r>
        <w:t xml:space="preserve"> </w:t>
      </w:r>
    </w:p>
    <w:p w:rsidR="00F15A4B" w:rsidRPr="00F15A4B" w:rsidRDefault="00C23F06" w:rsidP="00F15A4B">
      <w:pPr>
        <w:pStyle w:val="Instruo"/>
        <w:ind w:left="1418"/>
      </w:pPr>
      <w:r>
        <w:t xml:space="preserve">Ex: Caso </w:t>
      </w:r>
      <w:r w:rsidR="00F15A4B">
        <w:t xml:space="preserve">não sejam cumpridos os prazos de homologação, podem acontecer atrasos do cronograma ou aumento do custo do projeto. São aceitáveis prazos de homologação de até 10% do prazo total </w:t>
      </w:r>
      <w:r w:rsidR="006B2FAF">
        <w:t xml:space="preserve">das atividades necessárias para a </w:t>
      </w:r>
      <w:r w:rsidR="00F15A4B">
        <w:t xml:space="preserve">elaboração </w:t>
      </w:r>
      <w:r w:rsidR="006B2FAF">
        <w:t>de um produto de trabalho (</w:t>
      </w:r>
      <w:r w:rsidR="00F15A4B">
        <w:t xml:space="preserve"> artefato ou prestaç</w:t>
      </w:r>
      <w:r w:rsidR="006B2FAF">
        <w:t>ão de um determinado serviço). Os impactos causados pelo não cumprimento desse limite devem ser tratados pela gerência de mudanças do projeto.</w:t>
      </w:r>
      <w:r w:rsidR="00D26222">
        <w:t>]</w:t>
      </w:r>
      <w:r w:rsidR="006B2FAF">
        <w:t xml:space="preserve"> </w:t>
      </w:r>
    </w:p>
    <w:p w:rsidR="005A118B" w:rsidRDefault="005A118B">
      <w:pPr>
        <w:pStyle w:val="Ttulo2"/>
      </w:pPr>
      <w:bookmarkStart w:id="115" w:name="_Toc74456908"/>
      <w:bookmarkStart w:id="116" w:name="_Toc79305310"/>
      <w:bookmarkStart w:id="117" w:name="_Toc245610290"/>
      <w:r>
        <w:t xml:space="preserve">Requisitos Regulamentares e </w:t>
      </w:r>
      <w:bookmarkEnd w:id="115"/>
      <w:bookmarkEnd w:id="116"/>
      <w:r>
        <w:t>Estatutários</w:t>
      </w:r>
      <w:bookmarkEnd w:id="117"/>
    </w:p>
    <w:p w:rsidR="00D26222" w:rsidRPr="00FB3BAC" w:rsidRDefault="00D26222" w:rsidP="00D26222">
      <w:pPr>
        <w:rPr>
          <w:i/>
          <w:color w:val="0000FF"/>
          <w:lang w:eastAsia="en-US"/>
        </w:rPr>
      </w:pPr>
      <w:r w:rsidRPr="00FB3BAC">
        <w:rPr>
          <w:rFonts w:eastAsia="MS Mincho"/>
          <w:i/>
          <w:color w:val="0000FF"/>
        </w:rPr>
        <w:t>[</w:t>
      </w:r>
      <w:r w:rsidRPr="00FB3BAC">
        <w:rPr>
          <w:i/>
          <w:color w:val="0000FF"/>
        </w:rPr>
        <w:t xml:space="preserve">Caso as informações referentes aos requisitos reguladores e estatutários do projeto </w:t>
      </w:r>
      <w:r w:rsidR="0089567F" w:rsidRPr="00FB3BAC">
        <w:rPr>
          <w:i/>
          <w:color w:val="0000FF"/>
        </w:rPr>
        <w:t>tenham sido descrito</w:t>
      </w:r>
      <w:r w:rsidRPr="00FB3BAC">
        <w:rPr>
          <w:i/>
          <w:color w:val="0000FF"/>
        </w:rPr>
        <w:t xml:space="preserve">s no documento </w:t>
      </w:r>
      <w:r w:rsidR="00D63632" w:rsidRPr="00FB3BAC">
        <w:rPr>
          <w:i/>
          <w:color w:val="0000FF"/>
        </w:rPr>
        <w:t>Avaliação Técnica</w:t>
      </w:r>
      <w:r w:rsidRPr="00FB3BAC">
        <w:rPr>
          <w:i/>
          <w:color w:val="0000FF"/>
        </w:rPr>
        <w:t>, apenas referenciar o item correspondente neste artefato. Exemplo: “</w:t>
      </w:r>
      <w:r w:rsidRPr="001759E1">
        <w:rPr>
          <w:color w:val="auto"/>
        </w:rPr>
        <w:t xml:space="preserve">A descrição </w:t>
      </w:r>
      <w:r w:rsidR="0089567F" w:rsidRPr="001759E1">
        <w:rPr>
          <w:color w:val="auto"/>
        </w:rPr>
        <w:t>dos requisitos reguladores e estatutários</w:t>
      </w:r>
      <w:r w:rsidRPr="001759E1">
        <w:rPr>
          <w:color w:val="auto"/>
        </w:rPr>
        <w:t xml:space="preserve"> </w:t>
      </w:r>
      <w:r w:rsidR="0089567F" w:rsidRPr="001759E1">
        <w:rPr>
          <w:color w:val="auto"/>
        </w:rPr>
        <w:t xml:space="preserve">estão definidos </w:t>
      </w:r>
      <w:r w:rsidRPr="001759E1">
        <w:rPr>
          <w:color w:val="auto"/>
        </w:rPr>
        <w:t xml:space="preserve">no artefato </w:t>
      </w:r>
      <w:r w:rsidR="00D63632">
        <w:rPr>
          <w:color w:val="auto"/>
        </w:rPr>
        <w:t>Avaliação Técnica</w:t>
      </w:r>
      <w:r w:rsidRPr="001759E1">
        <w:rPr>
          <w:color w:val="auto"/>
        </w:rPr>
        <w:t xml:space="preserve"> do projeto</w:t>
      </w:r>
      <w:r w:rsidRPr="00D26222">
        <w:rPr>
          <w:i/>
          <w:color w:val="0070C0"/>
        </w:rPr>
        <w:t xml:space="preserve"> </w:t>
      </w:r>
      <w:r w:rsidRPr="00FB3BAC">
        <w:rPr>
          <w:i/>
          <w:color w:val="0000FF"/>
        </w:rPr>
        <w:t>XXXX</w:t>
      </w:r>
      <w:r w:rsidRPr="001759E1">
        <w:rPr>
          <w:color w:val="auto"/>
        </w:rPr>
        <w:t>, seção</w:t>
      </w:r>
      <w:r w:rsidRPr="00D26222">
        <w:rPr>
          <w:i/>
          <w:color w:val="0070C0"/>
        </w:rPr>
        <w:t xml:space="preserve"> </w:t>
      </w:r>
      <w:r w:rsidRPr="00FB3BAC">
        <w:rPr>
          <w:i/>
          <w:color w:val="0000FF"/>
        </w:rPr>
        <w:t>XX</w:t>
      </w:r>
      <w:r w:rsidR="005928CE">
        <w:rPr>
          <w:i/>
          <w:color w:val="0070C0"/>
        </w:rPr>
        <w:t xml:space="preserve">, </w:t>
      </w:r>
      <w:r w:rsidR="005928CE" w:rsidRPr="005928CE">
        <w:rPr>
          <w:color w:val="auto"/>
        </w:rPr>
        <w:t>versão</w:t>
      </w:r>
      <w:r w:rsidR="005928CE">
        <w:rPr>
          <w:i/>
          <w:color w:val="0070C0"/>
        </w:rPr>
        <w:t xml:space="preserve"> </w:t>
      </w:r>
      <w:r w:rsidR="005928CE" w:rsidRPr="00FB3BAC">
        <w:rPr>
          <w:i/>
          <w:color w:val="0000FF"/>
        </w:rPr>
        <w:t>XX.</w:t>
      </w:r>
      <w:r w:rsidRPr="00FB3BAC">
        <w:rPr>
          <w:i/>
          <w:color w:val="0000FF"/>
        </w:rPr>
        <w:t>”].</w:t>
      </w:r>
    </w:p>
    <w:p w:rsidR="00D26222" w:rsidRDefault="00D26222">
      <w:pPr>
        <w:pStyle w:val="Instruo"/>
      </w:pPr>
    </w:p>
    <w:p w:rsidR="005C634F" w:rsidRDefault="00D26222">
      <w:pPr>
        <w:pStyle w:val="Instruo"/>
      </w:pPr>
      <w:r>
        <w:t>[</w:t>
      </w:r>
      <w:r w:rsidR="005A118B">
        <w:t>Descreva os requisitos regulamentares e estatutários observados quando do levantamento e que irão influenciar no desenvolvimento do projeto.</w:t>
      </w:r>
      <w:r w:rsidR="005C634F">
        <w:t xml:space="preserve"> </w:t>
      </w:r>
      <w:r w:rsidR="005A118B">
        <w:t>Não havendo estes requisitos regulamentares, deverá constar uma observação de inexistência dos mesmos.</w:t>
      </w:r>
    </w:p>
    <w:p w:rsidR="005C634F" w:rsidRDefault="005C634F">
      <w:pPr>
        <w:pStyle w:val="Instruo"/>
      </w:pPr>
    </w:p>
    <w:p w:rsidR="005A118B" w:rsidRDefault="005C634F" w:rsidP="005C634F">
      <w:pPr>
        <w:pStyle w:val="Instruo"/>
        <w:ind w:left="1418"/>
      </w:pPr>
      <w:r>
        <w:t>Ex: O sistema deve ser desenvolvido em obediência à Lei XXXX de mm/aaaa (ou normativo interno da contratante). Os impactos causados pela mudança dessa legislação à qual o sistema deve se submeter deve ser tratado pela gerência de mudanças do projeto.</w:t>
      </w:r>
      <w:r w:rsidR="00D26222">
        <w:t>]</w:t>
      </w:r>
    </w:p>
    <w:p w:rsidR="005A118B" w:rsidRDefault="005A118B">
      <w:pPr>
        <w:pStyle w:val="Ttulo1"/>
      </w:pPr>
      <w:bookmarkStart w:id="118" w:name="_Toc245610291"/>
      <w:r>
        <w:t>Escopo</w:t>
      </w:r>
      <w:bookmarkEnd w:id="118"/>
    </w:p>
    <w:p w:rsidR="00963C1C" w:rsidRPr="00D26222" w:rsidRDefault="00963C1C" w:rsidP="00963C1C">
      <w:pPr>
        <w:rPr>
          <w:i/>
          <w:color w:val="0070C0"/>
          <w:lang w:eastAsia="en-US"/>
        </w:rPr>
      </w:pPr>
      <w:r w:rsidRPr="00FB3BAC">
        <w:rPr>
          <w:rFonts w:eastAsia="MS Mincho"/>
          <w:i/>
          <w:color w:val="0000FF"/>
        </w:rPr>
        <w:t>[</w:t>
      </w:r>
      <w:r w:rsidRPr="00FB3BAC">
        <w:rPr>
          <w:i/>
          <w:color w:val="0000FF"/>
        </w:rPr>
        <w:t xml:space="preserve">Caso as informações referentes ao escopo tenham sido descritas no documento </w:t>
      </w:r>
      <w:r w:rsidR="00D63632" w:rsidRPr="00FB3BAC">
        <w:rPr>
          <w:i/>
          <w:color w:val="0000FF"/>
        </w:rPr>
        <w:t>Avaliação Técnica</w:t>
      </w:r>
      <w:r w:rsidRPr="00FB3BAC">
        <w:rPr>
          <w:i/>
          <w:color w:val="0000FF"/>
        </w:rPr>
        <w:t>, apenas referenciar os itens correspondentes neste artefato. Exemplo: “</w:t>
      </w:r>
      <w:r>
        <w:rPr>
          <w:color w:val="auto"/>
        </w:rPr>
        <w:t xml:space="preserve">As informações referentes ao escopo do projeto </w:t>
      </w:r>
      <w:r w:rsidRPr="001759E1">
        <w:rPr>
          <w:color w:val="auto"/>
        </w:rPr>
        <w:t xml:space="preserve">estão </w:t>
      </w:r>
      <w:r>
        <w:rPr>
          <w:color w:val="auto"/>
        </w:rPr>
        <w:t>definida</w:t>
      </w:r>
      <w:r w:rsidRPr="001759E1">
        <w:rPr>
          <w:color w:val="auto"/>
        </w:rPr>
        <w:t xml:space="preserve">s no artefato </w:t>
      </w:r>
      <w:r w:rsidR="00D63632">
        <w:rPr>
          <w:color w:val="auto"/>
        </w:rPr>
        <w:t>Avaliação Técnica</w:t>
      </w:r>
      <w:r w:rsidRPr="001759E1">
        <w:rPr>
          <w:color w:val="auto"/>
        </w:rPr>
        <w:t xml:space="preserve"> do projeto</w:t>
      </w:r>
      <w:r w:rsidRPr="00D26222">
        <w:rPr>
          <w:i/>
          <w:color w:val="0070C0"/>
        </w:rPr>
        <w:t xml:space="preserve"> </w:t>
      </w:r>
      <w:r w:rsidRPr="00FB3BAC">
        <w:rPr>
          <w:i/>
          <w:color w:val="0000FF"/>
        </w:rPr>
        <w:t>XXXX</w:t>
      </w:r>
      <w:r w:rsidRPr="001759E1">
        <w:rPr>
          <w:color w:val="auto"/>
        </w:rPr>
        <w:t>, seção</w:t>
      </w:r>
      <w:r w:rsidRPr="00D26222">
        <w:rPr>
          <w:i/>
          <w:color w:val="0070C0"/>
        </w:rPr>
        <w:t xml:space="preserve"> </w:t>
      </w:r>
      <w:r w:rsidRPr="00FB3BAC">
        <w:rPr>
          <w:i/>
          <w:color w:val="0000FF"/>
        </w:rPr>
        <w:t>XX</w:t>
      </w:r>
      <w:r w:rsidR="005928CE">
        <w:rPr>
          <w:i/>
          <w:color w:val="0070C0"/>
        </w:rPr>
        <w:t xml:space="preserve">, </w:t>
      </w:r>
      <w:r w:rsidR="005928CE" w:rsidRPr="005928CE">
        <w:rPr>
          <w:color w:val="auto"/>
        </w:rPr>
        <w:t>versão</w:t>
      </w:r>
      <w:r w:rsidR="005928CE">
        <w:rPr>
          <w:i/>
          <w:color w:val="0070C0"/>
        </w:rPr>
        <w:t xml:space="preserve"> </w:t>
      </w:r>
      <w:r w:rsidR="005928CE" w:rsidRPr="00FB3BAC">
        <w:rPr>
          <w:i/>
          <w:color w:val="0000FF"/>
        </w:rPr>
        <w:t>XX.</w:t>
      </w:r>
      <w:r w:rsidRPr="00FB3BAC">
        <w:rPr>
          <w:i/>
          <w:color w:val="0000FF"/>
        </w:rPr>
        <w:t>”].</w:t>
      </w:r>
    </w:p>
    <w:p w:rsidR="00963C1C" w:rsidRPr="00963C1C" w:rsidRDefault="00963C1C" w:rsidP="00963C1C">
      <w:pPr>
        <w:rPr>
          <w:lang w:eastAsia="en-US"/>
        </w:rPr>
      </w:pPr>
    </w:p>
    <w:p w:rsidR="005A118B" w:rsidRDefault="00B30823">
      <w:pPr>
        <w:pStyle w:val="Instruo"/>
      </w:pPr>
      <w:bookmarkStart w:id="119" w:name="_Toc101599611"/>
      <w:bookmarkStart w:id="120" w:name="_Toc101599686"/>
      <w:bookmarkStart w:id="121" w:name="_Toc101599835"/>
      <w:bookmarkStart w:id="122" w:name="_Toc101599910"/>
      <w:bookmarkStart w:id="123" w:name="_Toc101599985"/>
      <w:bookmarkStart w:id="124" w:name="_Toc101600064"/>
      <w:bookmarkStart w:id="125" w:name="_Toc101608282"/>
      <w:bookmarkStart w:id="126" w:name="_Toc104609663"/>
      <w:bookmarkStart w:id="127" w:name="_Toc104609857"/>
      <w:bookmarkStart w:id="128" w:name="_Toc104610051"/>
      <w:bookmarkStart w:id="129" w:name="_Toc108240852"/>
      <w:bookmarkStart w:id="130" w:name="_Toc108241670"/>
      <w:bookmarkStart w:id="131" w:name="_Toc108943317"/>
      <w:bookmarkStart w:id="132" w:name="_Toc108943511"/>
      <w:bookmarkStart w:id="133" w:name="_Toc101599612"/>
      <w:bookmarkStart w:id="134" w:name="_Toc101599687"/>
      <w:bookmarkStart w:id="135" w:name="_Toc101599761"/>
      <w:bookmarkStart w:id="136" w:name="_Toc101599836"/>
      <w:bookmarkStart w:id="137" w:name="_Toc101599911"/>
      <w:bookmarkStart w:id="138" w:name="_Toc101599986"/>
      <w:bookmarkStart w:id="139" w:name="_Toc101600065"/>
      <w:bookmarkStart w:id="140" w:name="_Toc101608283"/>
      <w:bookmarkStart w:id="141" w:name="_Toc104609664"/>
      <w:bookmarkStart w:id="142" w:name="_Toc104609858"/>
      <w:bookmarkStart w:id="143" w:name="_Toc104610052"/>
      <w:bookmarkStart w:id="144" w:name="_Toc108240853"/>
      <w:bookmarkStart w:id="145" w:name="_Toc108241671"/>
      <w:bookmarkStart w:id="146" w:name="_Toc108943318"/>
      <w:bookmarkStart w:id="147" w:name="_Toc108943512"/>
      <w:bookmarkStart w:id="148" w:name="_Toc101600066"/>
      <w:bookmarkStart w:id="149" w:name="_Toc101608284"/>
      <w:bookmarkStart w:id="150" w:name="_Toc104609665"/>
      <w:bookmarkStart w:id="151" w:name="_Toc104609859"/>
      <w:bookmarkStart w:id="152" w:name="_Toc104610053"/>
      <w:bookmarkStart w:id="153" w:name="_Toc108240854"/>
      <w:bookmarkStart w:id="154" w:name="_Toc108241672"/>
      <w:bookmarkStart w:id="155" w:name="_Toc108943319"/>
      <w:bookmarkStart w:id="156" w:name="_Toc108943513"/>
      <w:bookmarkStart w:id="157" w:name="_Toc101599615"/>
      <w:bookmarkStart w:id="158" w:name="_Toc101599690"/>
      <w:bookmarkStart w:id="159" w:name="_Toc101599764"/>
      <w:bookmarkStart w:id="160" w:name="_Toc101599839"/>
      <w:bookmarkStart w:id="161" w:name="_Toc101599914"/>
      <w:bookmarkStart w:id="162" w:name="_Toc101599989"/>
      <w:bookmarkStart w:id="163" w:name="_Toc101600067"/>
      <w:bookmarkStart w:id="164" w:name="_Toc101608285"/>
      <w:bookmarkStart w:id="165" w:name="_Toc104609666"/>
      <w:bookmarkStart w:id="166" w:name="_Toc104609860"/>
      <w:bookmarkStart w:id="167" w:name="_Toc104610054"/>
      <w:bookmarkStart w:id="168" w:name="_Toc108240855"/>
      <w:bookmarkStart w:id="169" w:name="_Toc108241673"/>
      <w:bookmarkStart w:id="170" w:name="_Toc108943320"/>
      <w:bookmarkStart w:id="171" w:name="_Toc108943514"/>
      <w:bookmarkStart w:id="172" w:name="_Toc101599616"/>
      <w:bookmarkStart w:id="173" w:name="_Toc101599691"/>
      <w:bookmarkStart w:id="174" w:name="_Toc101599765"/>
      <w:bookmarkStart w:id="175" w:name="_Toc101599840"/>
      <w:bookmarkStart w:id="176" w:name="_Toc101599915"/>
      <w:bookmarkStart w:id="177" w:name="_Toc101599990"/>
      <w:bookmarkStart w:id="178" w:name="_Toc101600068"/>
      <w:bookmarkStart w:id="179" w:name="_Toc101608286"/>
      <w:bookmarkStart w:id="180" w:name="_Toc104609667"/>
      <w:bookmarkStart w:id="181" w:name="_Toc104609861"/>
      <w:bookmarkStart w:id="182" w:name="_Toc104610055"/>
      <w:bookmarkStart w:id="183" w:name="_Toc108240856"/>
      <w:bookmarkStart w:id="184" w:name="_Toc108241674"/>
      <w:bookmarkStart w:id="185" w:name="_Toc108943321"/>
      <w:bookmarkStart w:id="186" w:name="_Toc108943515"/>
      <w:bookmarkStart w:id="187" w:name="_Toc101599617"/>
      <w:bookmarkStart w:id="188" w:name="_Toc101599692"/>
      <w:bookmarkStart w:id="189" w:name="_Toc101599766"/>
      <w:bookmarkStart w:id="190" w:name="_Toc101599841"/>
      <w:bookmarkStart w:id="191" w:name="_Toc101599916"/>
      <w:bookmarkStart w:id="192" w:name="_Toc101599991"/>
      <w:bookmarkStart w:id="193" w:name="_Toc101600069"/>
      <w:bookmarkStart w:id="194" w:name="_Toc101608287"/>
      <w:bookmarkStart w:id="195" w:name="_Toc104609668"/>
      <w:bookmarkStart w:id="196" w:name="_Toc104609862"/>
      <w:bookmarkStart w:id="197" w:name="_Toc104610056"/>
      <w:bookmarkStart w:id="198" w:name="_Toc108240857"/>
      <w:bookmarkStart w:id="199" w:name="_Toc108241675"/>
      <w:bookmarkStart w:id="200" w:name="_Toc108943322"/>
      <w:bookmarkStart w:id="201" w:name="_Toc108943516"/>
      <w:bookmarkStart w:id="202" w:name="_Toc101599618"/>
      <w:bookmarkStart w:id="203" w:name="_Toc101599693"/>
      <w:bookmarkStart w:id="204" w:name="_Toc101599767"/>
      <w:bookmarkStart w:id="205" w:name="_Toc101599842"/>
      <w:bookmarkStart w:id="206" w:name="_Toc101599917"/>
      <w:bookmarkStart w:id="207" w:name="_Toc101599992"/>
      <w:bookmarkStart w:id="208" w:name="_Toc101600070"/>
      <w:bookmarkStart w:id="209" w:name="_Toc101608288"/>
      <w:bookmarkStart w:id="210" w:name="_Toc104609669"/>
      <w:bookmarkStart w:id="211" w:name="_Toc104609863"/>
      <w:bookmarkStart w:id="212" w:name="_Toc104610057"/>
      <w:bookmarkStart w:id="213" w:name="_Toc108240858"/>
      <w:bookmarkStart w:id="214" w:name="_Toc108241676"/>
      <w:bookmarkStart w:id="215" w:name="_Toc108943323"/>
      <w:bookmarkStart w:id="216" w:name="_Toc108943517"/>
      <w:bookmarkStart w:id="217" w:name="_Toc101599619"/>
      <w:bookmarkStart w:id="218" w:name="_Toc101599694"/>
      <w:bookmarkStart w:id="219" w:name="_Toc101599768"/>
      <w:bookmarkStart w:id="220" w:name="_Toc101599843"/>
      <w:bookmarkStart w:id="221" w:name="_Toc101599918"/>
      <w:bookmarkStart w:id="222" w:name="_Toc101599993"/>
      <w:bookmarkStart w:id="223" w:name="_Toc101600071"/>
      <w:bookmarkStart w:id="224" w:name="_Toc101608289"/>
      <w:bookmarkStart w:id="225" w:name="_Toc104609670"/>
      <w:bookmarkStart w:id="226" w:name="_Toc104609864"/>
      <w:bookmarkStart w:id="227" w:name="_Toc104610058"/>
      <w:bookmarkStart w:id="228" w:name="_Toc108240859"/>
      <w:bookmarkStart w:id="229" w:name="_Toc108241677"/>
      <w:bookmarkStart w:id="230" w:name="_Toc108943324"/>
      <w:bookmarkStart w:id="231" w:name="_Toc108943518"/>
      <w:bookmarkStart w:id="232" w:name="_Toc101599620"/>
      <w:bookmarkStart w:id="233" w:name="_Toc101599695"/>
      <w:bookmarkStart w:id="234" w:name="_Toc101599769"/>
      <w:bookmarkStart w:id="235" w:name="_Toc101599844"/>
      <w:bookmarkStart w:id="236" w:name="_Toc101599919"/>
      <w:bookmarkStart w:id="237" w:name="_Toc101599994"/>
      <w:bookmarkStart w:id="238" w:name="_Toc101600072"/>
      <w:bookmarkStart w:id="239" w:name="_Toc101608290"/>
      <w:bookmarkStart w:id="240" w:name="_Toc104609671"/>
      <w:bookmarkStart w:id="241" w:name="_Toc104609865"/>
      <w:bookmarkStart w:id="242" w:name="_Toc104610059"/>
      <w:bookmarkStart w:id="243" w:name="_Toc108240860"/>
      <w:bookmarkStart w:id="244" w:name="_Toc108241678"/>
      <w:bookmarkStart w:id="245" w:name="_Toc108943325"/>
      <w:bookmarkStart w:id="246" w:name="_Toc108943519"/>
      <w:bookmarkStart w:id="247" w:name="_Toc101600073"/>
      <w:bookmarkStart w:id="248" w:name="_Toc101608291"/>
      <w:bookmarkStart w:id="249" w:name="_Toc104609672"/>
      <w:bookmarkStart w:id="250" w:name="_Toc104609866"/>
      <w:bookmarkStart w:id="251" w:name="_Toc104610060"/>
      <w:bookmarkStart w:id="252" w:name="_Toc108240861"/>
      <w:bookmarkStart w:id="253" w:name="_Toc108241679"/>
      <w:bookmarkStart w:id="254" w:name="_Toc108943326"/>
      <w:bookmarkStart w:id="255" w:name="_Toc108943520"/>
      <w:bookmarkStart w:id="256" w:name="_Toc101599623"/>
      <w:bookmarkStart w:id="257" w:name="_Toc101599698"/>
      <w:bookmarkStart w:id="258" w:name="_Toc101599772"/>
      <w:bookmarkStart w:id="259" w:name="_Toc101599847"/>
      <w:bookmarkStart w:id="260" w:name="_Toc101599922"/>
      <w:bookmarkStart w:id="261" w:name="_Toc101599997"/>
      <w:bookmarkStart w:id="262" w:name="_Toc101600074"/>
      <w:bookmarkStart w:id="263" w:name="_Toc101608292"/>
      <w:bookmarkStart w:id="264" w:name="_Toc104609673"/>
      <w:bookmarkStart w:id="265" w:name="_Toc104609867"/>
      <w:bookmarkStart w:id="266" w:name="_Toc104610061"/>
      <w:bookmarkStart w:id="267" w:name="_Toc108240862"/>
      <w:bookmarkStart w:id="268" w:name="_Toc108241680"/>
      <w:bookmarkStart w:id="269" w:name="_Toc108943327"/>
      <w:bookmarkStart w:id="270" w:name="_Toc108943521"/>
      <w:bookmarkStart w:id="271" w:name="_Toc101599624"/>
      <w:bookmarkStart w:id="272" w:name="_Toc101599699"/>
      <w:bookmarkStart w:id="273" w:name="_Toc101599773"/>
      <w:bookmarkStart w:id="274" w:name="_Toc101599848"/>
      <w:bookmarkStart w:id="275" w:name="_Toc101599923"/>
      <w:bookmarkStart w:id="276" w:name="_Toc101599998"/>
      <w:bookmarkStart w:id="277" w:name="_Toc101600075"/>
      <w:bookmarkStart w:id="278" w:name="_Toc101608293"/>
      <w:bookmarkStart w:id="279" w:name="_Toc104609674"/>
      <w:bookmarkStart w:id="280" w:name="_Toc104609868"/>
      <w:bookmarkStart w:id="281" w:name="_Toc104610062"/>
      <w:bookmarkStart w:id="282" w:name="_Toc108240863"/>
      <w:bookmarkStart w:id="283" w:name="_Toc108241681"/>
      <w:bookmarkStart w:id="284" w:name="_Toc108943328"/>
      <w:bookmarkStart w:id="285" w:name="_Toc108943522"/>
      <w:bookmarkStart w:id="286" w:name="_Toc101599625"/>
      <w:bookmarkStart w:id="287" w:name="_Toc101599700"/>
      <w:bookmarkStart w:id="288" w:name="_Toc101599774"/>
      <w:bookmarkStart w:id="289" w:name="_Toc101599849"/>
      <w:bookmarkStart w:id="290" w:name="_Toc101599924"/>
      <w:bookmarkStart w:id="291" w:name="_Toc101599999"/>
      <w:bookmarkStart w:id="292" w:name="_Toc101600076"/>
      <w:bookmarkStart w:id="293" w:name="_Toc101608294"/>
      <w:bookmarkStart w:id="294" w:name="_Toc104609675"/>
      <w:bookmarkStart w:id="295" w:name="_Toc104609869"/>
      <w:bookmarkStart w:id="296" w:name="_Toc104610063"/>
      <w:bookmarkStart w:id="297" w:name="_Toc108240864"/>
      <w:bookmarkStart w:id="298" w:name="_Toc108241682"/>
      <w:bookmarkStart w:id="299" w:name="_Toc108943329"/>
      <w:bookmarkStart w:id="300" w:name="_Toc108943523"/>
      <w:bookmarkStart w:id="301" w:name="_Toc101599626"/>
      <w:bookmarkStart w:id="302" w:name="_Toc101599701"/>
      <w:bookmarkStart w:id="303" w:name="_Toc101599775"/>
      <w:bookmarkStart w:id="304" w:name="_Toc101599850"/>
      <w:bookmarkStart w:id="305" w:name="_Toc101599925"/>
      <w:bookmarkStart w:id="306" w:name="_Toc101600000"/>
      <w:bookmarkStart w:id="307" w:name="_Toc101600077"/>
      <w:bookmarkStart w:id="308" w:name="_Toc101608295"/>
      <w:bookmarkStart w:id="309" w:name="_Toc104609676"/>
      <w:bookmarkStart w:id="310" w:name="_Toc104609870"/>
      <w:bookmarkStart w:id="311" w:name="_Toc104610064"/>
      <w:bookmarkStart w:id="312" w:name="_Toc108240865"/>
      <w:bookmarkStart w:id="313" w:name="_Toc108241683"/>
      <w:bookmarkStart w:id="314" w:name="_Toc108943330"/>
      <w:bookmarkStart w:id="315" w:name="_Toc108943524"/>
      <w:bookmarkStart w:id="316" w:name="_Toc101599627"/>
      <w:bookmarkStart w:id="317" w:name="_Toc101599702"/>
      <w:bookmarkStart w:id="318" w:name="_Toc101599776"/>
      <w:bookmarkStart w:id="319" w:name="_Toc101599851"/>
      <w:bookmarkStart w:id="320" w:name="_Toc101599926"/>
      <w:bookmarkStart w:id="321" w:name="_Toc101600001"/>
      <w:bookmarkStart w:id="322" w:name="_Toc101600078"/>
      <w:bookmarkStart w:id="323" w:name="_Toc101608296"/>
      <w:bookmarkStart w:id="324" w:name="_Toc104609677"/>
      <w:bookmarkStart w:id="325" w:name="_Toc104609871"/>
      <w:bookmarkStart w:id="326" w:name="_Toc104610065"/>
      <w:bookmarkStart w:id="327" w:name="_Toc108240866"/>
      <w:bookmarkStart w:id="328" w:name="_Toc108241684"/>
      <w:bookmarkStart w:id="329" w:name="_Toc108943331"/>
      <w:bookmarkStart w:id="330" w:name="_Toc108943525"/>
      <w:bookmarkStart w:id="331" w:name="_Toc101599628"/>
      <w:bookmarkStart w:id="332" w:name="_Toc101599703"/>
      <w:bookmarkStart w:id="333" w:name="_Toc101599777"/>
      <w:bookmarkStart w:id="334" w:name="_Toc101599852"/>
      <w:bookmarkStart w:id="335" w:name="_Toc101599927"/>
      <w:bookmarkStart w:id="336" w:name="_Toc101600002"/>
      <w:bookmarkStart w:id="337" w:name="_Toc101600079"/>
      <w:bookmarkStart w:id="338" w:name="_Toc101608297"/>
      <w:bookmarkStart w:id="339" w:name="_Toc104609678"/>
      <w:bookmarkStart w:id="340" w:name="_Toc104609872"/>
      <w:bookmarkStart w:id="341" w:name="_Toc104610066"/>
      <w:bookmarkStart w:id="342" w:name="_Toc108240867"/>
      <w:bookmarkStart w:id="343" w:name="_Toc108241685"/>
      <w:bookmarkStart w:id="344" w:name="_Toc108943332"/>
      <w:bookmarkStart w:id="345" w:name="_Toc108943526"/>
      <w:bookmarkStart w:id="346" w:name="_Toc101600080"/>
      <w:bookmarkStart w:id="347" w:name="_Toc101608298"/>
      <w:bookmarkStart w:id="348" w:name="_Toc104609679"/>
      <w:bookmarkStart w:id="349" w:name="_Toc104609873"/>
      <w:bookmarkStart w:id="350" w:name="_Toc104610067"/>
      <w:bookmarkStart w:id="351" w:name="_Toc108240868"/>
      <w:bookmarkStart w:id="352" w:name="_Toc108241686"/>
      <w:bookmarkStart w:id="353" w:name="_Toc108943333"/>
      <w:bookmarkStart w:id="354" w:name="_Toc108943527"/>
      <w:bookmarkStart w:id="355" w:name="_Toc101599631"/>
      <w:bookmarkStart w:id="356" w:name="_Toc101599706"/>
      <w:bookmarkStart w:id="357" w:name="_Toc101599780"/>
      <w:bookmarkStart w:id="358" w:name="_Toc101599855"/>
      <w:bookmarkStart w:id="359" w:name="_Toc101599930"/>
      <w:bookmarkStart w:id="360" w:name="_Toc101600005"/>
      <w:bookmarkStart w:id="361" w:name="_Toc101600081"/>
      <w:bookmarkStart w:id="362" w:name="_Toc101608299"/>
      <w:bookmarkStart w:id="363" w:name="_Toc104609680"/>
      <w:bookmarkStart w:id="364" w:name="_Toc104609874"/>
      <w:bookmarkStart w:id="365" w:name="_Toc104610068"/>
      <w:bookmarkStart w:id="366" w:name="_Toc108240869"/>
      <w:bookmarkStart w:id="367" w:name="_Toc108241687"/>
      <w:bookmarkStart w:id="368" w:name="_Toc108943334"/>
      <w:bookmarkStart w:id="369" w:name="_Toc108943528"/>
      <w:bookmarkStart w:id="370" w:name="_Toc101599632"/>
      <w:bookmarkStart w:id="371" w:name="_Toc101599707"/>
      <w:bookmarkStart w:id="372" w:name="_Toc101599781"/>
      <w:bookmarkStart w:id="373" w:name="_Toc101599856"/>
      <w:bookmarkStart w:id="374" w:name="_Toc101599931"/>
      <w:bookmarkStart w:id="375" w:name="_Toc101600006"/>
      <w:bookmarkStart w:id="376" w:name="_Toc101600082"/>
      <w:bookmarkStart w:id="377" w:name="_Toc101608300"/>
      <w:bookmarkStart w:id="378" w:name="_Toc104609681"/>
      <w:bookmarkStart w:id="379" w:name="_Toc104609875"/>
      <w:bookmarkStart w:id="380" w:name="_Toc104610069"/>
      <w:bookmarkStart w:id="381" w:name="_Toc108240870"/>
      <w:bookmarkStart w:id="382" w:name="_Toc108241688"/>
      <w:bookmarkStart w:id="383" w:name="_Toc108943335"/>
      <w:bookmarkStart w:id="384" w:name="_Toc108943529"/>
      <w:bookmarkStart w:id="385" w:name="_Toc101599633"/>
      <w:bookmarkStart w:id="386" w:name="_Toc101599708"/>
      <w:bookmarkStart w:id="387" w:name="_Toc101599782"/>
      <w:bookmarkStart w:id="388" w:name="_Toc101599857"/>
      <w:bookmarkStart w:id="389" w:name="_Toc101599932"/>
      <w:bookmarkStart w:id="390" w:name="_Toc101600007"/>
      <w:bookmarkStart w:id="391" w:name="_Toc101600083"/>
      <w:bookmarkStart w:id="392" w:name="_Toc101608301"/>
      <w:bookmarkStart w:id="393" w:name="_Toc104609682"/>
      <w:bookmarkStart w:id="394" w:name="_Toc104609876"/>
      <w:bookmarkStart w:id="395" w:name="_Toc104610070"/>
      <w:bookmarkStart w:id="396" w:name="_Toc108240871"/>
      <w:bookmarkStart w:id="397" w:name="_Toc108241689"/>
      <w:bookmarkStart w:id="398" w:name="_Toc108943336"/>
      <w:bookmarkStart w:id="399" w:name="_Toc108943530"/>
      <w:bookmarkStart w:id="400" w:name="_Toc101599634"/>
      <w:bookmarkStart w:id="401" w:name="_Toc101599709"/>
      <w:bookmarkStart w:id="402" w:name="_Toc101599783"/>
      <w:bookmarkStart w:id="403" w:name="_Toc101599858"/>
      <w:bookmarkStart w:id="404" w:name="_Toc101599933"/>
      <w:bookmarkStart w:id="405" w:name="_Toc101600008"/>
      <w:bookmarkStart w:id="406" w:name="_Toc101600084"/>
      <w:bookmarkStart w:id="407" w:name="_Toc101608302"/>
      <w:bookmarkStart w:id="408" w:name="_Toc104609683"/>
      <w:bookmarkStart w:id="409" w:name="_Toc104609877"/>
      <w:bookmarkStart w:id="410" w:name="_Toc104610071"/>
      <w:bookmarkStart w:id="411" w:name="_Toc108240872"/>
      <w:bookmarkStart w:id="412" w:name="_Toc108241690"/>
      <w:bookmarkStart w:id="413" w:name="_Toc108943337"/>
      <w:bookmarkStart w:id="414" w:name="_Toc108943531"/>
      <w:bookmarkStart w:id="415" w:name="_Toc101599635"/>
      <w:bookmarkStart w:id="416" w:name="_Toc101599710"/>
      <w:bookmarkStart w:id="417" w:name="_Toc101599784"/>
      <w:bookmarkStart w:id="418" w:name="_Toc101599859"/>
      <w:bookmarkStart w:id="419" w:name="_Toc101599934"/>
      <w:bookmarkStart w:id="420" w:name="_Toc101600009"/>
      <w:bookmarkStart w:id="421" w:name="_Toc101600085"/>
      <w:bookmarkStart w:id="422" w:name="_Toc101608303"/>
      <w:bookmarkStart w:id="423" w:name="_Toc104609684"/>
      <w:bookmarkStart w:id="424" w:name="_Toc104609878"/>
      <w:bookmarkStart w:id="425" w:name="_Toc104610072"/>
      <w:bookmarkStart w:id="426" w:name="_Toc108240873"/>
      <w:bookmarkStart w:id="427" w:name="_Toc108241691"/>
      <w:bookmarkStart w:id="428" w:name="_Toc108943338"/>
      <w:bookmarkStart w:id="429" w:name="_Toc108943532"/>
      <w:bookmarkStart w:id="430" w:name="_Toc101599636"/>
      <w:bookmarkStart w:id="431" w:name="_Toc101599711"/>
      <w:bookmarkStart w:id="432" w:name="_Toc101599785"/>
      <w:bookmarkStart w:id="433" w:name="_Toc101599860"/>
      <w:bookmarkStart w:id="434" w:name="_Toc101599935"/>
      <w:bookmarkStart w:id="435" w:name="_Toc101600010"/>
      <w:bookmarkStart w:id="436" w:name="_Toc101600086"/>
      <w:bookmarkStart w:id="437" w:name="_Toc101608304"/>
      <w:bookmarkStart w:id="438" w:name="_Toc104609685"/>
      <w:bookmarkStart w:id="439" w:name="_Toc104609879"/>
      <w:bookmarkStart w:id="440" w:name="_Toc104610073"/>
      <w:bookmarkStart w:id="441" w:name="_Toc108240874"/>
      <w:bookmarkStart w:id="442" w:name="_Toc108241692"/>
      <w:bookmarkStart w:id="443" w:name="_Toc108943339"/>
      <w:bookmarkStart w:id="444" w:name="_Toc108943533"/>
      <w:bookmarkStart w:id="445" w:name="_Toc101599637"/>
      <w:bookmarkStart w:id="446" w:name="_Toc101599712"/>
      <w:bookmarkStart w:id="447" w:name="_Toc101599786"/>
      <w:bookmarkStart w:id="448" w:name="_Toc101599861"/>
      <w:bookmarkStart w:id="449" w:name="_Toc101599936"/>
      <w:bookmarkStart w:id="450" w:name="_Toc101600011"/>
      <w:bookmarkStart w:id="451" w:name="_Toc101600087"/>
      <w:bookmarkStart w:id="452" w:name="_Toc101608305"/>
      <w:bookmarkStart w:id="453" w:name="_Toc104609686"/>
      <w:bookmarkStart w:id="454" w:name="_Toc104609880"/>
      <w:bookmarkStart w:id="455" w:name="_Toc104610074"/>
      <w:bookmarkStart w:id="456" w:name="_Toc108240875"/>
      <w:bookmarkStart w:id="457" w:name="_Toc108241693"/>
      <w:bookmarkStart w:id="458" w:name="_Toc108943340"/>
      <w:bookmarkStart w:id="459" w:name="_Toc108943534"/>
      <w:bookmarkStart w:id="460" w:name="_Toc101599638"/>
      <w:bookmarkStart w:id="461" w:name="_Toc101599713"/>
      <w:bookmarkStart w:id="462" w:name="_Toc101599787"/>
      <w:bookmarkStart w:id="463" w:name="_Toc101599862"/>
      <w:bookmarkStart w:id="464" w:name="_Toc101599937"/>
      <w:bookmarkStart w:id="465" w:name="_Toc101600012"/>
      <w:bookmarkStart w:id="466" w:name="_Toc101600088"/>
      <w:bookmarkStart w:id="467" w:name="_Toc101608306"/>
      <w:bookmarkStart w:id="468" w:name="_Toc104609687"/>
      <w:bookmarkStart w:id="469" w:name="_Toc104609881"/>
      <w:bookmarkStart w:id="470" w:name="_Toc104610075"/>
      <w:bookmarkStart w:id="471" w:name="_Toc108240876"/>
      <w:bookmarkStart w:id="472" w:name="_Toc108241694"/>
      <w:bookmarkStart w:id="473" w:name="_Toc108943341"/>
      <w:bookmarkStart w:id="474" w:name="_Toc108943535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r>
        <w:t>&lt;</w:t>
      </w:r>
      <w:r w:rsidR="005A118B">
        <w:t>Envolve:</w:t>
      </w:r>
    </w:p>
    <w:p w:rsidR="005A118B" w:rsidRDefault="005A118B">
      <w:pPr>
        <w:pStyle w:val="Instruo"/>
        <w:numPr>
          <w:ilvl w:val="0"/>
          <w:numId w:val="5"/>
        </w:numPr>
      </w:pPr>
      <w:r>
        <w:t>Descreva os requisitos do negócio que o projeto pretende atender;</w:t>
      </w:r>
    </w:p>
    <w:p w:rsidR="005A118B" w:rsidRDefault="005A118B">
      <w:pPr>
        <w:pStyle w:val="Instruo"/>
        <w:numPr>
          <w:ilvl w:val="0"/>
          <w:numId w:val="5"/>
        </w:numPr>
      </w:pPr>
      <w:r>
        <w:t>Inclua as funcionalidades do sistema levantadas para o projeto;</w:t>
      </w:r>
    </w:p>
    <w:p w:rsidR="005A118B" w:rsidRDefault="005A118B">
      <w:pPr>
        <w:pStyle w:val="Instruo"/>
        <w:numPr>
          <w:ilvl w:val="0"/>
          <w:numId w:val="5"/>
        </w:numPr>
      </w:pPr>
      <w:r>
        <w:t>Descreva a arquitetura a ser utilizada.</w:t>
      </w:r>
    </w:p>
    <w:p w:rsidR="005A118B" w:rsidRDefault="005A118B">
      <w:pPr>
        <w:pStyle w:val="Instruo"/>
        <w:numPr>
          <w:ilvl w:val="0"/>
          <w:numId w:val="5"/>
        </w:numPr>
      </w:pPr>
      <w:r>
        <w:t xml:space="preserve">Referenciar e </w:t>
      </w:r>
      <w:r>
        <w:rPr>
          <w:b/>
          <w:bCs/>
        </w:rPr>
        <w:t>anexar</w:t>
      </w:r>
      <w:r>
        <w:t xml:space="preserve"> outros document</w:t>
      </w:r>
      <w:r w:rsidR="005C634F">
        <w:t>os (Visão, lista de Requisitos, definições de arquiteturas impostas pelo cliente, etc</w:t>
      </w:r>
      <w:r>
        <w:t>) caso estes tenham sido elaborados e esp</w:t>
      </w:r>
      <w:r w:rsidR="0089567F">
        <w:t>ecifiquem o escopo do sistema.</w:t>
      </w:r>
      <w:r w:rsidR="005C634F">
        <w:t xml:space="preserve"> </w:t>
      </w:r>
    </w:p>
    <w:p w:rsidR="005A118B" w:rsidRDefault="005A118B">
      <w:pPr>
        <w:pStyle w:val="Ttulo2"/>
      </w:pPr>
      <w:bookmarkStart w:id="475" w:name="_Toc101599641"/>
      <w:bookmarkStart w:id="476" w:name="_Toc101599716"/>
      <w:bookmarkStart w:id="477" w:name="_Toc101599790"/>
      <w:bookmarkStart w:id="478" w:name="_Toc101599865"/>
      <w:bookmarkStart w:id="479" w:name="_Toc101599940"/>
      <w:bookmarkStart w:id="480" w:name="_Toc101600015"/>
      <w:bookmarkStart w:id="481" w:name="_Toc101600090"/>
      <w:bookmarkStart w:id="482" w:name="_Toc101608308"/>
      <w:bookmarkStart w:id="483" w:name="_Toc104609689"/>
      <w:bookmarkStart w:id="484" w:name="_Toc104609883"/>
      <w:bookmarkStart w:id="485" w:name="_Toc104610077"/>
      <w:bookmarkStart w:id="486" w:name="_Toc108240878"/>
      <w:bookmarkStart w:id="487" w:name="_Toc108241696"/>
      <w:bookmarkStart w:id="488" w:name="_Toc108943343"/>
      <w:bookmarkStart w:id="489" w:name="_Toc108943537"/>
      <w:bookmarkStart w:id="490" w:name="_Toc101599642"/>
      <w:bookmarkStart w:id="491" w:name="_Toc101599717"/>
      <w:bookmarkStart w:id="492" w:name="_Toc101599791"/>
      <w:bookmarkStart w:id="493" w:name="_Toc101599866"/>
      <w:bookmarkStart w:id="494" w:name="_Toc101599941"/>
      <w:bookmarkStart w:id="495" w:name="_Toc101600016"/>
      <w:bookmarkStart w:id="496" w:name="_Toc101600091"/>
      <w:bookmarkStart w:id="497" w:name="_Toc101608309"/>
      <w:bookmarkStart w:id="498" w:name="_Toc104609690"/>
      <w:bookmarkStart w:id="499" w:name="_Toc104609884"/>
      <w:bookmarkStart w:id="500" w:name="_Toc104610078"/>
      <w:bookmarkStart w:id="501" w:name="_Toc108240879"/>
      <w:bookmarkStart w:id="502" w:name="_Toc108241697"/>
      <w:bookmarkStart w:id="503" w:name="_Toc108943344"/>
      <w:bookmarkStart w:id="504" w:name="_Toc108943538"/>
      <w:bookmarkStart w:id="505" w:name="_Toc101599643"/>
      <w:bookmarkStart w:id="506" w:name="_Toc101599718"/>
      <w:bookmarkStart w:id="507" w:name="_Toc101599792"/>
      <w:bookmarkStart w:id="508" w:name="_Toc101599867"/>
      <w:bookmarkStart w:id="509" w:name="_Toc101599942"/>
      <w:bookmarkStart w:id="510" w:name="_Toc101600017"/>
      <w:bookmarkStart w:id="511" w:name="_Toc101600092"/>
      <w:bookmarkStart w:id="512" w:name="_Toc101608310"/>
      <w:bookmarkStart w:id="513" w:name="_Toc104609691"/>
      <w:bookmarkStart w:id="514" w:name="_Toc104609885"/>
      <w:bookmarkStart w:id="515" w:name="_Toc104610079"/>
      <w:bookmarkStart w:id="516" w:name="_Toc108240880"/>
      <w:bookmarkStart w:id="517" w:name="_Toc108241698"/>
      <w:bookmarkStart w:id="518" w:name="_Toc108943345"/>
      <w:bookmarkStart w:id="519" w:name="_Toc108943539"/>
      <w:bookmarkStart w:id="520" w:name="_Toc101599644"/>
      <w:bookmarkStart w:id="521" w:name="_Toc101599719"/>
      <w:bookmarkStart w:id="522" w:name="_Toc101599793"/>
      <w:bookmarkStart w:id="523" w:name="_Toc101599868"/>
      <w:bookmarkStart w:id="524" w:name="_Toc101599943"/>
      <w:bookmarkStart w:id="525" w:name="_Toc101600018"/>
      <w:bookmarkStart w:id="526" w:name="_Toc101600093"/>
      <w:bookmarkStart w:id="527" w:name="_Toc101608311"/>
      <w:bookmarkStart w:id="528" w:name="_Toc104609692"/>
      <w:bookmarkStart w:id="529" w:name="_Toc104609886"/>
      <w:bookmarkStart w:id="530" w:name="_Toc104610080"/>
      <w:bookmarkStart w:id="531" w:name="_Toc108240881"/>
      <w:bookmarkStart w:id="532" w:name="_Toc108241699"/>
      <w:bookmarkStart w:id="533" w:name="_Toc108943346"/>
      <w:bookmarkStart w:id="534" w:name="_Toc108943540"/>
      <w:bookmarkStart w:id="535" w:name="_Toc101599645"/>
      <w:bookmarkStart w:id="536" w:name="_Toc101599720"/>
      <w:bookmarkStart w:id="537" w:name="_Toc101599794"/>
      <w:bookmarkStart w:id="538" w:name="_Toc101599869"/>
      <w:bookmarkStart w:id="539" w:name="_Toc101599944"/>
      <w:bookmarkStart w:id="540" w:name="_Toc101600019"/>
      <w:bookmarkStart w:id="541" w:name="_Toc101600094"/>
      <w:bookmarkStart w:id="542" w:name="_Toc101608312"/>
      <w:bookmarkStart w:id="543" w:name="_Toc104609693"/>
      <w:bookmarkStart w:id="544" w:name="_Toc104609887"/>
      <w:bookmarkStart w:id="545" w:name="_Toc104610081"/>
      <w:bookmarkStart w:id="546" w:name="_Toc108240882"/>
      <w:bookmarkStart w:id="547" w:name="_Toc108241700"/>
      <w:bookmarkStart w:id="548" w:name="_Toc108943347"/>
      <w:bookmarkStart w:id="549" w:name="_Toc108943541"/>
      <w:bookmarkStart w:id="550" w:name="_Toc101599646"/>
      <w:bookmarkStart w:id="551" w:name="_Toc101599721"/>
      <w:bookmarkStart w:id="552" w:name="_Toc101599795"/>
      <w:bookmarkStart w:id="553" w:name="_Toc101599870"/>
      <w:bookmarkStart w:id="554" w:name="_Toc101599945"/>
      <w:bookmarkStart w:id="555" w:name="_Toc101600020"/>
      <w:bookmarkStart w:id="556" w:name="_Toc101600095"/>
      <w:bookmarkStart w:id="557" w:name="_Toc101608313"/>
      <w:bookmarkStart w:id="558" w:name="_Toc104609694"/>
      <w:bookmarkStart w:id="559" w:name="_Toc104609888"/>
      <w:bookmarkStart w:id="560" w:name="_Toc104610082"/>
      <w:bookmarkStart w:id="561" w:name="_Toc108240883"/>
      <w:bookmarkStart w:id="562" w:name="_Toc108241701"/>
      <w:bookmarkStart w:id="563" w:name="_Toc108943348"/>
      <w:bookmarkStart w:id="564" w:name="_Toc108943542"/>
      <w:bookmarkStart w:id="565" w:name="_Toc101599647"/>
      <w:bookmarkStart w:id="566" w:name="_Toc101599722"/>
      <w:bookmarkStart w:id="567" w:name="_Toc101599796"/>
      <w:bookmarkStart w:id="568" w:name="_Toc101599871"/>
      <w:bookmarkStart w:id="569" w:name="_Toc101599946"/>
      <w:bookmarkStart w:id="570" w:name="_Toc101600021"/>
      <w:bookmarkStart w:id="571" w:name="_Toc101600096"/>
      <w:bookmarkStart w:id="572" w:name="_Toc101608314"/>
      <w:bookmarkStart w:id="573" w:name="_Toc104609695"/>
      <w:bookmarkStart w:id="574" w:name="_Toc104609889"/>
      <w:bookmarkStart w:id="575" w:name="_Toc104610083"/>
      <w:bookmarkStart w:id="576" w:name="_Toc108240884"/>
      <w:bookmarkStart w:id="577" w:name="_Toc108241702"/>
      <w:bookmarkStart w:id="578" w:name="_Toc108943349"/>
      <w:bookmarkStart w:id="579" w:name="_Toc108943543"/>
      <w:bookmarkStart w:id="580" w:name="_Toc245610292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r>
        <w:t>Requisitos Funcionais</w:t>
      </w:r>
      <w:bookmarkEnd w:id="580"/>
    </w:p>
    <w:p w:rsidR="00B30823" w:rsidRDefault="00B30823" w:rsidP="00B30823">
      <w:pPr>
        <w:pStyle w:val="Instruo"/>
      </w:pPr>
      <w:r>
        <w:t>&lt;Caso o Acordo de Serviço envolva mais de um módulo de desenvolvimento de sistemas, recomenda-se usar tabelas de requisitos funcionais separadas, assim como indicar as respectivas priorizações de desenvolvimento dos módulos do sistema.&gt;</w:t>
      </w:r>
    </w:p>
    <w:p w:rsidR="00B30823" w:rsidRDefault="00B30823" w:rsidP="00B30823">
      <w:pPr>
        <w:rPr>
          <w:lang w:eastAsia="en-US"/>
        </w:rPr>
      </w:pPr>
    </w:p>
    <w:p w:rsidR="00B30823" w:rsidRPr="00B30823" w:rsidRDefault="00B30823" w:rsidP="00B30823">
      <w:pPr>
        <w:rPr>
          <w:lang w:eastAsia="en-U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4"/>
        <w:gridCol w:w="5955"/>
      </w:tblGrid>
      <w:tr w:rsidR="005A118B" w:rsidTr="003D01CB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34" w:type="dxa"/>
            <w:shd w:val="clear" w:color="auto" w:fill="C0C0C0"/>
          </w:tcPr>
          <w:p w:rsidR="005A118B" w:rsidRDefault="005A118B">
            <w:pPr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5955" w:type="dxa"/>
            <w:shd w:val="clear" w:color="auto" w:fill="C0C0C0"/>
          </w:tcPr>
          <w:p w:rsidR="005A118B" w:rsidRDefault="005A118B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5A118B" w:rsidTr="003D01CB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834" w:type="dxa"/>
          </w:tcPr>
          <w:p w:rsidR="005A118B" w:rsidRDefault="005A118B"/>
        </w:tc>
        <w:tc>
          <w:tcPr>
            <w:tcW w:w="5955" w:type="dxa"/>
          </w:tcPr>
          <w:p w:rsidR="005A118B" w:rsidRDefault="005A118B"/>
        </w:tc>
      </w:tr>
    </w:tbl>
    <w:p w:rsidR="005A118B" w:rsidRDefault="005A118B">
      <w:pPr>
        <w:pStyle w:val="Ttulo2"/>
        <w:ind w:left="0" w:firstLine="0"/>
      </w:pPr>
      <w:bookmarkStart w:id="581" w:name="_Toc245610293"/>
      <w:r>
        <w:t>Requisitos não Funcionais</w:t>
      </w:r>
      <w:bookmarkEnd w:id="581"/>
    </w:p>
    <w:p w:rsidR="005A118B" w:rsidRDefault="005A118B">
      <w:pPr>
        <w:pStyle w:val="Instruo"/>
      </w:pPr>
      <w:r>
        <w:t>[Descreva os requisitos de performance, usabilidade, manutenibilidade, arquitetura, entre outros.</w:t>
      </w:r>
    </w:p>
    <w:p w:rsidR="005A118B" w:rsidRDefault="005A118B">
      <w:pPr>
        <w:pStyle w:val="Instruo"/>
        <w:numPr>
          <w:ilvl w:val="0"/>
          <w:numId w:val="5"/>
        </w:numPr>
      </w:pPr>
      <w:r>
        <w:t xml:space="preserve">Referenciar e </w:t>
      </w:r>
      <w:r>
        <w:rPr>
          <w:b/>
          <w:bCs/>
        </w:rPr>
        <w:t>anexar</w:t>
      </w:r>
      <w:r>
        <w:t xml:space="preserve"> outros documentos (Especificações suplementares,...) caso estes tenham sido elaborados e especifiquem os requisitos não funcionais do sistema, ]</w:t>
      </w:r>
    </w:p>
    <w:p w:rsidR="005A118B" w:rsidRDefault="005A118B">
      <w:pPr>
        <w:pStyle w:val="Instruo"/>
      </w:pPr>
    </w:p>
    <w:p w:rsidR="005A118B" w:rsidRDefault="005A118B">
      <w:pPr>
        <w:pStyle w:val="Ttulo2"/>
      </w:pPr>
      <w:bookmarkStart w:id="582" w:name="_Toc245610294"/>
      <w:r>
        <w:t>Exclusões do escopo do projeto</w:t>
      </w:r>
      <w:bookmarkEnd w:id="582"/>
    </w:p>
    <w:p w:rsidR="005A118B" w:rsidRDefault="005A118B">
      <w:pPr>
        <w:pStyle w:val="Instruo"/>
      </w:pPr>
      <w:r>
        <w:t>[Descreva detalhadamente o que não será feito dentro do escopo do trabalho contratado.</w:t>
      </w:r>
    </w:p>
    <w:p w:rsidR="00056104" w:rsidRPr="00056104" w:rsidRDefault="00056104" w:rsidP="00056104">
      <w:pPr>
        <w:pStyle w:val="Instruo"/>
      </w:pPr>
      <w:r>
        <w:t>Ex:</w:t>
      </w:r>
    </w:p>
    <w:p w:rsidR="001A5935" w:rsidRDefault="001A5935" w:rsidP="001A5935">
      <w:pPr>
        <w:pStyle w:val="Instruo"/>
        <w:numPr>
          <w:ilvl w:val="0"/>
          <w:numId w:val="5"/>
        </w:numPr>
      </w:pPr>
      <w:r>
        <w:t>A implantação do sistema e o treinamento dos usuários não fazem parte do escopo do projeto.</w:t>
      </w:r>
    </w:p>
    <w:p w:rsidR="001A5935" w:rsidRDefault="001A5935" w:rsidP="001A5935">
      <w:pPr>
        <w:pStyle w:val="Instruo"/>
        <w:numPr>
          <w:ilvl w:val="0"/>
          <w:numId w:val="5"/>
        </w:numPr>
      </w:pPr>
      <w:r>
        <w:t>As consultas e relatórios serão fixos. Telas de consulta dinâmica não serão desenvolvidas.</w:t>
      </w:r>
    </w:p>
    <w:p w:rsidR="001A5935" w:rsidRDefault="001A5935" w:rsidP="001A5935">
      <w:pPr>
        <w:pStyle w:val="Instruo"/>
        <w:numPr>
          <w:ilvl w:val="0"/>
          <w:numId w:val="5"/>
        </w:numPr>
      </w:pPr>
      <w:r>
        <w:t>A funcionalidade XXX não será desenvolvida;</w:t>
      </w:r>
    </w:p>
    <w:p w:rsidR="001A5935" w:rsidRDefault="001A5935" w:rsidP="001A5935">
      <w:pPr>
        <w:pStyle w:val="Instruo"/>
        <w:numPr>
          <w:ilvl w:val="0"/>
          <w:numId w:val="5"/>
        </w:numPr>
      </w:pPr>
      <w:r>
        <w:t>A interveniência com os sistemas XXX não será testada;</w:t>
      </w:r>
    </w:p>
    <w:p w:rsidR="001A5935" w:rsidRDefault="001A5935" w:rsidP="001A5935">
      <w:pPr>
        <w:pStyle w:val="Instruo"/>
        <w:numPr>
          <w:ilvl w:val="0"/>
          <w:numId w:val="5"/>
        </w:numPr>
      </w:pPr>
      <w:r>
        <w:t>Evidências de realização de testes unitários não serão entregues;</w:t>
      </w:r>
    </w:p>
    <w:p w:rsidR="001A5935" w:rsidRDefault="001A5935" w:rsidP="001A5935">
      <w:pPr>
        <w:pStyle w:val="Instruo"/>
        <w:numPr>
          <w:ilvl w:val="0"/>
          <w:numId w:val="5"/>
        </w:numPr>
      </w:pPr>
      <w:r>
        <w:t>Não será necessário migrar os dados da base atual para a base de dados do novo sistema. Será criada uma nova estrutura de banco de dados.Ou a migração dos dados é de responsabilidade do cliente;</w:t>
      </w:r>
    </w:p>
    <w:p w:rsidR="001A5935" w:rsidRDefault="001A5935" w:rsidP="001A5935">
      <w:pPr>
        <w:pStyle w:val="Instruo"/>
        <w:numPr>
          <w:ilvl w:val="0"/>
          <w:numId w:val="5"/>
        </w:numPr>
      </w:pPr>
      <w:r>
        <w:t>Não serão fornecidos hardwares para quaisquer finalidades.</w:t>
      </w:r>
    </w:p>
    <w:p w:rsidR="00E20189" w:rsidRDefault="00E20189" w:rsidP="00E20189">
      <w:pPr>
        <w:pStyle w:val="Instruo"/>
      </w:pPr>
    </w:p>
    <w:p w:rsidR="00E20189" w:rsidRDefault="00E20189" w:rsidP="00E20189">
      <w:pPr>
        <w:pStyle w:val="Instruo"/>
      </w:pPr>
      <w:r>
        <w:t xml:space="preserve">É recomendável, quando possível, encerrar esta seção do Acordo de Serviço com o seguinte texto: </w:t>
      </w:r>
    </w:p>
    <w:p w:rsidR="00E20189" w:rsidRPr="00E20189" w:rsidRDefault="00E20189" w:rsidP="00E20189"/>
    <w:p w:rsidR="00E20189" w:rsidRDefault="00E20189" w:rsidP="00E20189">
      <w:pPr>
        <w:pStyle w:val="Instruo"/>
        <w:ind w:left="709"/>
      </w:pPr>
      <w:r>
        <w:t>“</w:t>
      </w:r>
      <w:r w:rsidRPr="00E20189">
        <w:t xml:space="preserve">O que não </w:t>
      </w:r>
      <w:r>
        <w:t xml:space="preserve">estiver explicitamente incluído nesta lista de itens </w:t>
      </w:r>
      <w:r w:rsidRPr="00E20189">
        <w:t>está implicitamente excluído</w:t>
      </w:r>
      <w:r>
        <w:t xml:space="preserve"> do escopo do projeto”.</w:t>
      </w:r>
    </w:p>
    <w:p w:rsidR="004D5DD4" w:rsidRDefault="004D5DD4" w:rsidP="004D5DD4">
      <w:pPr>
        <w:pStyle w:val="Ttulo1"/>
        <w:ind w:left="0" w:firstLine="0"/>
      </w:pPr>
      <w:bookmarkStart w:id="583" w:name="_Toc74456907"/>
      <w:bookmarkStart w:id="584" w:name="_Toc79305309"/>
      <w:bookmarkStart w:id="585" w:name="_Toc245610295"/>
      <w:r>
        <w:t>Produtos a serem entregues</w:t>
      </w:r>
      <w:bookmarkEnd w:id="583"/>
      <w:bookmarkEnd w:id="584"/>
      <w:bookmarkEnd w:id="585"/>
      <w:r w:rsidR="004D4597">
        <w:t xml:space="preserve"> </w:t>
      </w:r>
    </w:p>
    <w:p w:rsidR="004D4597" w:rsidRDefault="004D4597" w:rsidP="004D4597">
      <w:pPr>
        <w:pStyle w:val="Instruo"/>
      </w:pPr>
      <w:r>
        <w:t>[Apresentar a lista de produtos entregáveis por fase. Recomenda-se estabelecer uma WBS preliminar do projeto contendo somente os produtos entregáveis pelas fases do ciclo de vida do desenvolvimento. No caso de desenvolvimento em vários módulos, recomenda-se dividir a WBS de forma a refletir essa realidade].</w:t>
      </w:r>
    </w:p>
    <w:p w:rsidR="004D4597" w:rsidRDefault="004D4597" w:rsidP="004D5DD4"/>
    <w:p w:rsidR="004D5DD4" w:rsidRDefault="004D5DD4" w:rsidP="004D5DD4">
      <w:r>
        <w:t xml:space="preserve">Os produtos </w:t>
      </w:r>
      <w:r w:rsidR="004D4597">
        <w:t>gerados</w:t>
      </w:r>
      <w:r>
        <w:t xml:space="preserve"> </w:t>
      </w:r>
      <w:r w:rsidR="004D4597">
        <w:t xml:space="preserve">durante o ciclo de vida do </w:t>
      </w:r>
      <w:r w:rsidRPr="004D4597">
        <w:t>projeto</w:t>
      </w:r>
      <w:r w:rsidRPr="004D4597">
        <w:rPr>
          <w:i/>
          <w:color w:val="0000FF"/>
        </w:rPr>
        <w:t xml:space="preserve"> </w:t>
      </w:r>
      <w:r w:rsidR="004D4597" w:rsidRPr="004D4597">
        <w:rPr>
          <w:i/>
          <w:color w:val="0000FF"/>
        </w:rPr>
        <w:t>&lt;nome do projeto&gt;</w:t>
      </w:r>
      <w:r w:rsidR="004D4597">
        <w:t xml:space="preserve"> estão identificados conforme tabela abaixo, por fase e respectivas estimativas de prazo e esforço: </w:t>
      </w:r>
    </w:p>
    <w:p w:rsidR="004D4597" w:rsidRDefault="004D4597" w:rsidP="004D5DD4"/>
    <w:tbl>
      <w:tblPr>
        <w:tblW w:w="927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0"/>
        <w:gridCol w:w="1417"/>
        <w:gridCol w:w="1418"/>
        <w:gridCol w:w="1275"/>
        <w:gridCol w:w="2775"/>
      </w:tblGrid>
      <w:tr w:rsidR="004D4597" w:rsidTr="003D01CB">
        <w:trPr>
          <w:tblHeader/>
          <w:jc w:val="center"/>
        </w:trPr>
        <w:tc>
          <w:tcPr>
            <w:tcW w:w="2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4D4597" w:rsidRDefault="004D4597" w:rsidP="003C20C4">
            <w:pPr>
              <w:keepNext/>
              <w:tabs>
                <w:tab w:val="right" w:leader="dot" w:pos="9781"/>
              </w:tabs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Fase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4D4597" w:rsidRDefault="004D4597" w:rsidP="003C20C4">
            <w:pPr>
              <w:keepNext/>
              <w:tabs>
                <w:tab w:val="right" w:leader="dot" w:pos="9781"/>
              </w:tabs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Início Previsto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4D4597" w:rsidRDefault="004D4597" w:rsidP="003C20C4">
            <w:pPr>
              <w:keepNext/>
              <w:tabs>
                <w:tab w:val="right" w:leader="dot" w:pos="9781"/>
              </w:tabs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Término Previsto</w:t>
            </w:r>
          </w:p>
        </w:tc>
        <w:tc>
          <w:tcPr>
            <w:tcW w:w="12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4D4597" w:rsidRDefault="004D4597" w:rsidP="003C20C4">
            <w:pPr>
              <w:keepNext/>
              <w:tabs>
                <w:tab w:val="right" w:leader="dot" w:pos="9781"/>
              </w:tabs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Percentual de Esforço</w:t>
            </w:r>
          </w:p>
        </w:tc>
        <w:tc>
          <w:tcPr>
            <w:tcW w:w="27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4D4597" w:rsidRDefault="004D4597" w:rsidP="003C20C4">
            <w:pPr>
              <w:keepNext/>
              <w:tabs>
                <w:tab w:val="right" w:leader="dot" w:pos="9781"/>
              </w:tabs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Produtos</w:t>
            </w:r>
          </w:p>
        </w:tc>
      </w:tr>
      <w:tr w:rsidR="004D4597" w:rsidRPr="0041019A" w:rsidTr="003D01CB">
        <w:trPr>
          <w:jc w:val="center"/>
        </w:trPr>
        <w:tc>
          <w:tcPr>
            <w:tcW w:w="2390" w:type="dxa"/>
            <w:tcBorders>
              <w:left w:val="single" w:sz="1" w:space="0" w:color="000000"/>
              <w:bottom w:val="single" w:sz="1" w:space="0" w:color="000000"/>
            </w:tcBorders>
          </w:tcPr>
          <w:p w:rsidR="004D4597" w:rsidRPr="0041019A" w:rsidRDefault="004D4597" w:rsidP="003C20C4">
            <w:pPr>
              <w:keepNext/>
              <w:tabs>
                <w:tab w:val="right" w:leader="dot" w:pos="9781"/>
              </w:tabs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D4597" w:rsidRPr="0041019A" w:rsidRDefault="004D4597" w:rsidP="003C20C4">
            <w:pPr>
              <w:keepNext/>
              <w:tabs>
                <w:tab w:val="right" w:leader="dot" w:pos="9781"/>
              </w:tabs>
              <w:snapToGrid w:val="0"/>
              <w:ind w:left="360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D4597" w:rsidRPr="0041019A" w:rsidRDefault="004D4597" w:rsidP="003C20C4">
            <w:pPr>
              <w:keepNext/>
              <w:tabs>
                <w:tab w:val="right" w:leader="dot" w:pos="9781"/>
              </w:tabs>
              <w:snapToGrid w:val="0"/>
              <w:ind w:left="360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D4597" w:rsidRPr="0041019A" w:rsidRDefault="004D4597" w:rsidP="003C20C4">
            <w:pPr>
              <w:keepNext/>
              <w:tabs>
                <w:tab w:val="right" w:leader="dot" w:pos="9781"/>
              </w:tabs>
              <w:snapToGrid w:val="0"/>
              <w:ind w:left="360"/>
              <w:rPr>
                <w:sz w:val="18"/>
                <w:szCs w:val="18"/>
              </w:rPr>
            </w:pPr>
          </w:p>
        </w:tc>
        <w:tc>
          <w:tcPr>
            <w:tcW w:w="2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D4597" w:rsidRPr="0041019A" w:rsidRDefault="004D4597" w:rsidP="003C20C4">
            <w:pPr>
              <w:keepNext/>
              <w:tabs>
                <w:tab w:val="right" w:leader="dot" w:pos="9781"/>
              </w:tabs>
              <w:snapToGrid w:val="0"/>
              <w:rPr>
                <w:sz w:val="18"/>
                <w:szCs w:val="18"/>
              </w:rPr>
            </w:pPr>
          </w:p>
        </w:tc>
      </w:tr>
      <w:tr w:rsidR="004D4597" w:rsidRPr="0041019A" w:rsidTr="003D01CB">
        <w:trPr>
          <w:jc w:val="center"/>
        </w:trPr>
        <w:tc>
          <w:tcPr>
            <w:tcW w:w="2390" w:type="dxa"/>
            <w:tcBorders>
              <w:left w:val="single" w:sz="1" w:space="0" w:color="000000"/>
            </w:tcBorders>
          </w:tcPr>
          <w:p w:rsidR="004D4597" w:rsidRPr="0041019A" w:rsidRDefault="004D4597" w:rsidP="003C20C4">
            <w:pPr>
              <w:keepNext/>
              <w:tabs>
                <w:tab w:val="left" w:pos="360"/>
                <w:tab w:val="right" w:leader="dot" w:pos="9781"/>
              </w:tabs>
              <w:snapToGrid w:val="0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right w:val="single" w:sz="1" w:space="0" w:color="000000"/>
            </w:tcBorders>
          </w:tcPr>
          <w:p w:rsidR="004D4597" w:rsidRPr="0041019A" w:rsidRDefault="004D4597" w:rsidP="003C20C4">
            <w:pPr>
              <w:keepNext/>
              <w:tabs>
                <w:tab w:val="right" w:leader="dot" w:pos="9781"/>
              </w:tabs>
              <w:snapToGrid w:val="0"/>
              <w:ind w:left="360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1" w:space="0" w:color="000000"/>
              <w:right w:val="single" w:sz="1" w:space="0" w:color="000000"/>
            </w:tcBorders>
          </w:tcPr>
          <w:p w:rsidR="004D4597" w:rsidRPr="0041019A" w:rsidRDefault="004D4597" w:rsidP="003C20C4">
            <w:pPr>
              <w:keepNext/>
              <w:tabs>
                <w:tab w:val="right" w:leader="dot" w:pos="9781"/>
              </w:tabs>
              <w:snapToGrid w:val="0"/>
              <w:ind w:left="360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1" w:space="0" w:color="000000"/>
              <w:right w:val="single" w:sz="1" w:space="0" w:color="000000"/>
            </w:tcBorders>
          </w:tcPr>
          <w:p w:rsidR="004D4597" w:rsidRPr="0041019A" w:rsidRDefault="004D4597" w:rsidP="003C20C4">
            <w:pPr>
              <w:keepNext/>
              <w:tabs>
                <w:tab w:val="right" w:leader="dot" w:pos="9781"/>
              </w:tabs>
              <w:snapToGrid w:val="0"/>
              <w:ind w:left="360"/>
              <w:rPr>
                <w:sz w:val="18"/>
                <w:szCs w:val="18"/>
              </w:rPr>
            </w:pPr>
          </w:p>
        </w:tc>
        <w:tc>
          <w:tcPr>
            <w:tcW w:w="2775" w:type="dxa"/>
            <w:tcBorders>
              <w:left w:val="single" w:sz="1" w:space="0" w:color="000000"/>
              <w:right w:val="single" w:sz="1" w:space="0" w:color="000000"/>
            </w:tcBorders>
          </w:tcPr>
          <w:p w:rsidR="004D4597" w:rsidRPr="0041019A" w:rsidRDefault="004D4597" w:rsidP="003C20C4">
            <w:pPr>
              <w:keepNext/>
              <w:tabs>
                <w:tab w:val="right" w:leader="dot" w:pos="9781"/>
              </w:tabs>
              <w:snapToGrid w:val="0"/>
              <w:ind w:left="360"/>
              <w:rPr>
                <w:sz w:val="18"/>
                <w:szCs w:val="18"/>
              </w:rPr>
            </w:pPr>
          </w:p>
        </w:tc>
      </w:tr>
      <w:tr w:rsidR="004D4597" w:rsidRPr="0041019A" w:rsidTr="003D01CB">
        <w:trPr>
          <w:jc w:val="center"/>
        </w:trPr>
        <w:tc>
          <w:tcPr>
            <w:tcW w:w="2390" w:type="dxa"/>
            <w:tcBorders>
              <w:left w:val="single" w:sz="1" w:space="0" w:color="000000"/>
              <w:bottom w:val="single" w:sz="1" w:space="0" w:color="000000"/>
            </w:tcBorders>
          </w:tcPr>
          <w:p w:rsidR="004D4597" w:rsidRPr="0041019A" w:rsidRDefault="004D4597" w:rsidP="003C20C4">
            <w:pPr>
              <w:keepNext/>
              <w:tabs>
                <w:tab w:val="left" w:pos="360"/>
                <w:tab w:val="right" w:leader="dot" w:pos="9781"/>
              </w:tabs>
              <w:snapToGrid w:val="0"/>
              <w:rPr>
                <w:i/>
                <w:color w:val="0000FF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D4597" w:rsidRPr="0041019A" w:rsidRDefault="004D4597" w:rsidP="003C20C4">
            <w:pPr>
              <w:keepNext/>
              <w:tabs>
                <w:tab w:val="right" w:leader="dot" w:pos="9781"/>
              </w:tabs>
              <w:snapToGrid w:val="0"/>
              <w:ind w:left="360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D4597" w:rsidRPr="0041019A" w:rsidRDefault="004D4597" w:rsidP="003C20C4">
            <w:pPr>
              <w:keepNext/>
              <w:tabs>
                <w:tab w:val="right" w:leader="dot" w:pos="9781"/>
              </w:tabs>
              <w:snapToGrid w:val="0"/>
              <w:ind w:left="360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D4597" w:rsidRPr="0041019A" w:rsidRDefault="004D4597" w:rsidP="003C20C4">
            <w:pPr>
              <w:keepNext/>
              <w:tabs>
                <w:tab w:val="right" w:leader="dot" w:pos="9781"/>
              </w:tabs>
              <w:snapToGrid w:val="0"/>
              <w:ind w:left="360"/>
              <w:rPr>
                <w:sz w:val="18"/>
                <w:szCs w:val="18"/>
              </w:rPr>
            </w:pPr>
          </w:p>
        </w:tc>
        <w:tc>
          <w:tcPr>
            <w:tcW w:w="2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D4597" w:rsidRPr="0041019A" w:rsidRDefault="004D4597" w:rsidP="003C20C4">
            <w:pPr>
              <w:keepNext/>
              <w:tabs>
                <w:tab w:val="right" w:leader="dot" w:pos="9781"/>
              </w:tabs>
              <w:snapToGrid w:val="0"/>
              <w:ind w:left="360"/>
              <w:rPr>
                <w:sz w:val="18"/>
                <w:szCs w:val="18"/>
              </w:rPr>
            </w:pPr>
          </w:p>
        </w:tc>
      </w:tr>
    </w:tbl>
    <w:p w:rsidR="004D5DD4" w:rsidRDefault="004D5DD4" w:rsidP="004D5DD4">
      <w:pPr>
        <w:pStyle w:val="Instruo"/>
      </w:pPr>
    </w:p>
    <w:p w:rsidR="004D4597" w:rsidRPr="004D4597" w:rsidRDefault="004D5DD4" w:rsidP="004D4597">
      <w:pPr>
        <w:pStyle w:val="Ttulo1"/>
        <w:ind w:left="0" w:firstLine="0"/>
      </w:pPr>
      <w:bookmarkStart w:id="586" w:name="_Toc245610296"/>
      <w:r>
        <w:lastRenderedPageBreak/>
        <w:t xml:space="preserve">CRITÉRIOS DE </w:t>
      </w:r>
      <w:r w:rsidR="003705C0">
        <w:t>ACEITAÇÃO</w:t>
      </w:r>
      <w:bookmarkEnd w:id="586"/>
    </w:p>
    <w:p w:rsidR="005928CE" w:rsidRPr="00D26222" w:rsidRDefault="005928CE" w:rsidP="005928CE">
      <w:pPr>
        <w:rPr>
          <w:i/>
          <w:color w:val="0070C0"/>
          <w:lang w:eastAsia="en-US"/>
        </w:rPr>
      </w:pPr>
      <w:r w:rsidRPr="00B0731F">
        <w:rPr>
          <w:rFonts w:eastAsia="MS Mincho"/>
          <w:i/>
          <w:color w:val="0000FF"/>
        </w:rPr>
        <w:t>[</w:t>
      </w:r>
      <w:r w:rsidRPr="00B0731F">
        <w:rPr>
          <w:i/>
          <w:color w:val="0000FF"/>
        </w:rPr>
        <w:t xml:space="preserve">Caso os critérios de aceitação tenham sido descritos no documento </w:t>
      </w:r>
      <w:r w:rsidR="00D63632" w:rsidRPr="00B0731F">
        <w:rPr>
          <w:i/>
          <w:color w:val="0000FF"/>
        </w:rPr>
        <w:t>Avaliação Técnica</w:t>
      </w:r>
      <w:r w:rsidRPr="00B0731F">
        <w:rPr>
          <w:i/>
          <w:color w:val="0000FF"/>
        </w:rPr>
        <w:t>, apenas referenciar o item correspondente neste documento. Exemplo: “</w:t>
      </w:r>
      <w:r>
        <w:rPr>
          <w:color w:val="auto"/>
        </w:rPr>
        <w:t xml:space="preserve">Os critérios de aceitação para o projeto </w:t>
      </w:r>
      <w:r w:rsidRPr="001759E1">
        <w:rPr>
          <w:color w:val="auto"/>
        </w:rPr>
        <w:t xml:space="preserve">estão </w:t>
      </w:r>
      <w:r>
        <w:rPr>
          <w:color w:val="auto"/>
        </w:rPr>
        <w:t>definidos</w:t>
      </w:r>
      <w:r w:rsidRPr="001759E1">
        <w:rPr>
          <w:color w:val="auto"/>
        </w:rPr>
        <w:t xml:space="preserve"> no </w:t>
      </w:r>
      <w:r>
        <w:rPr>
          <w:color w:val="auto"/>
        </w:rPr>
        <w:t>artefato</w:t>
      </w:r>
      <w:r w:rsidRPr="001759E1">
        <w:rPr>
          <w:color w:val="auto"/>
        </w:rPr>
        <w:t xml:space="preserve"> </w:t>
      </w:r>
      <w:r w:rsidR="00D63632">
        <w:rPr>
          <w:color w:val="auto"/>
        </w:rPr>
        <w:t>Avaliação Técnica</w:t>
      </w:r>
      <w:r w:rsidRPr="001759E1">
        <w:rPr>
          <w:color w:val="auto"/>
        </w:rPr>
        <w:t xml:space="preserve"> do projeto</w:t>
      </w:r>
      <w:r w:rsidRPr="00D26222">
        <w:rPr>
          <w:i/>
          <w:color w:val="0070C0"/>
        </w:rPr>
        <w:t xml:space="preserve"> </w:t>
      </w:r>
      <w:r w:rsidRPr="00B0731F">
        <w:rPr>
          <w:i/>
          <w:color w:val="0000FF"/>
        </w:rPr>
        <w:t>XXXX</w:t>
      </w:r>
      <w:r w:rsidRPr="001759E1">
        <w:rPr>
          <w:color w:val="auto"/>
        </w:rPr>
        <w:t>, seção</w:t>
      </w:r>
      <w:r w:rsidRPr="00D26222">
        <w:rPr>
          <w:i/>
          <w:color w:val="0070C0"/>
        </w:rPr>
        <w:t xml:space="preserve"> </w:t>
      </w:r>
      <w:r w:rsidRPr="00B0731F">
        <w:rPr>
          <w:i/>
          <w:color w:val="0000FF"/>
        </w:rPr>
        <w:t>XX</w:t>
      </w:r>
      <w:r>
        <w:rPr>
          <w:i/>
          <w:color w:val="0070C0"/>
        </w:rPr>
        <w:t xml:space="preserve">, </w:t>
      </w:r>
      <w:r w:rsidRPr="005928CE">
        <w:rPr>
          <w:color w:val="auto"/>
        </w:rPr>
        <w:t>versão</w:t>
      </w:r>
      <w:r>
        <w:rPr>
          <w:i/>
          <w:color w:val="0070C0"/>
        </w:rPr>
        <w:t xml:space="preserve"> </w:t>
      </w:r>
      <w:r w:rsidRPr="00B0731F">
        <w:rPr>
          <w:i/>
          <w:color w:val="0000FF"/>
        </w:rPr>
        <w:t>XX.”].</w:t>
      </w:r>
    </w:p>
    <w:p w:rsidR="005928CE" w:rsidRDefault="005928CE" w:rsidP="004D5DD4">
      <w:pPr>
        <w:pStyle w:val="Instruo"/>
      </w:pPr>
    </w:p>
    <w:p w:rsidR="004D5DD4" w:rsidRDefault="004D5DD4" w:rsidP="004D5DD4">
      <w:pPr>
        <w:pStyle w:val="Instruo"/>
      </w:pPr>
      <w:r>
        <w:t>[Informar os critérios que serão observados para as homologações</w:t>
      </w:r>
      <w:r w:rsidR="00873F9A">
        <w:t xml:space="preserve"> </w:t>
      </w:r>
      <w:r>
        <w:t>intermediárias do projeto</w:t>
      </w:r>
      <w:r w:rsidR="00873F9A">
        <w:t xml:space="preserve"> e aceite final do produto</w:t>
      </w:r>
      <w:r>
        <w:t>. Não deixando de observar:</w:t>
      </w:r>
    </w:p>
    <w:p w:rsidR="004D5DD4" w:rsidRDefault="004D5DD4" w:rsidP="004D5DD4">
      <w:pPr>
        <w:pStyle w:val="Instruo"/>
        <w:numPr>
          <w:ilvl w:val="0"/>
          <w:numId w:val="2"/>
        </w:numPr>
      </w:pPr>
      <w:r>
        <w:t>Os documentos que fazem parte do processo de homologação de produtos: Termos de Entrega e Aceite de Produtos.</w:t>
      </w:r>
    </w:p>
    <w:p w:rsidR="004D5DD4" w:rsidRDefault="004D5DD4" w:rsidP="004D5DD4">
      <w:pPr>
        <w:pStyle w:val="Instruo"/>
        <w:numPr>
          <w:ilvl w:val="0"/>
          <w:numId w:val="2"/>
        </w:numPr>
      </w:pPr>
      <w:r>
        <w:t>O</w:t>
      </w:r>
      <w:r w:rsidR="00873F9A">
        <w:t xml:space="preserve"> prazo máximo para homologação, ou seja,</w:t>
      </w:r>
      <w:r>
        <w:t xml:space="preserve"> de uma fase ou de um produto, para efeitos de acompanhamento no cronograma.</w:t>
      </w:r>
    </w:p>
    <w:p w:rsidR="004D5DD4" w:rsidRDefault="004D5DD4" w:rsidP="004D5DD4">
      <w:pPr>
        <w:pStyle w:val="Instruo"/>
        <w:numPr>
          <w:ilvl w:val="0"/>
          <w:numId w:val="2"/>
        </w:numPr>
      </w:pPr>
      <w:r>
        <w:t>Caso ocorram atrasos na homologação, estes serão automaticamente repassados ao cronograma com as justificativas necessárias, a fim de compor a documentação do projeto, ou tratados por meio da gerência de mudanças do projeto. Deve ser observada a coerência deste item com as seções 3 e 4.]</w:t>
      </w:r>
      <w:r>
        <w:tab/>
      </w:r>
    </w:p>
    <w:p w:rsidR="005A118B" w:rsidRDefault="005A118B">
      <w:pPr>
        <w:pStyle w:val="Ttulo1"/>
      </w:pPr>
      <w:bookmarkStart w:id="587" w:name="_Toc89248988"/>
      <w:bookmarkStart w:id="588" w:name="_Toc89249104"/>
      <w:bookmarkStart w:id="589" w:name="_Toc89249322"/>
      <w:bookmarkStart w:id="590" w:name="_Toc89249445"/>
      <w:bookmarkStart w:id="591" w:name="_Toc89249486"/>
      <w:bookmarkStart w:id="592" w:name="_Toc89249736"/>
      <w:bookmarkStart w:id="593" w:name="_Toc89249780"/>
      <w:bookmarkStart w:id="594" w:name="_Toc89249861"/>
      <w:bookmarkStart w:id="595" w:name="_Toc89249941"/>
      <w:bookmarkStart w:id="596" w:name="_Toc89249983"/>
      <w:bookmarkStart w:id="597" w:name="_Toc89656348"/>
      <w:bookmarkStart w:id="598" w:name="_Toc90873305"/>
      <w:bookmarkStart w:id="599" w:name="_Toc101597555"/>
      <w:bookmarkStart w:id="600" w:name="_Toc101597756"/>
      <w:bookmarkStart w:id="601" w:name="_Toc101599651"/>
      <w:bookmarkStart w:id="602" w:name="_Toc101599726"/>
      <w:bookmarkStart w:id="603" w:name="_Toc101599800"/>
      <w:bookmarkStart w:id="604" w:name="_Toc101599875"/>
      <w:bookmarkStart w:id="605" w:name="_Toc101599950"/>
      <w:bookmarkStart w:id="606" w:name="_Toc101600025"/>
      <w:bookmarkStart w:id="607" w:name="_Toc101600100"/>
      <w:bookmarkStart w:id="608" w:name="_Toc101608318"/>
      <w:bookmarkStart w:id="609" w:name="_Toc101599652"/>
      <w:bookmarkStart w:id="610" w:name="_Toc101599727"/>
      <w:bookmarkStart w:id="611" w:name="_Toc101599801"/>
      <w:bookmarkStart w:id="612" w:name="_Toc101599876"/>
      <w:bookmarkStart w:id="613" w:name="_Toc101599951"/>
      <w:bookmarkStart w:id="614" w:name="_Toc101600026"/>
      <w:bookmarkStart w:id="615" w:name="_Toc101600101"/>
      <w:bookmarkStart w:id="616" w:name="_Toc101608319"/>
      <w:bookmarkStart w:id="617" w:name="_Toc104609699"/>
      <w:bookmarkStart w:id="618" w:name="_Toc104609893"/>
      <w:bookmarkStart w:id="619" w:name="_Toc104610087"/>
      <w:bookmarkStart w:id="620" w:name="_Toc108240888"/>
      <w:bookmarkStart w:id="621" w:name="_Toc108241706"/>
      <w:bookmarkStart w:id="622" w:name="_Toc108943353"/>
      <w:bookmarkStart w:id="623" w:name="_Toc108943547"/>
      <w:bookmarkStart w:id="624" w:name="_Toc101599653"/>
      <w:bookmarkStart w:id="625" w:name="_Toc101599728"/>
      <w:bookmarkStart w:id="626" w:name="_Toc101599802"/>
      <w:bookmarkStart w:id="627" w:name="_Toc101599877"/>
      <w:bookmarkStart w:id="628" w:name="_Toc101599952"/>
      <w:bookmarkStart w:id="629" w:name="_Toc101600027"/>
      <w:bookmarkStart w:id="630" w:name="_Toc101600102"/>
      <w:bookmarkStart w:id="631" w:name="_Toc101608320"/>
      <w:bookmarkStart w:id="632" w:name="_Toc104609700"/>
      <w:bookmarkStart w:id="633" w:name="_Toc104609894"/>
      <w:bookmarkStart w:id="634" w:name="_Toc104610088"/>
      <w:bookmarkStart w:id="635" w:name="_Toc108240889"/>
      <w:bookmarkStart w:id="636" w:name="_Toc108241707"/>
      <w:bookmarkStart w:id="637" w:name="_Toc108943354"/>
      <w:bookmarkStart w:id="638" w:name="_Toc108943548"/>
      <w:bookmarkStart w:id="639" w:name="_Toc89249948"/>
      <w:bookmarkStart w:id="640" w:name="_Toc89249990"/>
      <w:bookmarkStart w:id="641" w:name="_Toc89656355"/>
      <w:bookmarkStart w:id="642" w:name="_Toc90873312"/>
      <w:bookmarkStart w:id="643" w:name="_Toc101597562"/>
      <w:bookmarkStart w:id="644" w:name="_Toc101597763"/>
      <w:bookmarkStart w:id="645" w:name="_Toc101599659"/>
      <w:bookmarkStart w:id="646" w:name="_Toc101599734"/>
      <w:bookmarkStart w:id="647" w:name="_Toc101599808"/>
      <w:bookmarkStart w:id="648" w:name="_Toc101599883"/>
      <w:bookmarkStart w:id="649" w:name="_Toc101599958"/>
      <w:bookmarkStart w:id="650" w:name="_Toc101600033"/>
      <w:bookmarkStart w:id="651" w:name="_Toc101600108"/>
      <w:bookmarkStart w:id="652" w:name="_Toc101608326"/>
      <w:bookmarkStart w:id="653" w:name="_Toc104609706"/>
      <w:bookmarkStart w:id="654" w:name="_Toc104609900"/>
      <w:bookmarkStart w:id="655" w:name="_Toc104610094"/>
      <w:bookmarkStart w:id="656" w:name="_Toc108240895"/>
      <w:bookmarkStart w:id="657" w:name="_Toc108241713"/>
      <w:bookmarkStart w:id="658" w:name="_Toc108943360"/>
      <w:bookmarkStart w:id="659" w:name="_Toc108943554"/>
      <w:bookmarkStart w:id="660" w:name="_Toc89249329"/>
      <w:bookmarkStart w:id="661" w:name="_Toc89249453"/>
      <w:bookmarkStart w:id="662" w:name="_Toc89249494"/>
      <w:bookmarkStart w:id="663" w:name="_Toc89249744"/>
      <w:bookmarkStart w:id="664" w:name="_Toc89249788"/>
      <w:bookmarkStart w:id="665" w:name="_Toc89249869"/>
      <w:bookmarkStart w:id="666" w:name="_Toc89249950"/>
      <w:bookmarkStart w:id="667" w:name="_Toc89249992"/>
      <w:bookmarkStart w:id="668" w:name="_Toc89656357"/>
      <w:bookmarkStart w:id="669" w:name="_Toc90873314"/>
      <w:bookmarkStart w:id="670" w:name="_Toc89249330"/>
      <w:bookmarkStart w:id="671" w:name="_Toc89249454"/>
      <w:bookmarkStart w:id="672" w:name="_Toc89249495"/>
      <w:bookmarkStart w:id="673" w:name="_Toc89249745"/>
      <w:bookmarkStart w:id="674" w:name="_Toc89249789"/>
      <w:bookmarkStart w:id="675" w:name="_Toc89249870"/>
      <w:bookmarkStart w:id="676" w:name="_Toc89249951"/>
      <w:bookmarkStart w:id="677" w:name="_Toc89249993"/>
      <w:bookmarkStart w:id="678" w:name="_Toc89656358"/>
      <w:bookmarkStart w:id="679" w:name="_Toc90873315"/>
      <w:bookmarkStart w:id="680" w:name="_Toc89249331"/>
      <w:bookmarkStart w:id="681" w:name="_Toc89249455"/>
      <w:bookmarkStart w:id="682" w:name="_Toc89249496"/>
      <w:bookmarkStart w:id="683" w:name="_Toc89249746"/>
      <w:bookmarkStart w:id="684" w:name="_Toc89249790"/>
      <w:bookmarkStart w:id="685" w:name="_Toc89249871"/>
      <w:bookmarkStart w:id="686" w:name="_Toc89249952"/>
      <w:bookmarkStart w:id="687" w:name="_Toc89249994"/>
      <w:bookmarkStart w:id="688" w:name="_Toc89656359"/>
      <w:bookmarkStart w:id="689" w:name="_Toc90873316"/>
      <w:bookmarkStart w:id="690" w:name="_Toc89248996"/>
      <w:bookmarkStart w:id="691" w:name="_Toc89249112"/>
      <w:bookmarkStart w:id="692" w:name="_Toc89249333"/>
      <w:bookmarkStart w:id="693" w:name="_Toc89249457"/>
      <w:bookmarkStart w:id="694" w:name="_Toc89249498"/>
      <w:bookmarkStart w:id="695" w:name="_Toc89249748"/>
      <w:bookmarkStart w:id="696" w:name="_Toc89249792"/>
      <w:bookmarkStart w:id="697" w:name="_Toc89249873"/>
      <w:bookmarkStart w:id="698" w:name="_Toc89249954"/>
      <w:bookmarkStart w:id="699" w:name="_Toc89249996"/>
      <w:bookmarkStart w:id="700" w:name="_Toc89656361"/>
      <w:bookmarkStart w:id="701" w:name="_Toc90873318"/>
      <w:bookmarkStart w:id="702" w:name="_Toc89249334"/>
      <w:bookmarkStart w:id="703" w:name="_Toc89249458"/>
      <w:bookmarkStart w:id="704" w:name="_Toc89249499"/>
      <w:bookmarkStart w:id="705" w:name="_Toc89249749"/>
      <w:bookmarkStart w:id="706" w:name="_Toc89249793"/>
      <w:bookmarkStart w:id="707" w:name="_Toc89249874"/>
      <w:bookmarkStart w:id="708" w:name="_Toc89249955"/>
      <w:bookmarkStart w:id="709" w:name="_Toc89249997"/>
      <w:bookmarkStart w:id="710" w:name="_Toc89656362"/>
      <w:bookmarkStart w:id="711" w:name="_Toc90873319"/>
      <w:bookmarkStart w:id="712" w:name="_Toc74456899"/>
      <w:bookmarkStart w:id="713" w:name="_Toc79305301"/>
      <w:bookmarkStart w:id="714" w:name="_Toc89244826"/>
      <w:bookmarkStart w:id="715" w:name="_Toc245610297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r>
        <w:t>GERENCIAMENTO DA COMUNICAÇÃO DO PROJETO</w:t>
      </w:r>
      <w:bookmarkEnd w:id="715"/>
    </w:p>
    <w:p w:rsidR="005A118B" w:rsidRDefault="005A118B">
      <w:pPr>
        <w:pStyle w:val="Ttulo2"/>
      </w:pPr>
      <w:bookmarkStart w:id="716" w:name="_Toc108314654"/>
      <w:bookmarkStart w:id="717" w:name="_Toc118190329"/>
      <w:bookmarkStart w:id="718" w:name="_Toc124916116"/>
      <w:bookmarkStart w:id="719" w:name="_Toc245610298"/>
      <w:r>
        <w:t>Relatórios</w:t>
      </w:r>
      <w:bookmarkEnd w:id="718"/>
      <w:bookmarkEnd w:id="7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6"/>
        <w:gridCol w:w="3067"/>
        <w:gridCol w:w="1296"/>
        <w:gridCol w:w="2191"/>
      </w:tblGrid>
      <w:tr w:rsidR="005A118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0" w:type="auto"/>
            <w:shd w:val="clear" w:color="auto" w:fill="C0C0C0"/>
          </w:tcPr>
          <w:p w:rsidR="005A118B" w:rsidRDefault="005A1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Relatório</w:t>
            </w:r>
          </w:p>
        </w:tc>
        <w:tc>
          <w:tcPr>
            <w:tcW w:w="0" w:type="auto"/>
            <w:shd w:val="clear" w:color="auto" w:fill="C0C0C0"/>
          </w:tcPr>
          <w:p w:rsidR="005A118B" w:rsidRDefault="005A1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0" w:type="auto"/>
            <w:shd w:val="clear" w:color="auto" w:fill="C0C0C0"/>
          </w:tcPr>
          <w:p w:rsidR="005A118B" w:rsidRDefault="005A1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Destinatário</w:t>
            </w:r>
          </w:p>
        </w:tc>
        <w:tc>
          <w:tcPr>
            <w:tcW w:w="0" w:type="auto"/>
            <w:shd w:val="clear" w:color="auto" w:fill="C0C0C0"/>
          </w:tcPr>
          <w:p w:rsidR="005A118B" w:rsidRDefault="005A1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Periodicidade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A118B" w:rsidRDefault="005A118B">
            <w:pPr>
              <w:jc w:val="left"/>
            </w:pPr>
            <w:r>
              <w:t>Relatório de Acompanhamento do Projeto</w:t>
            </w:r>
          </w:p>
        </w:tc>
        <w:tc>
          <w:tcPr>
            <w:tcW w:w="0" w:type="auto"/>
          </w:tcPr>
          <w:p w:rsidR="005A118B" w:rsidRDefault="005A118B">
            <w:pPr>
              <w:jc w:val="left"/>
            </w:pPr>
            <w:r>
              <w:t>Relato do desempenho de prazo, riscos e pendências do projeto junto ao Cliente.</w:t>
            </w:r>
          </w:p>
        </w:tc>
        <w:tc>
          <w:tcPr>
            <w:tcW w:w="0" w:type="auto"/>
          </w:tcPr>
          <w:p w:rsidR="005A118B" w:rsidRDefault="005A118B">
            <w:pPr>
              <w:jc w:val="left"/>
            </w:pPr>
            <w:r>
              <w:t>Cliente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</w:pPr>
            <w:r>
              <w:t>[Exemplo:</w:t>
            </w:r>
          </w:p>
          <w:p w:rsidR="005A118B" w:rsidRDefault="005A118B">
            <w:pPr>
              <w:pStyle w:val="Instruo"/>
            </w:pPr>
            <w:r>
              <w:t>Mensal, entregue até o dia 7 de cada mês].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0" w:type="auto"/>
          </w:tcPr>
          <w:p w:rsidR="005A118B" w:rsidRDefault="005A118B">
            <w:pPr>
              <w:jc w:val="left"/>
            </w:pPr>
            <w:r>
              <w:t>Avaliação de Fase</w:t>
            </w:r>
          </w:p>
        </w:tc>
        <w:tc>
          <w:tcPr>
            <w:tcW w:w="0" w:type="auto"/>
          </w:tcPr>
          <w:p w:rsidR="005A118B" w:rsidRDefault="005A118B">
            <w:pPr>
              <w:jc w:val="left"/>
            </w:pPr>
            <w:r>
              <w:t>Avaliação dos resultados da fase.</w:t>
            </w:r>
          </w:p>
        </w:tc>
        <w:tc>
          <w:tcPr>
            <w:tcW w:w="0" w:type="auto"/>
          </w:tcPr>
          <w:p w:rsidR="005A118B" w:rsidRDefault="005A118B">
            <w:pPr>
              <w:jc w:val="left"/>
            </w:pPr>
            <w:r>
              <w:t>Cliente</w:t>
            </w:r>
          </w:p>
        </w:tc>
        <w:tc>
          <w:tcPr>
            <w:tcW w:w="0" w:type="auto"/>
          </w:tcPr>
          <w:p w:rsidR="005A118B" w:rsidRDefault="005A118B">
            <w:pPr>
              <w:jc w:val="left"/>
            </w:pPr>
            <w:r>
              <w:t>A cada final de fase</w:t>
            </w:r>
          </w:p>
        </w:tc>
      </w:tr>
    </w:tbl>
    <w:p w:rsidR="005A118B" w:rsidRDefault="005A118B">
      <w:pPr>
        <w:pStyle w:val="Ttulo2"/>
      </w:pPr>
      <w:bookmarkStart w:id="720" w:name="_Toc245610299"/>
      <w:r>
        <w:t>Reuniões</w:t>
      </w:r>
      <w:bookmarkEnd w:id="716"/>
      <w:bookmarkEnd w:id="717"/>
      <w:bookmarkEnd w:id="720"/>
    </w:p>
    <w:p w:rsidR="005A118B" w:rsidRDefault="005A118B">
      <w:pPr>
        <w:pStyle w:val="Instruo"/>
        <w:rPr>
          <w:b/>
          <w:bCs/>
          <w:snapToGrid w:val="0"/>
        </w:rPr>
      </w:pPr>
      <w:r>
        <w:rPr>
          <w:snapToGrid w:val="0"/>
        </w:rPr>
        <w:t xml:space="preserve">[Descreva como serão realizadas as reuniões de </w:t>
      </w:r>
      <w:r>
        <w:rPr>
          <w:b/>
          <w:bCs/>
          <w:snapToGrid w:val="0"/>
        </w:rPr>
        <w:t>ponto de controle junto ao Cliente.</w:t>
      </w:r>
    </w:p>
    <w:p w:rsidR="005A118B" w:rsidRDefault="005A118B">
      <w:pPr>
        <w:pStyle w:val="Instruo"/>
        <w:ind w:firstLine="708"/>
        <w:rPr>
          <w:bCs/>
        </w:rPr>
      </w:pPr>
    </w:p>
    <w:p w:rsidR="005A118B" w:rsidRDefault="005A118B">
      <w:pPr>
        <w:pStyle w:val="Instruo"/>
        <w:numPr>
          <w:ilvl w:val="0"/>
          <w:numId w:val="16"/>
        </w:numPr>
      </w:pPr>
      <w:r>
        <w:t>Reuniões com o Cliente devem ser realizadas periodicamente ou em marcos específicos do projeto:</w:t>
      </w:r>
    </w:p>
    <w:p w:rsidR="005A118B" w:rsidRDefault="005A118B">
      <w:pPr>
        <w:pStyle w:val="Instruo"/>
        <w:numPr>
          <w:ilvl w:val="2"/>
          <w:numId w:val="16"/>
        </w:numPr>
      </w:pPr>
      <w:r>
        <w:t>Reuniões periódicas com o Cliente devem ser realizadas quando:</w:t>
      </w:r>
    </w:p>
    <w:p w:rsidR="005A118B" w:rsidRDefault="005A118B">
      <w:pPr>
        <w:pStyle w:val="Instruo"/>
        <w:numPr>
          <w:ilvl w:val="3"/>
          <w:numId w:val="16"/>
        </w:numPr>
      </w:pPr>
      <w:r>
        <w:t>Existe grande dependência do projeto com atividades realizadas pelo Cliente (homologações, estabelecimento de infra-estrutura, participação em reuniões</w:t>
      </w:r>
      <w:r w:rsidR="00B30823">
        <w:t xml:space="preserve"> de levantamento de requisitos,etc).</w:t>
      </w:r>
    </w:p>
    <w:p w:rsidR="005A118B" w:rsidRDefault="005A118B">
      <w:pPr>
        <w:pStyle w:val="Instruo"/>
        <w:numPr>
          <w:ilvl w:val="3"/>
          <w:numId w:val="16"/>
        </w:numPr>
      </w:pPr>
      <w:r>
        <w:t>Já existe a cultura no Cliente da realização de reuniões periódicas;</w:t>
      </w:r>
    </w:p>
    <w:p w:rsidR="005A118B" w:rsidRDefault="005A118B">
      <w:pPr>
        <w:pStyle w:val="Instruo"/>
        <w:numPr>
          <w:ilvl w:val="3"/>
          <w:numId w:val="16"/>
        </w:numPr>
      </w:pPr>
      <w:r>
        <w:t>Existem muitos riscos relacionados à participação do Cliente no projeto;</w:t>
      </w:r>
    </w:p>
    <w:p w:rsidR="005A118B" w:rsidRDefault="005A118B">
      <w:pPr>
        <w:pStyle w:val="Instruo"/>
        <w:numPr>
          <w:ilvl w:val="3"/>
          <w:numId w:val="16"/>
        </w:numPr>
      </w:pPr>
      <w:r>
        <w:t>As entregas de produtos são realizadas separadamente, a qualquer momento no projeto.</w:t>
      </w:r>
    </w:p>
    <w:p w:rsidR="005A118B" w:rsidRDefault="005A118B">
      <w:pPr>
        <w:pStyle w:val="Instruo"/>
        <w:numPr>
          <w:ilvl w:val="2"/>
          <w:numId w:val="16"/>
        </w:numPr>
      </w:pPr>
      <w:r>
        <w:t xml:space="preserve">Reuniões </w:t>
      </w:r>
      <w:r w:rsidR="00977100">
        <w:t xml:space="preserve">com o Cliente somente </w:t>
      </w:r>
      <w:r>
        <w:t>em marcos do projeto devem ser realizadas quando:</w:t>
      </w:r>
    </w:p>
    <w:p w:rsidR="005A118B" w:rsidRDefault="005A118B">
      <w:pPr>
        <w:pStyle w:val="Instruo"/>
        <w:numPr>
          <w:ilvl w:val="3"/>
          <w:numId w:val="16"/>
        </w:numPr>
      </w:pPr>
      <w:r>
        <w:t>O desenvolvimento do projeto não depende da constante participação do Cliente;</w:t>
      </w:r>
    </w:p>
    <w:p w:rsidR="005A118B" w:rsidRDefault="005A118B">
      <w:pPr>
        <w:pStyle w:val="Instruo"/>
        <w:numPr>
          <w:ilvl w:val="3"/>
          <w:numId w:val="16"/>
        </w:numPr>
      </w:pPr>
      <w:r>
        <w:t>O Cliente deseja apenas ser informado dos marcos atingidos pelo projeto;</w:t>
      </w:r>
    </w:p>
    <w:p w:rsidR="005A118B" w:rsidRDefault="005A118B">
      <w:pPr>
        <w:pStyle w:val="Instruo"/>
        <w:numPr>
          <w:ilvl w:val="3"/>
          <w:numId w:val="16"/>
        </w:numPr>
      </w:pPr>
      <w:r>
        <w:t>Todas as entregas de produtos são concentradas em um marco específico do projeto;]</w:t>
      </w:r>
    </w:p>
    <w:p w:rsidR="005A118B" w:rsidRDefault="005A11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1"/>
        <w:gridCol w:w="2282"/>
        <w:gridCol w:w="1420"/>
        <w:gridCol w:w="2417"/>
      </w:tblGrid>
      <w:tr w:rsidR="005A118B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C0C0C0"/>
          </w:tcPr>
          <w:p w:rsidR="005A118B" w:rsidRDefault="005A1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0" w:type="auto"/>
            <w:shd w:val="clear" w:color="auto" w:fill="C0C0C0"/>
          </w:tcPr>
          <w:p w:rsidR="005A118B" w:rsidRDefault="005A1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0" w:type="auto"/>
            <w:shd w:val="clear" w:color="auto" w:fill="C0C0C0"/>
          </w:tcPr>
          <w:p w:rsidR="005A118B" w:rsidRDefault="005A1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Registro</w:t>
            </w:r>
          </w:p>
        </w:tc>
        <w:tc>
          <w:tcPr>
            <w:tcW w:w="0" w:type="auto"/>
            <w:shd w:val="clear" w:color="auto" w:fill="C0C0C0"/>
          </w:tcPr>
          <w:p w:rsidR="005A118B" w:rsidRDefault="005A1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Periodicidade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A118B" w:rsidRDefault="005A118B">
            <w:pPr>
              <w:jc w:val="left"/>
            </w:pPr>
            <w:r>
              <w:t>Cliente, Coordenador de Projetos</w:t>
            </w:r>
          </w:p>
        </w:tc>
        <w:tc>
          <w:tcPr>
            <w:tcW w:w="0" w:type="auto"/>
          </w:tcPr>
          <w:p w:rsidR="005A118B" w:rsidRDefault="005A118B">
            <w:pPr>
              <w:jc w:val="left"/>
            </w:pPr>
            <w:r>
              <w:t>Monitoramento e Controle</w:t>
            </w:r>
          </w:p>
        </w:tc>
        <w:tc>
          <w:tcPr>
            <w:tcW w:w="0" w:type="auto"/>
          </w:tcPr>
          <w:p w:rsidR="005A118B" w:rsidRDefault="005A118B">
            <w:pPr>
              <w:jc w:val="left"/>
            </w:pPr>
            <w:r>
              <w:t>Ata de Reunião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</w:pPr>
            <w:r>
              <w:t>[Exemplo:</w:t>
            </w:r>
          </w:p>
          <w:p w:rsidR="005A118B" w:rsidRDefault="005A118B">
            <w:pPr>
              <w:pStyle w:val="Instruo"/>
            </w:pPr>
            <w:r>
              <w:t>Semanal, às quintas-feiras.]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A118B" w:rsidRDefault="005A118B">
            <w:pPr>
              <w:jc w:val="left"/>
            </w:pPr>
            <w:r>
              <w:lastRenderedPageBreak/>
              <w:t>Cliente, Coordenador de Projetos</w:t>
            </w:r>
          </w:p>
        </w:tc>
        <w:tc>
          <w:tcPr>
            <w:tcW w:w="0" w:type="auto"/>
          </w:tcPr>
          <w:p w:rsidR="005A118B" w:rsidRDefault="005A118B">
            <w:pPr>
              <w:jc w:val="left"/>
            </w:pPr>
            <w:r>
              <w:t>Avaliação de Fase</w:t>
            </w:r>
          </w:p>
        </w:tc>
        <w:tc>
          <w:tcPr>
            <w:tcW w:w="0" w:type="auto"/>
          </w:tcPr>
          <w:p w:rsidR="005A118B" w:rsidRDefault="005A118B">
            <w:pPr>
              <w:jc w:val="left"/>
            </w:pPr>
            <w:r>
              <w:t>Ata de Reunião</w:t>
            </w:r>
          </w:p>
        </w:tc>
        <w:tc>
          <w:tcPr>
            <w:tcW w:w="0" w:type="auto"/>
          </w:tcPr>
          <w:p w:rsidR="005A118B" w:rsidRDefault="005A118B">
            <w:pPr>
              <w:jc w:val="left"/>
            </w:pPr>
            <w:r>
              <w:t>A cada final de fase</w:t>
            </w:r>
          </w:p>
        </w:tc>
      </w:tr>
    </w:tbl>
    <w:p w:rsidR="005A118B" w:rsidRDefault="005A118B">
      <w:pPr>
        <w:pStyle w:val="Ttulo1"/>
      </w:pPr>
      <w:bookmarkStart w:id="721" w:name="_Toc89243254"/>
      <w:bookmarkStart w:id="722" w:name="_Toc89244829"/>
      <w:bookmarkStart w:id="723" w:name="_Toc245610300"/>
      <w:bookmarkEnd w:id="714"/>
      <w:bookmarkEnd w:id="721"/>
      <w:r>
        <w:t>Estimativas do Projeto</w:t>
      </w:r>
      <w:bookmarkEnd w:id="723"/>
      <w:r>
        <w:t xml:space="preserve"> </w:t>
      </w:r>
    </w:p>
    <w:p w:rsidR="005A118B" w:rsidRDefault="005A118B">
      <w:pPr>
        <w:pStyle w:val="Instruo"/>
        <w:rPr>
          <w:lang w:val="pt-PT"/>
        </w:rPr>
      </w:pPr>
      <w:r>
        <w:rPr>
          <w:lang w:val="pt-PT"/>
        </w:rPr>
        <w:t>[Descrever os atributos utilizados para a orçamentação dos custos.]</w:t>
      </w:r>
    </w:p>
    <w:p w:rsidR="005A118B" w:rsidRDefault="005A118B">
      <w:pPr>
        <w:rPr>
          <w:lang w:val="pt-PT"/>
        </w:rPr>
      </w:pPr>
    </w:p>
    <w:p w:rsidR="005A118B" w:rsidRDefault="005A118B">
      <w:r>
        <w:t xml:space="preserve">O contrato nº </w:t>
      </w:r>
      <w:r>
        <w:rPr>
          <w:b/>
          <w:bCs/>
        </w:rPr>
        <w:t>&lt;XXXX/XXXXXXXX&gt;</w:t>
      </w:r>
      <w:r>
        <w:t xml:space="preserve"> firmado entre o &lt;Cliente&gt; e a </w:t>
      </w:r>
      <w:r w:rsidR="003D01CB">
        <w:t>EMPRESA</w:t>
      </w:r>
      <w:r>
        <w:t>, define os parâmetros utilizados na distribuição de esforço e custo do projeto. Seguem os custos totais estimados e o cronograma de desembolso para implementação do escopo do projeto:</w:t>
      </w:r>
    </w:p>
    <w:p w:rsidR="005A118B" w:rsidRDefault="005A118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1660"/>
      </w:tblGrid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4890" w:type="dxa"/>
            <w:shd w:val="clear" w:color="auto" w:fill="C0C0C0"/>
          </w:tcPr>
          <w:p w:rsidR="005A118B" w:rsidRDefault="005A118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Tamanho do sistema em Pontos de Função</w:t>
            </w:r>
          </w:p>
        </w:tc>
        <w:tc>
          <w:tcPr>
            <w:tcW w:w="1660" w:type="dxa"/>
          </w:tcPr>
          <w:p w:rsidR="005A118B" w:rsidRDefault="005A118B">
            <w:pPr>
              <w:jc w:val="right"/>
              <w:rPr>
                <w:lang w:val="pt-PT"/>
              </w:rPr>
            </w:pPr>
            <w:r>
              <w:rPr>
                <w:lang w:val="pt-PT"/>
              </w:rPr>
              <w:t>&lt;XX&gt; pontos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4890" w:type="dxa"/>
            <w:shd w:val="clear" w:color="auto" w:fill="C0C0C0"/>
          </w:tcPr>
          <w:p w:rsidR="005A118B" w:rsidRDefault="005A118B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Total de Pontos de Função Contratados</w:t>
            </w:r>
          </w:p>
        </w:tc>
        <w:tc>
          <w:tcPr>
            <w:tcW w:w="1660" w:type="dxa"/>
          </w:tcPr>
          <w:p w:rsidR="005A118B" w:rsidRDefault="005A118B">
            <w:pPr>
              <w:jc w:val="right"/>
              <w:rPr>
                <w:lang w:val="pt-PT"/>
              </w:rPr>
            </w:pPr>
            <w:r>
              <w:rPr>
                <w:lang w:val="pt-PT"/>
              </w:rPr>
              <w:t>&lt;XX&gt; pontos</w:t>
            </w:r>
          </w:p>
        </w:tc>
      </w:tr>
    </w:tbl>
    <w:p w:rsidR="005A118B" w:rsidRDefault="005A118B">
      <w:pPr>
        <w:rPr>
          <w:lang w:val="pt-PT"/>
        </w:rPr>
      </w:pPr>
    </w:p>
    <w:p w:rsidR="005A118B" w:rsidRDefault="005A118B">
      <w:pPr>
        <w:pStyle w:val="Lista"/>
        <w:rPr>
          <w:lang w:val="pt-PT"/>
        </w:rPr>
      </w:pPr>
      <w:r>
        <w:rPr>
          <w:lang w:val="pt-PT"/>
        </w:rPr>
        <w:t xml:space="preserve">Ao final de cada fase do projeto será realizada uma nova medição de tamanho em pontos de função, registrada nas estimativas do projeto. </w:t>
      </w:r>
    </w:p>
    <w:p w:rsidR="005A118B" w:rsidRDefault="005A118B">
      <w:pPr>
        <w:pStyle w:val="Lista"/>
        <w:numPr>
          <w:ilvl w:val="1"/>
          <w:numId w:val="3"/>
        </w:numPr>
        <w:rPr>
          <w:lang w:val="pt-PT"/>
        </w:rPr>
      </w:pPr>
      <w:r>
        <w:rPr>
          <w:lang w:val="pt-PT"/>
        </w:rPr>
        <w:t>Variações de tamanho do sistema observadas entre as fases serão automaticamente incorporadas ao projeto, causando revisão no cronograma de desembolso, de forma a distribuir a diferença financeira entre os marcos de desembolso restantes.</w:t>
      </w:r>
    </w:p>
    <w:p w:rsidR="005A118B" w:rsidRDefault="005A118B">
      <w:pPr>
        <w:pStyle w:val="Lista"/>
        <w:rPr>
          <w:lang w:val="pt-PT"/>
        </w:rPr>
      </w:pPr>
      <w:r>
        <w:rPr>
          <w:lang w:val="pt-PT"/>
        </w:rPr>
        <w:t>O esforço do projeto distribui-se nas fases da metodologia e no percentual de envolvimento de cada perfil profissional.</w:t>
      </w:r>
    </w:p>
    <w:p w:rsidR="005A118B" w:rsidRDefault="005A118B">
      <w:pPr>
        <w:pStyle w:val="Lista"/>
        <w:rPr>
          <w:lang w:val="pt-PT"/>
        </w:rPr>
      </w:pPr>
      <w:r>
        <w:rPr>
          <w:lang w:val="pt-PT"/>
        </w:rPr>
        <w:t xml:space="preserve">O esforço de Coordenação equivale a &lt;XX&gt;% do esforço total do projeto. </w:t>
      </w:r>
    </w:p>
    <w:p w:rsidR="005A118B" w:rsidRDefault="005A118B">
      <w:pPr>
        <w:pStyle w:val="Lista"/>
        <w:rPr>
          <w:lang w:val="pt-PT"/>
        </w:rPr>
      </w:pPr>
      <w:r>
        <w:rPr>
          <w:lang w:val="pt-PT"/>
        </w:rPr>
        <w:t>O índice de produtividade é atribuído em relação à tecnologia utilizada e a cada perfil envolvido no projeto:</w:t>
      </w:r>
    </w:p>
    <w:p w:rsidR="005A118B" w:rsidRDefault="005A118B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Tecnologia: &lt;XX&gt;</w:t>
      </w:r>
    </w:p>
    <w:p w:rsidR="005A118B" w:rsidRDefault="005A118B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Índice de Produtividade: &lt;XX&gt; Horas/PF</w:t>
      </w:r>
    </w:p>
    <w:p w:rsidR="005A118B" w:rsidRDefault="005A118B">
      <w:pPr>
        <w:rPr>
          <w:lang w:val="pt-PT"/>
        </w:rPr>
      </w:pPr>
    </w:p>
    <w:p w:rsidR="005A118B" w:rsidRDefault="005A118B">
      <w:pPr>
        <w:pStyle w:val="Instruo"/>
        <w:rPr>
          <w:lang w:val="pt-PT"/>
        </w:rPr>
      </w:pPr>
      <w:r>
        <w:rPr>
          <w:lang w:val="pt-PT"/>
        </w:rPr>
        <w:t>[Exemplo:</w:t>
      </w:r>
    </w:p>
    <w:tbl>
      <w:tblPr>
        <w:tblW w:w="0" w:type="auto"/>
        <w:jc w:val="center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3"/>
        <w:gridCol w:w="1266"/>
        <w:gridCol w:w="1341"/>
        <w:gridCol w:w="1369"/>
        <w:gridCol w:w="2000"/>
        <w:gridCol w:w="1686"/>
      </w:tblGrid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C0C0C0"/>
          </w:tcPr>
          <w:p w:rsidR="005A118B" w:rsidRDefault="005A118B">
            <w:pPr>
              <w:pStyle w:val="Instru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FASE</w:t>
            </w:r>
          </w:p>
        </w:tc>
        <w:tc>
          <w:tcPr>
            <w:tcW w:w="0" w:type="auto"/>
            <w:shd w:val="clear" w:color="auto" w:fill="C0C0C0"/>
          </w:tcPr>
          <w:p w:rsidR="005A118B" w:rsidRDefault="005A118B">
            <w:pPr>
              <w:pStyle w:val="Instru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ESFORÇÕ TOTAL</w:t>
            </w:r>
          </w:p>
        </w:tc>
        <w:tc>
          <w:tcPr>
            <w:tcW w:w="0" w:type="auto"/>
            <w:shd w:val="clear" w:color="auto" w:fill="C0C0C0"/>
          </w:tcPr>
          <w:p w:rsidR="005A118B" w:rsidRDefault="005A118B">
            <w:pPr>
              <w:pStyle w:val="Instru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PERFIL</w:t>
            </w:r>
          </w:p>
        </w:tc>
        <w:tc>
          <w:tcPr>
            <w:tcW w:w="0" w:type="auto"/>
            <w:shd w:val="clear" w:color="auto" w:fill="C0C0C0"/>
          </w:tcPr>
          <w:p w:rsidR="005A118B" w:rsidRDefault="005A118B">
            <w:pPr>
              <w:pStyle w:val="Instru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ESFORÇO POR PERFIL</w:t>
            </w:r>
          </w:p>
        </w:tc>
        <w:tc>
          <w:tcPr>
            <w:tcW w:w="0" w:type="auto"/>
            <w:shd w:val="clear" w:color="auto" w:fill="C0C0C0"/>
          </w:tcPr>
          <w:p w:rsidR="005A118B" w:rsidRDefault="005A118B">
            <w:pPr>
              <w:pStyle w:val="Instru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ÍNDICE DE PRODUTIVIDADE</w:t>
            </w:r>
          </w:p>
        </w:tc>
        <w:tc>
          <w:tcPr>
            <w:tcW w:w="0" w:type="auto"/>
            <w:shd w:val="clear" w:color="auto" w:fill="C0C0C0"/>
          </w:tcPr>
          <w:p w:rsidR="005A118B" w:rsidRDefault="005A118B">
            <w:pPr>
              <w:pStyle w:val="Instru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QUANTIDADE DE HORAS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Iniciação</w:t>
            </w:r>
          </w:p>
        </w:tc>
        <w:tc>
          <w:tcPr>
            <w:tcW w:w="0" w:type="auto"/>
            <w:vMerge w:val="restart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16%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Coordenação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1,60%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17,5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31,08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</w:tcPr>
          <w:p w:rsidR="005A118B" w:rsidRDefault="005A118B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  <w:vMerge/>
          </w:tcPr>
          <w:p w:rsidR="005A118B" w:rsidRDefault="005A118B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Análise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14,40%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17,5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279,72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Elaboração</w:t>
            </w:r>
          </w:p>
        </w:tc>
        <w:tc>
          <w:tcPr>
            <w:tcW w:w="0" w:type="auto"/>
            <w:vMerge w:val="restart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30%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Coordenação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3%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17,5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58,275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</w:tcPr>
          <w:p w:rsidR="005A118B" w:rsidRDefault="005A118B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  <w:vMerge/>
          </w:tcPr>
          <w:p w:rsidR="005A118B" w:rsidRDefault="005A118B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Análise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22,50%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17,5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437,0625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5A118B" w:rsidRDefault="005A118B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  <w:vMerge/>
          </w:tcPr>
          <w:p w:rsidR="005A118B" w:rsidRDefault="005A118B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Programação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4,50%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17,5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87,4125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Construção</w:t>
            </w:r>
          </w:p>
        </w:tc>
        <w:tc>
          <w:tcPr>
            <w:tcW w:w="0" w:type="auto"/>
            <w:vMerge w:val="restart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33%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Coordenação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3,30%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17,5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64,1025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</w:tcPr>
          <w:p w:rsidR="005A118B" w:rsidRDefault="005A118B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  <w:vMerge/>
          </w:tcPr>
          <w:p w:rsidR="005A118B" w:rsidRDefault="005A118B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Análise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11,70%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17,5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227,2725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5A118B" w:rsidRDefault="005A118B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  <w:vMerge/>
          </w:tcPr>
          <w:p w:rsidR="005A118B" w:rsidRDefault="005A118B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Programação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18%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17,5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349,65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 w:val="restart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Transição</w:t>
            </w:r>
          </w:p>
        </w:tc>
        <w:tc>
          <w:tcPr>
            <w:tcW w:w="0" w:type="auto"/>
            <w:vMerge w:val="restart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21%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Coordenação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2,10%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17,5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40,7925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</w:tcPr>
          <w:p w:rsidR="005A118B" w:rsidRDefault="005A118B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  <w:vMerge/>
          </w:tcPr>
          <w:p w:rsidR="005A118B" w:rsidRDefault="005A118B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Análise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16,20%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17,5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314,685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5A118B" w:rsidRDefault="005A118B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  <w:vMerge/>
          </w:tcPr>
          <w:p w:rsidR="005A118B" w:rsidRDefault="005A118B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Programação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2,70%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17,5</w:t>
            </w:r>
          </w:p>
        </w:tc>
        <w:tc>
          <w:tcPr>
            <w:tcW w:w="0" w:type="auto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52,4475</w:t>
            </w:r>
          </w:p>
        </w:tc>
      </w:tr>
    </w:tbl>
    <w:p w:rsidR="005A118B" w:rsidRDefault="005A118B">
      <w:pPr>
        <w:pStyle w:val="Instruo"/>
        <w:rPr>
          <w:lang w:val="pt-PT"/>
        </w:rPr>
      </w:pPr>
      <w:r>
        <w:rPr>
          <w:lang w:val="pt-PT"/>
        </w:rPr>
        <w:t>]</w:t>
      </w:r>
    </w:p>
    <w:p w:rsidR="005A118B" w:rsidRDefault="005A118B">
      <w:pPr>
        <w:ind w:left="1080"/>
        <w:rPr>
          <w:lang w:val="pt-P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4"/>
        <w:gridCol w:w="1455"/>
        <w:gridCol w:w="852"/>
        <w:gridCol w:w="1696"/>
        <w:gridCol w:w="2278"/>
        <w:gridCol w:w="1975"/>
      </w:tblGrid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0" w:type="auto"/>
            <w:shd w:val="clear" w:color="auto" w:fill="C0C0C0"/>
            <w:vAlign w:val="center"/>
          </w:tcPr>
          <w:p w:rsidR="005A118B" w:rsidRDefault="005A118B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FASE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5A118B" w:rsidRDefault="005A118B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ESFORÇÕ TOTAL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5A118B" w:rsidRDefault="005A118B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PERFIL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5A118B" w:rsidRDefault="005A118B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ESFORÇO POR PERFIL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5A118B" w:rsidRDefault="005A118B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ÍNDICE DE PRODUTIVIDADE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5A118B" w:rsidRDefault="005A118B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QUANTIDADE DE HORAS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0" w:type="auto"/>
            <w:vMerge w:val="restart"/>
          </w:tcPr>
          <w:p w:rsidR="005A118B" w:rsidRDefault="005A118B">
            <w:pPr>
              <w:rPr>
                <w:lang w:val="pt-PT"/>
              </w:rPr>
            </w:pPr>
          </w:p>
        </w:tc>
        <w:tc>
          <w:tcPr>
            <w:tcW w:w="0" w:type="auto"/>
            <w:vMerge w:val="restart"/>
          </w:tcPr>
          <w:p w:rsidR="005A118B" w:rsidRDefault="005A118B">
            <w:pPr>
              <w:jc w:val="right"/>
              <w:rPr>
                <w:lang w:val="pt-PT"/>
              </w:rPr>
            </w:pPr>
          </w:p>
        </w:tc>
        <w:tc>
          <w:tcPr>
            <w:tcW w:w="0" w:type="auto"/>
          </w:tcPr>
          <w:p w:rsidR="005A118B" w:rsidRDefault="005A118B">
            <w:pPr>
              <w:jc w:val="left"/>
              <w:rPr>
                <w:lang w:val="pt-PT"/>
              </w:rPr>
            </w:pPr>
          </w:p>
        </w:tc>
        <w:tc>
          <w:tcPr>
            <w:tcW w:w="0" w:type="auto"/>
          </w:tcPr>
          <w:p w:rsidR="005A118B" w:rsidRDefault="005A118B">
            <w:pPr>
              <w:jc w:val="right"/>
              <w:rPr>
                <w:lang w:val="pt-PT"/>
              </w:rPr>
            </w:pPr>
          </w:p>
        </w:tc>
        <w:tc>
          <w:tcPr>
            <w:tcW w:w="0" w:type="auto"/>
          </w:tcPr>
          <w:p w:rsidR="005A118B" w:rsidRDefault="005A118B">
            <w:pPr>
              <w:jc w:val="right"/>
              <w:rPr>
                <w:lang w:val="pt-PT"/>
              </w:rPr>
            </w:pPr>
          </w:p>
        </w:tc>
        <w:tc>
          <w:tcPr>
            <w:tcW w:w="0" w:type="auto"/>
          </w:tcPr>
          <w:p w:rsidR="005A118B" w:rsidRDefault="005A118B">
            <w:pPr>
              <w:jc w:val="right"/>
              <w:rPr>
                <w:lang w:val="pt-PT"/>
              </w:rPr>
            </w:pP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0" w:type="auto"/>
            <w:vMerge/>
          </w:tcPr>
          <w:p w:rsidR="005A118B" w:rsidRDefault="005A118B">
            <w:pPr>
              <w:rPr>
                <w:lang w:val="pt-PT"/>
              </w:rPr>
            </w:pPr>
          </w:p>
        </w:tc>
        <w:tc>
          <w:tcPr>
            <w:tcW w:w="0" w:type="auto"/>
            <w:vMerge/>
          </w:tcPr>
          <w:p w:rsidR="005A118B" w:rsidRDefault="005A118B">
            <w:pPr>
              <w:jc w:val="right"/>
              <w:rPr>
                <w:lang w:val="pt-PT"/>
              </w:rPr>
            </w:pPr>
          </w:p>
        </w:tc>
        <w:tc>
          <w:tcPr>
            <w:tcW w:w="0" w:type="auto"/>
          </w:tcPr>
          <w:p w:rsidR="005A118B" w:rsidRDefault="005A118B">
            <w:pPr>
              <w:jc w:val="left"/>
              <w:rPr>
                <w:lang w:val="pt-PT"/>
              </w:rPr>
            </w:pPr>
          </w:p>
        </w:tc>
        <w:tc>
          <w:tcPr>
            <w:tcW w:w="0" w:type="auto"/>
          </w:tcPr>
          <w:p w:rsidR="005A118B" w:rsidRDefault="005A118B">
            <w:pPr>
              <w:jc w:val="right"/>
              <w:rPr>
                <w:lang w:val="pt-PT"/>
              </w:rPr>
            </w:pPr>
          </w:p>
        </w:tc>
        <w:tc>
          <w:tcPr>
            <w:tcW w:w="0" w:type="auto"/>
          </w:tcPr>
          <w:p w:rsidR="005A118B" w:rsidRDefault="005A118B">
            <w:pPr>
              <w:jc w:val="right"/>
              <w:rPr>
                <w:lang w:val="pt-PT"/>
              </w:rPr>
            </w:pPr>
          </w:p>
        </w:tc>
        <w:tc>
          <w:tcPr>
            <w:tcW w:w="0" w:type="auto"/>
          </w:tcPr>
          <w:p w:rsidR="005A118B" w:rsidRDefault="005A118B">
            <w:pPr>
              <w:jc w:val="right"/>
              <w:rPr>
                <w:lang w:val="pt-PT"/>
              </w:rPr>
            </w:pPr>
          </w:p>
        </w:tc>
      </w:tr>
    </w:tbl>
    <w:p w:rsidR="005A118B" w:rsidRDefault="005A118B">
      <w:pPr>
        <w:rPr>
          <w:lang w:val="pt-PT"/>
        </w:rPr>
      </w:pPr>
    </w:p>
    <w:p w:rsidR="005A118B" w:rsidRDefault="005A118B">
      <w:pPr>
        <w:pStyle w:val="Instruo"/>
        <w:rPr>
          <w:lang w:val="pt-PT"/>
        </w:rPr>
      </w:pPr>
      <w:r>
        <w:rPr>
          <w:lang w:val="pt-PT"/>
        </w:rPr>
        <w:t>[Listar os perfis envolvidos no projeto e a quantidade de horas de cada perfil.</w:t>
      </w:r>
    </w:p>
    <w:p w:rsidR="005A118B" w:rsidRDefault="005A118B">
      <w:pPr>
        <w:pStyle w:val="Instruo"/>
        <w:rPr>
          <w:lang w:val="pt-PT"/>
        </w:rPr>
      </w:pPr>
    </w:p>
    <w:p w:rsidR="005A118B" w:rsidRDefault="005A118B">
      <w:pPr>
        <w:pStyle w:val="Instruo"/>
        <w:rPr>
          <w:lang w:val="pt-PT"/>
        </w:rPr>
      </w:pPr>
      <w:r>
        <w:rPr>
          <w:lang w:val="pt-PT"/>
        </w:rPr>
        <w:t>Exemplo:</w:t>
      </w:r>
    </w:p>
    <w:p w:rsidR="005A118B" w:rsidRDefault="005A118B">
      <w:pPr>
        <w:pStyle w:val="Instruo"/>
        <w:rPr>
          <w:lang w:val="pt-P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60"/>
      </w:tblGrid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0" w:type="dxa"/>
            <w:shd w:val="clear" w:color="auto" w:fill="C0C0C0"/>
          </w:tcPr>
          <w:p w:rsidR="005A118B" w:rsidRDefault="005A118B">
            <w:pPr>
              <w:pStyle w:val="Instru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TIPO DE HORA</w:t>
            </w:r>
          </w:p>
        </w:tc>
        <w:tc>
          <w:tcPr>
            <w:tcW w:w="3260" w:type="dxa"/>
            <w:shd w:val="clear" w:color="auto" w:fill="C0C0C0"/>
          </w:tcPr>
          <w:p w:rsidR="005A118B" w:rsidRDefault="005A118B">
            <w:pPr>
              <w:pStyle w:val="Instru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QUANTIDADE DE HORAS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0" w:type="dxa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Coordenação</w:t>
            </w:r>
          </w:p>
        </w:tc>
        <w:tc>
          <w:tcPr>
            <w:tcW w:w="3260" w:type="dxa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99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0" w:type="dxa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Análise</w:t>
            </w:r>
          </w:p>
        </w:tc>
        <w:tc>
          <w:tcPr>
            <w:tcW w:w="3260" w:type="dxa"/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99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0" w:type="dxa"/>
            <w:tcBorders>
              <w:bottom w:val="single" w:sz="4" w:space="0" w:color="auto"/>
            </w:tcBorders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Programação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5A118B" w:rsidRDefault="005A118B">
            <w:pPr>
              <w:pStyle w:val="Instruo"/>
              <w:rPr>
                <w:lang w:val="pt-PT"/>
              </w:rPr>
            </w:pPr>
            <w:r>
              <w:rPr>
                <w:lang w:val="pt-PT"/>
              </w:rPr>
              <w:t>99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260" w:type="dxa"/>
            <w:shd w:val="clear" w:color="auto" w:fill="C0C0C0"/>
          </w:tcPr>
          <w:p w:rsidR="005A118B" w:rsidRDefault="005A118B">
            <w:pPr>
              <w:pStyle w:val="Instru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TOTAL</w:t>
            </w:r>
          </w:p>
        </w:tc>
        <w:tc>
          <w:tcPr>
            <w:tcW w:w="3260" w:type="dxa"/>
          </w:tcPr>
          <w:p w:rsidR="005A118B" w:rsidRDefault="005A118B">
            <w:pPr>
              <w:pStyle w:val="Instruo"/>
              <w:rPr>
                <w:lang w:val="pt-PT"/>
              </w:rPr>
            </w:pPr>
          </w:p>
        </w:tc>
      </w:tr>
    </w:tbl>
    <w:p w:rsidR="005A118B" w:rsidRDefault="005A118B">
      <w:pPr>
        <w:pStyle w:val="Instruo"/>
        <w:rPr>
          <w:lang w:val="pt-PT"/>
        </w:rPr>
      </w:pPr>
      <w:r>
        <w:rPr>
          <w:lang w:val="pt-PT"/>
        </w:rPr>
        <w:t>]</w:t>
      </w:r>
    </w:p>
    <w:p w:rsidR="005A118B" w:rsidRDefault="005A118B">
      <w:pPr>
        <w:rPr>
          <w:lang w:val="pt-P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60"/>
      </w:tblGrid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3260" w:type="dxa"/>
            <w:shd w:val="clear" w:color="auto" w:fill="C0C0C0"/>
          </w:tcPr>
          <w:p w:rsidR="005A118B" w:rsidRDefault="005A118B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TIPO DE HORA</w:t>
            </w:r>
          </w:p>
        </w:tc>
        <w:tc>
          <w:tcPr>
            <w:tcW w:w="3260" w:type="dxa"/>
            <w:shd w:val="clear" w:color="auto" w:fill="C0C0C0"/>
          </w:tcPr>
          <w:p w:rsidR="005A118B" w:rsidRDefault="005A118B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QUANTIDADE DE HORAS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3260" w:type="dxa"/>
          </w:tcPr>
          <w:p w:rsidR="005A118B" w:rsidRDefault="005A118B">
            <w:pPr>
              <w:rPr>
                <w:lang w:val="pt-PT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5A118B" w:rsidRDefault="005A118B">
            <w:pPr>
              <w:jc w:val="right"/>
              <w:rPr>
                <w:lang w:val="pt-PT"/>
              </w:rPr>
            </w:pP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3260" w:type="dxa"/>
            <w:shd w:val="clear" w:color="auto" w:fill="C0C0C0"/>
          </w:tcPr>
          <w:p w:rsidR="005A118B" w:rsidRDefault="005A118B">
            <w:pPr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TOTAL</w:t>
            </w:r>
          </w:p>
        </w:tc>
        <w:tc>
          <w:tcPr>
            <w:tcW w:w="3260" w:type="dxa"/>
          </w:tcPr>
          <w:p w:rsidR="005A118B" w:rsidRDefault="005A118B">
            <w:pPr>
              <w:jc w:val="right"/>
              <w:rPr>
                <w:b/>
                <w:bCs/>
                <w:lang w:val="pt-PT"/>
              </w:rPr>
            </w:pPr>
          </w:p>
        </w:tc>
      </w:tr>
    </w:tbl>
    <w:p w:rsidR="005A118B" w:rsidRDefault="005A118B">
      <w:pPr>
        <w:pStyle w:val="Ttulo2"/>
        <w:rPr>
          <w:lang w:val="pt-PT"/>
        </w:rPr>
      </w:pPr>
      <w:bookmarkStart w:id="724" w:name="_Toc245610301"/>
      <w:r>
        <w:rPr>
          <w:lang w:val="pt-PT"/>
        </w:rPr>
        <w:t>Cronograma Físico</w:t>
      </w:r>
      <w:bookmarkEnd w:id="724"/>
    </w:p>
    <w:p w:rsidR="005A118B" w:rsidRDefault="005A118B">
      <w:r>
        <w:t>O quadro abaixo apresenta uma proposta de cronograma, organizada por fases de desenvolvimento. O cronograma detalhado, assim como o planejamento completo do projeto, será feito durante a fase de &lt;Iniciação&gt;. Assim como o tamanho do projeto, os prazos apresentados são estimados e podem variar no decorrer das iterações, quando os requisitos estarão mais bem detalhados.</w:t>
      </w:r>
    </w:p>
    <w:p w:rsidR="005A118B" w:rsidRDefault="005A118B"/>
    <w:p w:rsidR="005A118B" w:rsidRDefault="005A118B">
      <w:pPr>
        <w:pStyle w:val="Instruo"/>
      </w:pPr>
      <w:r>
        <w:t>[Identificar cada fase do projeto e sua estimativa de duração.</w:t>
      </w:r>
      <w:r w:rsidR="003E2517">
        <w:t xml:space="preserve"> A imagem do cronograma macro elaborado pode ser inserida neste item</w:t>
      </w:r>
      <w:r w:rsidR="005928CE">
        <w:t>, apresentando a descrição da atividade,data de início e fim e duração em dias</w:t>
      </w:r>
      <w:r w:rsidR="003E2517">
        <w:t>.</w:t>
      </w:r>
      <w:r w:rsidR="005928CE">
        <w:t>Dessa forma a utilização da tabela abaixo para representar o cronograma macro se torna desnecessária.</w:t>
      </w:r>
      <w:r>
        <w:t>]</w:t>
      </w:r>
    </w:p>
    <w:p w:rsidR="005A118B" w:rsidRDefault="005A118B">
      <w:pPr>
        <w:rPr>
          <w:lang w:val="pt-PT"/>
        </w:rPr>
      </w:pPr>
    </w:p>
    <w:tbl>
      <w:tblPr>
        <w:tblW w:w="4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0"/>
        <w:gridCol w:w="1270"/>
      </w:tblGrid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3370" w:type="dxa"/>
            <w:shd w:val="clear" w:color="auto" w:fill="C0C0C0"/>
            <w:vAlign w:val="center"/>
          </w:tcPr>
          <w:p w:rsidR="005A118B" w:rsidRDefault="005A1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FASE</w:t>
            </w:r>
          </w:p>
        </w:tc>
        <w:tc>
          <w:tcPr>
            <w:tcW w:w="1270" w:type="dxa"/>
            <w:shd w:val="clear" w:color="auto" w:fill="C0C0C0"/>
            <w:vAlign w:val="center"/>
          </w:tcPr>
          <w:p w:rsidR="005A118B" w:rsidRDefault="005A1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DURAÇÃO (Dias úteis)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3370" w:type="dxa"/>
          </w:tcPr>
          <w:p w:rsidR="005A118B" w:rsidRDefault="005A118B"/>
        </w:tc>
        <w:tc>
          <w:tcPr>
            <w:tcW w:w="1270" w:type="dxa"/>
            <w:tcBorders>
              <w:bottom w:val="single" w:sz="4" w:space="0" w:color="auto"/>
            </w:tcBorders>
          </w:tcPr>
          <w:p w:rsidR="005A118B" w:rsidRDefault="005A118B">
            <w:pPr>
              <w:jc w:val="right"/>
            </w:pP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3370" w:type="dxa"/>
            <w:shd w:val="clear" w:color="auto" w:fill="C0C0C0"/>
          </w:tcPr>
          <w:p w:rsidR="005A118B" w:rsidRDefault="005A118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70" w:type="dxa"/>
          </w:tcPr>
          <w:p w:rsidR="005A118B" w:rsidRDefault="005A118B">
            <w:pPr>
              <w:jc w:val="right"/>
              <w:rPr>
                <w:b/>
                <w:bCs/>
              </w:rPr>
            </w:pPr>
          </w:p>
        </w:tc>
      </w:tr>
    </w:tbl>
    <w:p w:rsidR="005A118B" w:rsidRDefault="005A118B">
      <w:bookmarkStart w:id="725" w:name="_Toc89244830"/>
      <w:bookmarkEnd w:id="722"/>
    </w:p>
    <w:p w:rsidR="005A118B" w:rsidRDefault="005A118B">
      <w:pPr>
        <w:pStyle w:val="Ttulo2"/>
      </w:pPr>
      <w:bookmarkStart w:id="726" w:name="_Toc245610302"/>
      <w:r>
        <w:t>Cronograma de Faturamento</w:t>
      </w:r>
      <w:bookmarkEnd w:id="726"/>
    </w:p>
    <w:p w:rsidR="00E60103" w:rsidRPr="00E60103" w:rsidRDefault="00E60103" w:rsidP="00E60103">
      <w:pPr>
        <w:rPr>
          <w:lang w:eastAsia="en-US"/>
        </w:rPr>
      </w:pPr>
    </w:p>
    <w:p w:rsidR="005A118B" w:rsidRDefault="005A118B">
      <w:r>
        <w:t>A distribuição do faturamento total do projeto em parcelas, é apresentada abaixo:</w:t>
      </w:r>
    </w:p>
    <w:p w:rsidR="005A118B" w:rsidRDefault="005A118B">
      <w:pPr>
        <w:pStyle w:val="Instruo"/>
      </w:pPr>
    </w:p>
    <w:p w:rsidR="005A118B" w:rsidRDefault="005A118B">
      <w:pPr>
        <w:pStyle w:val="Instruo"/>
      </w:pPr>
      <w:r>
        <w:t>[Identificar cada fase do projeto e sua estimativa de faturamento.</w:t>
      </w:r>
    </w:p>
    <w:p w:rsidR="005A118B" w:rsidRDefault="005A118B">
      <w:pPr>
        <w:pStyle w:val="Instruo"/>
      </w:pPr>
      <w:r>
        <w:t>Exemplos:</w:t>
      </w:r>
    </w:p>
    <w:tbl>
      <w:tblPr>
        <w:tblW w:w="0" w:type="auto"/>
        <w:jc w:val="center"/>
        <w:tblInd w:w="-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1567"/>
      </w:tblGrid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2950" w:type="dxa"/>
            <w:shd w:val="clear" w:color="auto" w:fill="C0C0C0"/>
            <w:vAlign w:val="center"/>
          </w:tcPr>
          <w:p w:rsidR="005A118B" w:rsidRDefault="005A118B">
            <w:pPr>
              <w:pStyle w:val="Instruo"/>
              <w:rPr>
                <w:b/>
                <w:bCs/>
              </w:rPr>
            </w:pPr>
            <w:r>
              <w:rPr>
                <w:b/>
                <w:bCs/>
              </w:rPr>
              <w:t>MARCO</w:t>
            </w:r>
          </w:p>
        </w:tc>
        <w:tc>
          <w:tcPr>
            <w:tcW w:w="1567" w:type="dxa"/>
            <w:shd w:val="clear" w:color="auto" w:fill="C0C0C0"/>
            <w:vAlign w:val="center"/>
          </w:tcPr>
          <w:p w:rsidR="005A118B" w:rsidRDefault="005A118B">
            <w:pPr>
              <w:pStyle w:val="Instruo"/>
              <w:rPr>
                <w:b/>
                <w:bCs/>
              </w:rPr>
            </w:pPr>
            <w:r>
              <w:rPr>
                <w:b/>
                <w:bCs/>
              </w:rPr>
              <w:t>FATURA (R$)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2950" w:type="dxa"/>
          </w:tcPr>
          <w:p w:rsidR="005A118B" w:rsidRDefault="005A118B">
            <w:pPr>
              <w:pStyle w:val="Instruo"/>
            </w:pPr>
            <w:r>
              <w:t>Iniciação</w:t>
            </w:r>
          </w:p>
        </w:tc>
        <w:tc>
          <w:tcPr>
            <w:tcW w:w="1567" w:type="dxa"/>
          </w:tcPr>
          <w:p w:rsidR="005A118B" w:rsidRDefault="005A118B">
            <w:pPr>
              <w:pStyle w:val="Instruo"/>
            </w:pPr>
            <w:r>
              <w:t>99.999,99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2950" w:type="dxa"/>
          </w:tcPr>
          <w:p w:rsidR="005A118B" w:rsidRDefault="005A118B">
            <w:pPr>
              <w:pStyle w:val="Instruo"/>
            </w:pPr>
            <w:r>
              <w:t>Elaboração 1</w:t>
            </w:r>
          </w:p>
        </w:tc>
        <w:tc>
          <w:tcPr>
            <w:tcW w:w="1567" w:type="dxa"/>
          </w:tcPr>
          <w:p w:rsidR="005A118B" w:rsidRDefault="005A118B">
            <w:pPr>
              <w:pStyle w:val="Instruo"/>
            </w:pPr>
            <w:r>
              <w:t>99.999,99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2950" w:type="dxa"/>
          </w:tcPr>
          <w:p w:rsidR="005A118B" w:rsidRDefault="005A118B">
            <w:pPr>
              <w:pStyle w:val="Instruo"/>
            </w:pPr>
            <w:r>
              <w:t>Elaboração 2</w:t>
            </w:r>
          </w:p>
        </w:tc>
        <w:tc>
          <w:tcPr>
            <w:tcW w:w="1567" w:type="dxa"/>
          </w:tcPr>
          <w:p w:rsidR="005A118B" w:rsidRDefault="005A118B">
            <w:pPr>
              <w:pStyle w:val="Instruo"/>
            </w:pPr>
            <w:r>
              <w:t>99.999,99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2950" w:type="dxa"/>
          </w:tcPr>
          <w:p w:rsidR="005A118B" w:rsidRDefault="005A118B">
            <w:pPr>
              <w:pStyle w:val="Instruo"/>
            </w:pPr>
            <w:r>
              <w:t>...</w:t>
            </w:r>
          </w:p>
        </w:tc>
        <w:tc>
          <w:tcPr>
            <w:tcW w:w="1567" w:type="dxa"/>
          </w:tcPr>
          <w:p w:rsidR="005A118B" w:rsidRDefault="005A118B">
            <w:pPr>
              <w:pStyle w:val="Instruo"/>
            </w:pPr>
            <w:r>
              <w:t>99.999,99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2950" w:type="dxa"/>
            <w:shd w:val="clear" w:color="auto" w:fill="C0C0C0"/>
          </w:tcPr>
          <w:p w:rsidR="005A118B" w:rsidRDefault="005A118B">
            <w:pPr>
              <w:pStyle w:val="Instru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67" w:type="dxa"/>
          </w:tcPr>
          <w:p w:rsidR="005A118B" w:rsidRDefault="005A118B">
            <w:pPr>
              <w:pStyle w:val="Instruo"/>
              <w:rPr>
                <w:b/>
                <w:bCs/>
              </w:rPr>
            </w:pPr>
          </w:p>
        </w:tc>
      </w:tr>
    </w:tbl>
    <w:p w:rsidR="005A118B" w:rsidRDefault="005A118B">
      <w:pPr>
        <w:pStyle w:val="Instruo"/>
      </w:pPr>
    </w:p>
    <w:p w:rsidR="005A118B" w:rsidRDefault="005A118B">
      <w:pPr>
        <w:pStyle w:val="Instruo"/>
      </w:pPr>
      <w:r>
        <w:t>Ou:</w:t>
      </w:r>
    </w:p>
    <w:p w:rsidR="005A118B" w:rsidRDefault="005A118B"/>
    <w:tbl>
      <w:tblPr>
        <w:tblW w:w="0" w:type="auto"/>
        <w:jc w:val="center"/>
        <w:tblInd w:w="-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1567"/>
      </w:tblGrid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2950" w:type="dxa"/>
            <w:shd w:val="clear" w:color="auto" w:fill="C0C0C0"/>
            <w:vAlign w:val="center"/>
          </w:tcPr>
          <w:p w:rsidR="005A118B" w:rsidRDefault="005A118B">
            <w:pPr>
              <w:pStyle w:val="Instruo"/>
              <w:rPr>
                <w:b/>
                <w:bCs/>
              </w:rPr>
            </w:pPr>
            <w:r>
              <w:rPr>
                <w:b/>
                <w:bCs/>
              </w:rPr>
              <w:t>MARCO</w:t>
            </w:r>
          </w:p>
        </w:tc>
        <w:tc>
          <w:tcPr>
            <w:tcW w:w="1567" w:type="dxa"/>
            <w:shd w:val="clear" w:color="auto" w:fill="C0C0C0"/>
            <w:vAlign w:val="center"/>
          </w:tcPr>
          <w:p w:rsidR="005A118B" w:rsidRDefault="005A118B">
            <w:pPr>
              <w:pStyle w:val="Instruo"/>
              <w:rPr>
                <w:b/>
                <w:bCs/>
              </w:rPr>
            </w:pPr>
            <w:r>
              <w:rPr>
                <w:b/>
                <w:bCs/>
              </w:rPr>
              <w:t>FATURA (R$)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2950" w:type="dxa"/>
          </w:tcPr>
          <w:p w:rsidR="005A118B" w:rsidRDefault="005A118B">
            <w:pPr>
              <w:pStyle w:val="Instruo"/>
            </w:pPr>
            <w:r>
              <w:lastRenderedPageBreak/>
              <w:t>Janeiro</w:t>
            </w:r>
          </w:p>
        </w:tc>
        <w:tc>
          <w:tcPr>
            <w:tcW w:w="1567" w:type="dxa"/>
          </w:tcPr>
          <w:p w:rsidR="005A118B" w:rsidRDefault="005A118B">
            <w:pPr>
              <w:pStyle w:val="Instruo"/>
            </w:pPr>
            <w:r>
              <w:t>99.999,99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2950" w:type="dxa"/>
          </w:tcPr>
          <w:p w:rsidR="005A118B" w:rsidRDefault="005A118B">
            <w:pPr>
              <w:pStyle w:val="Instruo"/>
            </w:pPr>
            <w:r>
              <w:t>Fevereiro</w:t>
            </w:r>
          </w:p>
        </w:tc>
        <w:tc>
          <w:tcPr>
            <w:tcW w:w="1567" w:type="dxa"/>
          </w:tcPr>
          <w:p w:rsidR="005A118B" w:rsidRDefault="005A118B">
            <w:pPr>
              <w:pStyle w:val="Instruo"/>
            </w:pPr>
            <w:r>
              <w:t>99.999,99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2950" w:type="dxa"/>
          </w:tcPr>
          <w:p w:rsidR="005A118B" w:rsidRDefault="005A118B">
            <w:pPr>
              <w:pStyle w:val="Instruo"/>
            </w:pPr>
            <w:r>
              <w:t>Março</w:t>
            </w:r>
          </w:p>
        </w:tc>
        <w:tc>
          <w:tcPr>
            <w:tcW w:w="1567" w:type="dxa"/>
          </w:tcPr>
          <w:p w:rsidR="005A118B" w:rsidRDefault="005A118B">
            <w:pPr>
              <w:pStyle w:val="Instruo"/>
            </w:pPr>
            <w:r>
              <w:t>99.999,99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2950" w:type="dxa"/>
          </w:tcPr>
          <w:p w:rsidR="005A118B" w:rsidRDefault="005A118B">
            <w:pPr>
              <w:pStyle w:val="Instruo"/>
            </w:pPr>
            <w:r>
              <w:t>...</w:t>
            </w:r>
          </w:p>
        </w:tc>
        <w:tc>
          <w:tcPr>
            <w:tcW w:w="1567" w:type="dxa"/>
          </w:tcPr>
          <w:p w:rsidR="005A118B" w:rsidRDefault="005A118B">
            <w:pPr>
              <w:pStyle w:val="Instruo"/>
            </w:pPr>
            <w:r>
              <w:t>99.999,99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2950" w:type="dxa"/>
          </w:tcPr>
          <w:p w:rsidR="005A118B" w:rsidRDefault="005A118B">
            <w:pPr>
              <w:pStyle w:val="Instruo"/>
              <w:rPr>
                <w:b/>
                <w:bCs/>
              </w:rPr>
            </w:pPr>
          </w:p>
        </w:tc>
        <w:tc>
          <w:tcPr>
            <w:tcW w:w="1567" w:type="dxa"/>
          </w:tcPr>
          <w:p w:rsidR="005A118B" w:rsidRDefault="005A118B">
            <w:pPr>
              <w:pStyle w:val="Instruo"/>
              <w:rPr>
                <w:b/>
                <w:bCs/>
              </w:rPr>
            </w:pP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2950" w:type="dxa"/>
            <w:shd w:val="clear" w:color="auto" w:fill="C0C0C0"/>
          </w:tcPr>
          <w:p w:rsidR="005A118B" w:rsidRDefault="005A118B">
            <w:pPr>
              <w:pStyle w:val="Instru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67" w:type="dxa"/>
          </w:tcPr>
          <w:p w:rsidR="005A118B" w:rsidRDefault="005A118B">
            <w:pPr>
              <w:pStyle w:val="Instruo"/>
              <w:rPr>
                <w:b/>
                <w:bCs/>
              </w:rPr>
            </w:pPr>
          </w:p>
        </w:tc>
      </w:tr>
    </w:tbl>
    <w:p w:rsidR="005A118B" w:rsidRDefault="005A118B">
      <w:pPr>
        <w:pStyle w:val="Instruo"/>
      </w:pPr>
      <w:r>
        <w:t>]</w:t>
      </w:r>
    </w:p>
    <w:p w:rsidR="00E60103" w:rsidRDefault="00E60103" w:rsidP="00E60103"/>
    <w:tbl>
      <w:tblPr>
        <w:tblpPr w:leftFromText="141" w:rightFromText="141" w:vertAnchor="text" w:horzAnchor="margin" w:tblpXSpec="center" w:tblpY="-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1567"/>
      </w:tblGrid>
      <w:tr w:rsidR="00E60103" w:rsidTr="002772B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50" w:type="dxa"/>
            <w:shd w:val="clear" w:color="auto" w:fill="C0C0C0"/>
            <w:vAlign w:val="center"/>
          </w:tcPr>
          <w:p w:rsidR="00E60103" w:rsidRDefault="00E60103" w:rsidP="002772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MARCO</w:t>
            </w:r>
          </w:p>
        </w:tc>
        <w:tc>
          <w:tcPr>
            <w:tcW w:w="1567" w:type="dxa"/>
            <w:shd w:val="clear" w:color="auto" w:fill="C0C0C0"/>
            <w:vAlign w:val="center"/>
          </w:tcPr>
          <w:p w:rsidR="00E60103" w:rsidRDefault="00E60103" w:rsidP="002772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FATURA (R$)</w:t>
            </w:r>
          </w:p>
        </w:tc>
      </w:tr>
      <w:tr w:rsidR="00E60103" w:rsidTr="002772B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50" w:type="dxa"/>
          </w:tcPr>
          <w:p w:rsidR="00E60103" w:rsidRDefault="00E60103" w:rsidP="002772B9">
            <w:pPr>
              <w:jc w:val="left"/>
            </w:pPr>
          </w:p>
        </w:tc>
        <w:tc>
          <w:tcPr>
            <w:tcW w:w="1567" w:type="dxa"/>
          </w:tcPr>
          <w:p w:rsidR="00E60103" w:rsidRDefault="00E60103" w:rsidP="002772B9">
            <w:pPr>
              <w:jc w:val="right"/>
            </w:pPr>
          </w:p>
        </w:tc>
      </w:tr>
      <w:tr w:rsidR="00E60103" w:rsidTr="002772B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50" w:type="dxa"/>
            <w:shd w:val="clear" w:color="auto" w:fill="C0C0C0"/>
          </w:tcPr>
          <w:p w:rsidR="00E60103" w:rsidRDefault="00E60103" w:rsidP="002772B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67" w:type="dxa"/>
          </w:tcPr>
          <w:p w:rsidR="00E60103" w:rsidRDefault="00E60103" w:rsidP="002772B9">
            <w:pPr>
              <w:jc w:val="right"/>
              <w:rPr>
                <w:b/>
                <w:bCs/>
              </w:rPr>
            </w:pPr>
          </w:p>
        </w:tc>
      </w:tr>
    </w:tbl>
    <w:p w:rsidR="00E60103" w:rsidRDefault="00E60103" w:rsidP="00E60103"/>
    <w:p w:rsidR="00E60103" w:rsidRDefault="00E60103" w:rsidP="00E60103"/>
    <w:p w:rsidR="00E60103" w:rsidRDefault="00E60103" w:rsidP="00E60103"/>
    <w:p w:rsidR="00E60103" w:rsidRDefault="00E60103" w:rsidP="00E60103"/>
    <w:p w:rsidR="00E60103" w:rsidRDefault="00E60103" w:rsidP="00E60103">
      <w:pPr>
        <w:pStyle w:val="Ttulo2"/>
      </w:pPr>
      <w:bookmarkStart w:id="727" w:name="_Toc245610303"/>
      <w:r>
        <w:t>Critérios de faturamento</w:t>
      </w:r>
      <w:bookmarkEnd w:id="727"/>
    </w:p>
    <w:p w:rsidR="00E60103" w:rsidRDefault="00E60103" w:rsidP="00E60103">
      <w:pPr>
        <w:pStyle w:val="Instruo"/>
      </w:pPr>
      <w:r>
        <w:t>[Observar:</w:t>
      </w:r>
    </w:p>
    <w:p w:rsidR="00E60103" w:rsidRDefault="00E60103" w:rsidP="00E60103">
      <w:pPr>
        <w:pStyle w:val="Instruo"/>
        <w:numPr>
          <w:ilvl w:val="0"/>
          <w:numId w:val="8"/>
        </w:numPr>
      </w:pPr>
      <w:r>
        <w:t>Prazo máximo para o desembolso do cliente após homologação de fases ou produtos</w:t>
      </w:r>
    </w:p>
    <w:p w:rsidR="00E60103" w:rsidRDefault="00E60103" w:rsidP="00E60103">
      <w:pPr>
        <w:pStyle w:val="Instruo"/>
      </w:pPr>
    </w:p>
    <w:p w:rsidR="00E60103" w:rsidRDefault="00E60103" w:rsidP="00E60103">
      <w:pPr>
        <w:pStyle w:val="Instruo"/>
      </w:pPr>
      <w:r>
        <w:t>Exemplos de critérios:</w:t>
      </w:r>
    </w:p>
    <w:p w:rsidR="00E60103" w:rsidRPr="00E60103" w:rsidRDefault="00E60103" w:rsidP="00E60103"/>
    <w:p w:rsidR="00E60103" w:rsidRDefault="00E60103" w:rsidP="00E60103">
      <w:pPr>
        <w:spacing w:after="60"/>
        <w:rPr>
          <w:color w:val="auto"/>
        </w:rPr>
      </w:pPr>
      <w:r>
        <w:rPr>
          <w:color w:val="auto"/>
        </w:rPr>
        <w:t>O cronograma de faturamento demonstra a programação de desembolso adotada no decorrer da execução do projeto. Serão considerados os seguintes critérios para desembolso das parcelas previstas:</w:t>
      </w:r>
    </w:p>
    <w:p w:rsidR="00E60103" w:rsidRDefault="00E60103" w:rsidP="003E2517">
      <w:pPr>
        <w:numPr>
          <w:ilvl w:val="0"/>
          <w:numId w:val="28"/>
        </w:numPr>
        <w:spacing w:after="60"/>
        <w:rPr>
          <w:color w:val="auto"/>
        </w:rPr>
      </w:pPr>
      <w:r>
        <w:rPr>
          <w:color w:val="auto"/>
        </w:rPr>
        <w:t>A representação da execução das fases e etapas do projeto se dará através da entrega de produtos previstos no item 5.3 e conforme homologação destes artefatos dentro dos prazos acordados;</w:t>
      </w:r>
    </w:p>
    <w:p w:rsidR="00E60103" w:rsidRDefault="00E60103" w:rsidP="003E2517">
      <w:pPr>
        <w:numPr>
          <w:ilvl w:val="0"/>
          <w:numId w:val="28"/>
        </w:numPr>
        <w:spacing w:after="60"/>
        <w:rPr>
          <w:color w:val="auto"/>
        </w:rPr>
      </w:pPr>
      <w:r>
        <w:rPr>
          <w:color w:val="auto"/>
        </w:rPr>
        <w:t xml:space="preserve">O faturamento será efetuado pela </w:t>
      </w:r>
      <w:r w:rsidR="003D01CB">
        <w:rPr>
          <w:color w:val="auto"/>
        </w:rPr>
        <w:t>EMPRESA</w:t>
      </w:r>
      <w:r>
        <w:rPr>
          <w:color w:val="auto"/>
        </w:rPr>
        <w:t>, no valor determinado no cronograma de faturamento do projeto, acrescido ou não, dos valores relativos a aumento de escopo e/ou aumento de esforço, demonstrados via RM (“Relatório de Mudança”), homologados pelo &lt;cliente&gt;.</w:t>
      </w:r>
    </w:p>
    <w:p w:rsidR="00E60103" w:rsidRDefault="00E60103" w:rsidP="003E2517">
      <w:pPr>
        <w:numPr>
          <w:ilvl w:val="0"/>
          <w:numId w:val="28"/>
        </w:numPr>
        <w:spacing w:after="60"/>
        <w:rPr>
          <w:color w:val="auto"/>
        </w:rPr>
      </w:pPr>
      <w:r>
        <w:rPr>
          <w:color w:val="auto"/>
        </w:rPr>
        <w:t>Variações de tamanho do sistema observadas no Relatório de Contagem entre as fases serão automaticamente incorporadas ao projeto, causando revisão no cronograma de desembolso, de forma a distribuir a diferença financeira entre os marcos de desembolso restantes.</w:t>
      </w:r>
    </w:p>
    <w:p w:rsidR="005A118B" w:rsidRDefault="003E2517">
      <w:pPr>
        <w:pStyle w:val="Ttulo1"/>
      </w:pPr>
      <w:bookmarkStart w:id="728" w:name="_Toc89244835"/>
      <w:bookmarkStart w:id="729" w:name="_Toc89244836"/>
      <w:bookmarkStart w:id="730" w:name="_Toc89244837"/>
      <w:bookmarkStart w:id="731" w:name="_Toc89244838"/>
      <w:bookmarkStart w:id="732" w:name="_Toc89244839"/>
      <w:bookmarkStart w:id="733" w:name="_Toc245610304"/>
      <w:bookmarkEnd w:id="725"/>
      <w:bookmarkEnd w:id="728"/>
      <w:bookmarkEnd w:id="729"/>
      <w:bookmarkEnd w:id="730"/>
      <w:bookmarkEnd w:id="731"/>
      <w:r>
        <w:t>c</w:t>
      </w:r>
      <w:r w:rsidR="005A118B">
        <w:t>ONTROLE DE MUDANÇAS</w:t>
      </w:r>
      <w:bookmarkEnd w:id="732"/>
      <w:bookmarkEnd w:id="733"/>
    </w:p>
    <w:p w:rsidR="005A118B" w:rsidRDefault="005A118B">
      <w:pPr>
        <w:pStyle w:val="Instruo"/>
      </w:pPr>
      <w:r>
        <w:t>[Descrever os detalhes a respeito do controle de mudanças específicos para o projeto.]</w:t>
      </w:r>
    </w:p>
    <w:p w:rsidR="005A118B" w:rsidRDefault="005A118B"/>
    <w:p w:rsidR="00A438BE" w:rsidRDefault="005A118B">
      <w:pPr>
        <w:spacing w:before="120"/>
      </w:pPr>
      <w:r>
        <w:t>Situações que impliquem em alteração de escopo, esforço, prazo e/ou custo do projeto deverão ser avaliadas e aprovadas entre as partes envolvidas (</w:t>
      </w:r>
      <w:r w:rsidR="003D01CB">
        <w:t>EMPRESA</w:t>
      </w:r>
      <w:r>
        <w:t xml:space="preserve"> e o &lt;cliente&gt;), documentadas em formulário padrão </w:t>
      </w:r>
      <w:r w:rsidR="00E60103">
        <w:t>(RM: Relatórios de Mudanças)</w:t>
      </w:r>
      <w:r>
        <w:t>, ou equivalente, se for de exigência do &lt;Cliente&gt;, ficando as mesmas sujeitas à renegociação.</w:t>
      </w:r>
    </w:p>
    <w:p w:rsidR="00A438BE" w:rsidRDefault="00A438BE" w:rsidP="00A438BE">
      <w:pPr>
        <w:pStyle w:val="Ttulo1"/>
      </w:pPr>
      <w:bookmarkStart w:id="734" w:name="_Toc245610305"/>
      <w:r>
        <w:t>Medições</w:t>
      </w:r>
      <w:bookmarkEnd w:id="734"/>
    </w:p>
    <w:p w:rsidR="00A438BE" w:rsidRDefault="00A438BE">
      <w:pPr>
        <w:spacing w:before="120"/>
      </w:pPr>
      <w:r>
        <w:t>Este Acordo de Serviço usará as seguintes medições</w:t>
      </w:r>
      <w:r w:rsidR="00090EE2">
        <w:t xml:space="preserve"> e seus critérios de análises</w:t>
      </w:r>
      <w:r>
        <w:t>:</w:t>
      </w:r>
    </w:p>
    <w:p w:rsidR="00A438BE" w:rsidRPr="00090EE2" w:rsidRDefault="00090EE2">
      <w:pPr>
        <w:spacing w:before="120"/>
        <w:rPr>
          <w:i/>
          <w:color w:val="0000FF"/>
        </w:rPr>
      </w:pPr>
      <w:r>
        <w:rPr>
          <w:i/>
          <w:color w:val="0000FF"/>
        </w:rPr>
        <w:t>&lt;</w:t>
      </w:r>
      <w:r w:rsidR="00A438BE" w:rsidRPr="00090EE2">
        <w:rPr>
          <w:i/>
          <w:color w:val="0000FF"/>
        </w:rPr>
        <w:t>Descrever todas as medições do projeto que sejam de interesse do cliente, seus objetivos e critérios de an</w:t>
      </w:r>
      <w:r>
        <w:rPr>
          <w:i/>
          <w:color w:val="0000FF"/>
        </w:rPr>
        <w:t xml:space="preserve">álise de resultados, ou referencial documentos onde tais definições sejam claras e </w:t>
      </w:r>
      <w:r>
        <w:rPr>
          <w:i/>
          <w:color w:val="0000FF"/>
        </w:rPr>
        <w:lastRenderedPageBreak/>
        <w:t>precisas, lembrando que esses documentos devem estar homologados por ambas as partes para ter validade em Acordos de Serviços&gt;</w:t>
      </w:r>
      <w:r w:rsidR="00A438BE" w:rsidRPr="00090EE2">
        <w:rPr>
          <w:i/>
          <w:color w:val="0000FF"/>
        </w:rPr>
        <w:t xml:space="preserve"> </w:t>
      </w:r>
    </w:p>
    <w:p w:rsidR="00A438BE" w:rsidRPr="00090EE2" w:rsidRDefault="00A438BE">
      <w:pPr>
        <w:spacing w:before="120"/>
        <w:rPr>
          <w:i/>
          <w:color w:val="0000FF"/>
        </w:rPr>
      </w:pPr>
      <w:r w:rsidRPr="00090EE2">
        <w:rPr>
          <w:i/>
          <w:color w:val="0000FF"/>
        </w:rPr>
        <w:t>Ex:</w:t>
      </w:r>
    </w:p>
    <w:p w:rsidR="00A438BE" w:rsidRPr="00090EE2" w:rsidRDefault="00A438BE">
      <w:pPr>
        <w:spacing w:before="120"/>
        <w:rPr>
          <w:i/>
          <w:color w:val="0000FF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2213"/>
        <w:gridCol w:w="2269"/>
        <w:gridCol w:w="2255"/>
      </w:tblGrid>
      <w:tr w:rsidR="00A438BE" w:rsidRPr="002772B9" w:rsidTr="002772B9">
        <w:tc>
          <w:tcPr>
            <w:tcW w:w="2445" w:type="dxa"/>
          </w:tcPr>
          <w:p w:rsidR="00A438BE" w:rsidRPr="002772B9" w:rsidRDefault="00A438BE" w:rsidP="002772B9">
            <w:pPr>
              <w:spacing w:before="120"/>
              <w:jc w:val="center"/>
              <w:rPr>
                <w:b/>
                <w:i/>
                <w:color w:val="0000FF"/>
              </w:rPr>
            </w:pPr>
            <w:r w:rsidRPr="002772B9">
              <w:rPr>
                <w:b/>
                <w:i/>
                <w:color w:val="0000FF"/>
              </w:rPr>
              <w:t>Nome da Medição</w:t>
            </w:r>
          </w:p>
        </w:tc>
        <w:tc>
          <w:tcPr>
            <w:tcW w:w="2445" w:type="dxa"/>
          </w:tcPr>
          <w:p w:rsidR="00A438BE" w:rsidRPr="002772B9" w:rsidRDefault="00A438BE" w:rsidP="002772B9">
            <w:pPr>
              <w:spacing w:before="120"/>
              <w:jc w:val="center"/>
              <w:rPr>
                <w:b/>
                <w:i/>
                <w:color w:val="0000FF"/>
              </w:rPr>
            </w:pPr>
            <w:r w:rsidRPr="002772B9">
              <w:rPr>
                <w:b/>
                <w:i/>
                <w:color w:val="0000FF"/>
              </w:rPr>
              <w:t>Formula</w:t>
            </w:r>
          </w:p>
        </w:tc>
        <w:tc>
          <w:tcPr>
            <w:tcW w:w="2445" w:type="dxa"/>
          </w:tcPr>
          <w:p w:rsidR="00A438BE" w:rsidRPr="002772B9" w:rsidRDefault="00A438BE" w:rsidP="002772B9">
            <w:pPr>
              <w:spacing w:before="120"/>
              <w:jc w:val="center"/>
              <w:rPr>
                <w:b/>
                <w:i/>
                <w:color w:val="0000FF"/>
              </w:rPr>
            </w:pPr>
            <w:r w:rsidRPr="002772B9">
              <w:rPr>
                <w:b/>
                <w:i/>
                <w:color w:val="0000FF"/>
              </w:rPr>
              <w:t>Objetivo</w:t>
            </w:r>
          </w:p>
        </w:tc>
        <w:tc>
          <w:tcPr>
            <w:tcW w:w="2445" w:type="dxa"/>
          </w:tcPr>
          <w:p w:rsidR="00A438BE" w:rsidRPr="002772B9" w:rsidRDefault="00A438BE" w:rsidP="002772B9">
            <w:pPr>
              <w:spacing w:before="120"/>
              <w:jc w:val="center"/>
              <w:rPr>
                <w:b/>
                <w:i/>
                <w:color w:val="0000FF"/>
              </w:rPr>
            </w:pPr>
            <w:r w:rsidRPr="002772B9">
              <w:rPr>
                <w:b/>
                <w:i/>
                <w:color w:val="0000FF"/>
              </w:rPr>
              <w:t>Critérios</w:t>
            </w:r>
          </w:p>
        </w:tc>
      </w:tr>
      <w:tr w:rsidR="00A438BE" w:rsidRPr="002772B9" w:rsidTr="002772B9">
        <w:tc>
          <w:tcPr>
            <w:tcW w:w="2445" w:type="dxa"/>
          </w:tcPr>
          <w:p w:rsidR="00A438BE" w:rsidRPr="002772B9" w:rsidRDefault="00A438BE" w:rsidP="002772B9">
            <w:pPr>
              <w:spacing w:before="120"/>
              <w:rPr>
                <w:i/>
                <w:color w:val="0000FF"/>
              </w:rPr>
            </w:pPr>
            <w:r w:rsidRPr="002772B9">
              <w:rPr>
                <w:i/>
                <w:color w:val="0000FF"/>
              </w:rPr>
              <w:t>Taxa de cumprimento de Prazos</w:t>
            </w:r>
          </w:p>
        </w:tc>
        <w:tc>
          <w:tcPr>
            <w:tcW w:w="2445" w:type="dxa"/>
          </w:tcPr>
          <w:p w:rsidR="00A438BE" w:rsidRPr="002772B9" w:rsidRDefault="00A438BE" w:rsidP="002772B9">
            <w:pPr>
              <w:spacing w:before="120"/>
              <w:rPr>
                <w:i/>
                <w:color w:val="0000FF"/>
              </w:rPr>
            </w:pPr>
            <w:r w:rsidRPr="002772B9">
              <w:rPr>
                <w:i/>
                <w:color w:val="0000FF"/>
              </w:rPr>
              <w:t>TCpz = Prazo realizado / Prazo previsto (dias)</w:t>
            </w:r>
          </w:p>
        </w:tc>
        <w:tc>
          <w:tcPr>
            <w:tcW w:w="2445" w:type="dxa"/>
          </w:tcPr>
          <w:p w:rsidR="00A438BE" w:rsidRPr="002772B9" w:rsidRDefault="00A438BE" w:rsidP="002772B9">
            <w:pPr>
              <w:spacing w:before="120"/>
              <w:rPr>
                <w:i/>
                <w:color w:val="0000FF"/>
              </w:rPr>
            </w:pPr>
            <w:r w:rsidRPr="002772B9">
              <w:rPr>
                <w:i/>
                <w:color w:val="0000FF"/>
              </w:rPr>
              <w:t>Avaliar o cumprimento dos prazos acordados</w:t>
            </w:r>
          </w:p>
        </w:tc>
        <w:tc>
          <w:tcPr>
            <w:tcW w:w="2445" w:type="dxa"/>
          </w:tcPr>
          <w:p w:rsidR="00A438BE" w:rsidRPr="002772B9" w:rsidRDefault="00A438BE" w:rsidP="002772B9">
            <w:pPr>
              <w:spacing w:before="120"/>
              <w:rPr>
                <w:i/>
                <w:color w:val="0000FF"/>
              </w:rPr>
            </w:pPr>
            <w:r w:rsidRPr="002772B9">
              <w:rPr>
                <w:i/>
                <w:color w:val="0000FF"/>
              </w:rPr>
              <w:t>Valor ideal = 1. Valor mínimo aceitável = 90%</w:t>
            </w:r>
          </w:p>
          <w:p w:rsidR="00A438BE" w:rsidRPr="002772B9" w:rsidRDefault="00A438BE" w:rsidP="002772B9">
            <w:pPr>
              <w:spacing w:before="120"/>
              <w:rPr>
                <w:i/>
                <w:color w:val="0000FF"/>
              </w:rPr>
            </w:pPr>
            <w:r w:rsidRPr="002772B9">
              <w:rPr>
                <w:i/>
                <w:color w:val="0000FF"/>
              </w:rPr>
              <w:t>Quando TCpz &lt; 90% deverá incidir multa conforme descrito no item 13.x abaixo.</w:t>
            </w:r>
          </w:p>
        </w:tc>
      </w:tr>
      <w:tr w:rsidR="00A438BE" w:rsidRPr="002772B9" w:rsidTr="002772B9">
        <w:tc>
          <w:tcPr>
            <w:tcW w:w="2445" w:type="dxa"/>
          </w:tcPr>
          <w:p w:rsidR="00A438BE" w:rsidRPr="002772B9" w:rsidRDefault="00A438BE" w:rsidP="002772B9">
            <w:pPr>
              <w:spacing w:before="120"/>
              <w:rPr>
                <w:i/>
                <w:color w:val="0000FF"/>
              </w:rPr>
            </w:pPr>
            <w:r w:rsidRPr="002772B9">
              <w:rPr>
                <w:i/>
                <w:color w:val="0000FF"/>
              </w:rPr>
              <w:t>Densidade de defeitos residuais</w:t>
            </w:r>
          </w:p>
        </w:tc>
        <w:tc>
          <w:tcPr>
            <w:tcW w:w="2445" w:type="dxa"/>
          </w:tcPr>
          <w:p w:rsidR="00A438BE" w:rsidRPr="002772B9" w:rsidRDefault="00A438BE" w:rsidP="002772B9">
            <w:pPr>
              <w:spacing w:before="120"/>
              <w:rPr>
                <w:i/>
                <w:color w:val="0000FF"/>
              </w:rPr>
            </w:pPr>
            <w:r w:rsidRPr="002772B9">
              <w:rPr>
                <w:i/>
                <w:color w:val="0000FF"/>
              </w:rPr>
              <w:t>Ddr = Defeitos / PF</w:t>
            </w:r>
          </w:p>
        </w:tc>
        <w:tc>
          <w:tcPr>
            <w:tcW w:w="2445" w:type="dxa"/>
          </w:tcPr>
          <w:p w:rsidR="00A438BE" w:rsidRPr="002772B9" w:rsidRDefault="00A438BE" w:rsidP="002772B9">
            <w:pPr>
              <w:spacing w:before="120"/>
              <w:rPr>
                <w:i/>
                <w:color w:val="0000FF"/>
              </w:rPr>
            </w:pPr>
            <w:r w:rsidRPr="002772B9">
              <w:rPr>
                <w:i/>
                <w:color w:val="0000FF"/>
              </w:rPr>
              <w:t>Avaliar a qualidade dos produtos entregues</w:t>
            </w:r>
          </w:p>
        </w:tc>
        <w:tc>
          <w:tcPr>
            <w:tcW w:w="2445" w:type="dxa"/>
          </w:tcPr>
          <w:p w:rsidR="00A438BE" w:rsidRPr="002772B9" w:rsidRDefault="00A438BE" w:rsidP="002772B9">
            <w:pPr>
              <w:spacing w:before="120"/>
              <w:rPr>
                <w:i/>
                <w:color w:val="0000FF"/>
              </w:rPr>
            </w:pPr>
            <w:r w:rsidRPr="002772B9">
              <w:rPr>
                <w:i/>
                <w:color w:val="0000FF"/>
              </w:rPr>
              <w:t>Valor ideal = 0</w:t>
            </w:r>
          </w:p>
          <w:p w:rsidR="00A438BE" w:rsidRPr="002772B9" w:rsidRDefault="00A438BE" w:rsidP="002772B9">
            <w:pPr>
              <w:spacing w:before="120"/>
              <w:rPr>
                <w:i/>
                <w:color w:val="0000FF"/>
              </w:rPr>
            </w:pPr>
            <w:r w:rsidRPr="002772B9">
              <w:rPr>
                <w:i/>
                <w:color w:val="0000FF"/>
              </w:rPr>
              <w:t>Valor máximo aceitável = 0,1 defeitos/PF</w:t>
            </w:r>
          </w:p>
          <w:p w:rsidR="00A438BE" w:rsidRPr="002772B9" w:rsidRDefault="00090EE2" w:rsidP="002772B9">
            <w:pPr>
              <w:spacing w:before="120"/>
              <w:rPr>
                <w:i/>
                <w:color w:val="0000FF"/>
              </w:rPr>
            </w:pPr>
            <w:r w:rsidRPr="002772B9">
              <w:rPr>
                <w:i/>
                <w:color w:val="0000FF"/>
              </w:rPr>
              <w:t>Quando TCpz &gt; 0,1 defeitos/PF,  deverá incidir multa conforme descrito no item 13.y abaixo.</w:t>
            </w:r>
          </w:p>
        </w:tc>
      </w:tr>
    </w:tbl>
    <w:p w:rsidR="00A438BE" w:rsidRPr="00090EE2" w:rsidRDefault="00090EE2">
      <w:pPr>
        <w:spacing w:before="120"/>
        <w:rPr>
          <w:i/>
          <w:color w:val="0000FF"/>
        </w:rPr>
      </w:pPr>
      <w:r w:rsidRPr="00090EE2">
        <w:rPr>
          <w:i/>
          <w:color w:val="0000FF"/>
        </w:rPr>
        <w:t>13.1: Critério de análise da medição Taxa de cumprimento de prazo</w:t>
      </w:r>
    </w:p>
    <w:p w:rsidR="00090EE2" w:rsidRPr="00090EE2" w:rsidRDefault="00090EE2">
      <w:pPr>
        <w:spacing w:before="120"/>
        <w:rPr>
          <w:i/>
          <w:color w:val="0000FF"/>
        </w:rPr>
      </w:pPr>
      <w:r w:rsidRPr="00090EE2">
        <w:rPr>
          <w:i/>
          <w:color w:val="0000FF"/>
        </w:rPr>
        <w:t xml:space="preserve">13.2: Critério de análise da medição Densidade de Defeitos residual. </w:t>
      </w:r>
    </w:p>
    <w:p w:rsidR="005A118B" w:rsidRDefault="005A118B">
      <w:pPr>
        <w:pStyle w:val="Ttulo1"/>
      </w:pPr>
      <w:bookmarkStart w:id="735" w:name="_Toc89244840"/>
      <w:bookmarkStart w:id="736" w:name="_Toc245610306"/>
      <w:r>
        <w:t>GARANTIA</w:t>
      </w:r>
      <w:bookmarkEnd w:id="735"/>
      <w:bookmarkEnd w:id="736"/>
    </w:p>
    <w:p w:rsidR="005A118B" w:rsidRDefault="005A118B">
      <w:pPr>
        <w:pStyle w:val="Instruo"/>
      </w:pPr>
      <w:r>
        <w:t>[Especificar a garantia do projeto conforme contrato estabelecido com o cliente.</w:t>
      </w:r>
    </w:p>
    <w:p w:rsidR="005A118B" w:rsidRDefault="005A118B">
      <w:pPr>
        <w:pStyle w:val="Instruo"/>
      </w:pPr>
    </w:p>
    <w:p w:rsidR="005A118B" w:rsidRDefault="005A118B">
      <w:pPr>
        <w:pStyle w:val="Instruo"/>
      </w:pPr>
      <w:r>
        <w:t>Exemplo:</w:t>
      </w:r>
    </w:p>
    <w:p w:rsidR="005A118B" w:rsidRDefault="005A118B">
      <w:pPr>
        <w:pStyle w:val="Instruo"/>
      </w:pPr>
    </w:p>
    <w:p w:rsidR="005A118B" w:rsidRDefault="005A118B">
      <w:pPr>
        <w:pStyle w:val="Instruo"/>
      </w:pPr>
      <w:r>
        <w:t xml:space="preserve">A </w:t>
      </w:r>
      <w:r w:rsidR="00E60103">
        <w:t>contratada</w:t>
      </w:r>
      <w:r>
        <w:t xml:space="preserve"> fornecerá garantia dos serviços prestados </w:t>
      </w:r>
      <w:r w:rsidR="00A438BE">
        <w:t xml:space="preserve">segundo </w:t>
      </w:r>
      <w:r>
        <w:t xml:space="preserve">o estabelecido no contrato nº </w:t>
      </w:r>
      <w:r>
        <w:rPr>
          <w:b/>
          <w:bCs/>
        </w:rPr>
        <w:t>&lt;XXXX/XXXXXXXX&gt;</w:t>
      </w:r>
      <w:r>
        <w:t xml:space="preserve"> firmado </w:t>
      </w:r>
      <w:r w:rsidR="00E60103">
        <w:t>com</w:t>
      </w:r>
      <w:r>
        <w:t xml:space="preserve"> o &lt;Cliente&gt;. O período de garantia inicia-se a partir do término do projeto, identificado pelo </w:t>
      </w:r>
      <w:r>
        <w:rPr>
          <w:b/>
          <w:bCs/>
        </w:rPr>
        <w:t>Termo de Encerramento do Projeto</w:t>
      </w:r>
      <w:r>
        <w:t>.</w:t>
      </w:r>
    </w:p>
    <w:p w:rsidR="005A118B" w:rsidRDefault="005A118B">
      <w:pPr>
        <w:pStyle w:val="Instruo"/>
      </w:pPr>
    </w:p>
    <w:p w:rsidR="005A118B" w:rsidRDefault="005A118B">
      <w:pPr>
        <w:pStyle w:val="Instruo"/>
      </w:pPr>
      <w:r>
        <w:t>OU definir o período de garantia do projeto especialmente para o projeto.</w:t>
      </w:r>
    </w:p>
    <w:p w:rsidR="005A118B" w:rsidRDefault="005A118B"/>
    <w:p w:rsidR="005A118B" w:rsidRDefault="005A118B">
      <w:pPr>
        <w:pStyle w:val="Instruo"/>
      </w:pPr>
      <w:r>
        <w:t xml:space="preserve">Exemplo: </w:t>
      </w:r>
    </w:p>
    <w:p w:rsidR="005A118B" w:rsidRDefault="005A118B"/>
    <w:p w:rsidR="005A118B" w:rsidRDefault="005A118B">
      <w:pPr>
        <w:pStyle w:val="Instruo"/>
      </w:pPr>
      <w:r>
        <w:t xml:space="preserve">A </w:t>
      </w:r>
      <w:r w:rsidR="00A438BE">
        <w:t>contratada</w:t>
      </w:r>
      <w:r>
        <w:t xml:space="preserve"> dará garantia de </w:t>
      </w:r>
      <w:r>
        <w:rPr>
          <w:b/>
          <w:bCs/>
        </w:rPr>
        <w:t>&lt;XX&gt; meses</w:t>
      </w:r>
      <w:r>
        <w:t xml:space="preserve"> dos serviços prestados, contados a partir do término do projeto, identificado pelo </w:t>
      </w:r>
      <w:r>
        <w:rPr>
          <w:b/>
          <w:bCs/>
        </w:rPr>
        <w:t>Termo de Encerramento do Projeto</w:t>
      </w:r>
      <w:r>
        <w:t>, desde que os fontes dos componentes entregues não tenham sido alterados sem o consentimento da CONTRATADA;</w:t>
      </w:r>
    </w:p>
    <w:p w:rsidR="005A118B" w:rsidRDefault="005A118B">
      <w:pPr>
        <w:pStyle w:val="Instruo"/>
      </w:pPr>
      <w:r>
        <w:t xml:space="preserve">Caso haja a necessidade de prorrogação deste período de garantia, fica a cargo das partes a definição do período necessário, devendo este </w:t>
      </w:r>
      <w:r w:rsidR="00A438BE">
        <w:t xml:space="preserve">fato </w:t>
      </w:r>
      <w:r>
        <w:t>ser tratado e formalizado</w:t>
      </w:r>
      <w:r w:rsidR="00A438BE">
        <w:t xml:space="preserve"> por meio de RM (Relatório de Mudança) </w:t>
      </w:r>
    </w:p>
    <w:p w:rsidR="005A118B" w:rsidRDefault="005A118B">
      <w:pPr>
        <w:pStyle w:val="Instruo"/>
      </w:pPr>
      <w:r>
        <w:t>]</w:t>
      </w:r>
    </w:p>
    <w:p w:rsidR="00153B49" w:rsidRDefault="00153B49" w:rsidP="00153B49">
      <w:pPr>
        <w:pStyle w:val="Ttulo1"/>
      </w:pPr>
      <w:bookmarkStart w:id="737" w:name="_Toc245610307"/>
      <w:r>
        <w:lastRenderedPageBreak/>
        <w:t>Definições, Acrônimos e Abreviações</w:t>
      </w:r>
      <w:bookmarkEnd w:id="737"/>
    </w:p>
    <w:p w:rsidR="00153B49" w:rsidRDefault="00153B49" w:rsidP="00153B49">
      <w:pPr>
        <w:pStyle w:val="Instruo"/>
      </w:pPr>
      <w:r>
        <w:t>&lt;Esta subseção fornece as definições de todos os termos, acrônimos e abreviações necessárias à adequada interpretação do documento.&gt;</w:t>
      </w:r>
    </w:p>
    <w:p w:rsidR="00153B49" w:rsidRDefault="00153B49" w:rsidP="00153B49">
      <w:pPr>
        <w:pStyle w:val="Ttulo1"/>
      </w:pPr>
      <w:bookmarkStart w:id="738" w:name="_Toc245610308"/>
      <w:r>
        <w:t>Referências</w:t>
      </w:r>
      <w:bookmarkEnd w:id="738"/>
    </w:p>
    <w:p w:rsidR="00153B49" w:rsidRDefault="00153B49" w:rsidP="00153B49">
      <w:pPr>
        <w:pStyle w:val="Instruo"/>
      </w:pPr>
      <w:r>
        <w:t>&lt;Referenciar outros documentos que possam nortear o projeto, como: Anteprojeto, Proposta Técnico-Financeira, Edital e outros porventura existentes.</w:t>
      </w:r>
    </w:p>
    <w:p w:rsidR="00153B49" w:rsidRDefault="00153B49" w:rsidP="00153B49">
      <w:pPr>
        <w:pStyle w:val="Instruo"/>
      </w:pPr>
    </w:p>
    <w:p w:rsidR="00153B49" w:rsidRDefault="00153B49" w:rsidP="00153B49">
      <w:pPr>
        <w:pStyle w:val="Instruo"/>
      </w:pPr>
      <w:r>
        <w:t>Exemplos:</w:t>
      </w:r>
    </w:p>
    <w:p w:rsidR="00153B49" w:rsidRDefault="00153B49" w:rsidP="00153B49">
      <w:pPr>
        <w:pStyle w:val="Instruo"/>
        <w:numPr>
          <w:ilvl w:val="0"/>
          <w:numId w:val="15"/>
        </w:numPr>
      </w:pPr>
      <w:r>
        <w:t>Avaliação Técnica – Versão 1</w:t>
      </w:r>
    </w:p>
    <w:p w:rsidR="00153B49" w:rsidRDefault="00153B49" w:rsidP="00153B49">
      <w:pPr>
        <w:pStyle w:val="Instruo"/>
        <w:numPr>
          <w:ilvl w:val="0"/>
          <w:numId w:val="15"/>
        </w:numPr>
      </w:pPr>
      <w:r>
        <w:t>Visão – versão 1</w:t>
      </w:r>
    </w:p>
    <w:p w:rsidR="00153B49" w:rsidRDefault="00153B49" w:rsidP="00153B49">
      <w:pPr>
        <w:pStyle w:val="Instruo"/>
        <w:numPr>
          <w:ilvl w:val="0"/>
          <w:numId w:val="15"/>
        </w:numPr>
      </w:pPr>
      <w:r>
        <w:t>Especificações Suplementares – versão 2</w:t>
      </w:r>
    </w:p>
    <w:p w:rsidR="00153B49" w:rsidRDefault="00153B49" w:rsidP="00153B49">
      <w:pPr>
        <w:pStyle w:val="Instruo"/>
        <w:numPr>
          <w:ilvl w:val="0"/>
          <w:numId w:val="15"/>
        </w:numPr>
      </w:pPr>
      <w:r>
        <w:t>Relatório de Análise de Pontos de Função – versão 1</w:t>
      </w:r>
    </w:p>
    <w:p w:rsidR="00153B49" w:rsidRDefault="00153B49" w:rsidP="00153B49"/>
    <w:p w:rsidR="00153B49" w:rsidRDefault="00153B49" w:rsidP="00153B49">
      <w:pPr>
        <w:pStyle w:val="Instruo"/>
      </w:pPr>
      <w:r>
        <w:t>As versões citadas dos documentos tornam-se parte do acordo com o Cliente e, portanto necessitam ser homologadas previamente ou anexadas e aprovadas em conjunto com o acordo de serviço.&gt;</w:t>
      </w:r>
    </w:p>
    <w:p w:rsidR="00153B49" w:rsidRDefault="00153B49" w:rsidP="00A438BE">
      <w:pPr>
        <w:pStyle w:val="Corpodetexto"/>
        <w:rPr>
          <w:color w:val="auto"/>
        </w:rPr>
      </w:pPr>
    </w:p>
    <w:p w:rsidR="005A118B" w:rsidRDefault="005A118B">
      <w:pPr>
        <w:pStyle w:val="Ttulo1"/>
      </w:pPr>
      <w:bookmarkStart w:id="739" w:name="_Toc89244846"/>
      <w:bookmarkStart w:id="740" w:name="_Toc245610309"/>
      <w:r>
        <w:t>APROVAÇÕES</w:t>
      </w:r>
      <w:bookmarkEnd w:id="739"/>
      <w:bookmarkEnd w:id="740"/>
    </w:p>
    <w:p w:rsidR="005A118B" w:rsidRDefault="005A118B">
      <w:pPr>
        <w:pStyle w:val="Instruo"/>
        <w:rPr>
          <w:lang w:val="pt-PT"/>
        </w:rPr>
      </w:pPr>
      <w:r>
        <w:rPr>
          <w:lang w:val="pt-PT"/>
        </w:rPr>
        <w:t>[Descrição das pessoas autorizadas para aprovação do documento.</w:t>
      </w:r>
      <w:r w:rsidR="003E2517">
        <w:rPr>
          <w:lang w:val="pt-PT"/>
        </w:rPr>
        <w:t xml:space="preserve"> Incluir tantas pessoas quantas forem necesárias.</w:t>
      </w:r>
      <w:r>
        <w:rPr>
          <w:lang w:val="pt-PT"/>
        </w:rPr>
        <w:t>]</w:t>
      </w:r>
    </w:p>
    <w:p w:rsidR="005A118B" w:rsidRDefault="005A118B">
      <w:pPr>
        <w:rPr>
          <w:lang w:val="pt-PT"/>
        </w:rPr>
      </w:pPr>
    </w:p>
    <w:p w:rsidR="005A118B" w:rsidRDefault="005A118B">
      <w:r>
        <w:t>As partes assinam o presente documento, acordando as metas, prazos e objetivos estabelecidos.</w:t>
      </w:r>
    </w:p>
    <w:p w:rsidR="005A118B" w:rsidRDefault="005A118B">
      <w:pPr>
        <w:rPr>
          <w:lang w:eastAsia="en-US"/>
        </w:rPr>
      </w:pPr>
    </w:p>
    <w:p w:rsidR="005A118B" w:rsidRDefault="005A118B"/>
    <w:p w:rsidR="005A118B" w:rsidRDefault="005A118B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&lt;Cidade&gt;, &lt;XX&gt; de &lt;XXXXX&gt; de &lt;200X&gt;</w:t>
      </w:r>
    </w:p>
    <w:p w:rsidR="005A118B" w:rsidRDefault="005A118B">
      <w:pPr>
        <w:jc w:val="right"/>
        <w:rPr>
          <w:b/>
          <w:bCs/>
          <w:i/>
          <w:iCs/>
        </w:rPr>
      </w:pPr>
    </w:p>
    <w:tbl>
      <w:tblPr>
        <w:tblW w:w="0" w:type="auto"/>
        <w:jc w:val="center"/>
        <w:tblCellSpacing w:w="8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3"/>
        <w:gridCol w:w="4627"/>
      </w:tblGrid>
      <w:tr w:rsidR="005A118B">
        <w:tblPrEx>
          <w:tblCellMar>
            <w:top w:w="0" w:type="dxa"/>
            <w:bottom w:w="0" w:type="dxa"/>
          </w:tblCellMar>
        </w:tblPrEx>
        <w:trPr>
          <w:trHeight w:val="1134"/>
          <w:tblCellSpacing w:w="85" w:type="dxa"/>
          <w:jc w:val="center"/>
        </w:trPr>
        <w:tc>
          <w:tcPr>
            <w:tcW w:w="4833" w:type="dxa"/>
            <w:vAlign w:val="bottom"/>
          </w:tcPr>
          <w:p w:rsidR="005A118B" w:rsidRDefault="005A118B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:rsidR="005A118B" w:rsidRDefault="005A118B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&lt;Nome&gt;</w:t>
            </w:r>
          </w:p>
          <w:p w:rsidR="005A118B" w:rsidRDefault="00A438BE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&lt;Cargo&gt;</w:t>
            </w:r>
          </w:p>
        </w:tc>
        <w:tc>
          <w:tcPr>
            <w:tcW w:w="4807" w:type="dxa"/>
            <w:vAlign w:val="bottom"/>
          </w:tcPr>
          <w:p w:rsidR="005A118B" w:rsidRDefault="005A118B">
            <w:pPr>
              <w:pBdr>
                <w:bottom w:val="single" w:sz="12" w:space="1" w:color="auto"/>
              </w:pBdr>
              <w:jc w:val="center"/>
              <w:rPr>
                <w:b/>
                <w:bCs/>
                <w:lang w:val="pt-PT"/>
              </w:rPr>
            </w:pPr>
          </w:p>
          <w:p w:rsidR="005A118B" w:rsidRDefault="005A118B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&lt;Nome&gt;</w:t>
            </w:r>
          </w:p>
          <w:p w:rsidR="005A118B" w:rsidRDefault="005A118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&lt;Cargo&gt; – &lt;Cliente&gt;</w:t>
            </w:r>
          </w:p>
        </w:tc>
      </w:tr>
      <w:tr w:rsidR="005A118B">
        <w:tblPrEx>
          <w:tblCellMar>
            <w:top w:w="0" w:type="dxa"/>
            <w:bottom w:w="0" w:type="dxa"/>
          </w:tblCellMar>
        </w:tblPrEx>
        <w:trPr>
          <w:trHeight w:val="1134"/>
          <w:tblCellSpacing w:w="85" w:type="dxa"/>
          <w:jc w:val="center"/>
        </w:trPr>
        <w:tc>
          <w:tcPr>
            <w:tcW w:w="4833" w:type="dxa"/>
            <w:vAlign w:val="bottom"/>
          </w:tcPr>
          <w:p w:rsidR="005A118B" w:rsidRDefault="005A118B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:rsidR="005A118B" w:rsidRDefault="005A118B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&lt;Nome&gt;</w:t>
            </w:r>
          </w:p>
          <w:p w:rsidR="005A118B" w:rsidRDefault="00A438BE" w:rsidP="003D01C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&lt;Cargo&gt;</w:t>
            </w:r>
          </w:p>
        </w:tc>
        <w:tc>
          <w:tcPr>
            <w:tcW w:w="4807" w:type="dxa"/>
            <w:vAlign w:val="bottom"/>
          </w:tcPr>
          <w:p w:rsidR="005A118B" w:rsidRDefault="005A118B">
            <w:pPr>
              <w:pBdr>
                <w:bottom w:val="single" w:sz="12" w:space="1" w:color="auto"/>
              </w:pBdr>
              <w:jc w:val="center"/>
              <w:rPr>
                <w:b/>
                <w:bCs/>
                <w:lang w:val="pt-PT"/>
              </w:rPr>
            </w:pPr>
          </w:p>
          <w:p w:rsidR="005A118B" w:rsidRDefault="005A118B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&lt;Nome&gt;</w:t>
            </w:r>
          </w:p>
          <w:p w:rsidR="005A118B" w:rsidRDefault="005A118B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&lt;Cargo&gt; – &lt;Cliente&gt;</w:t>
            </w:r>
          </w:p>
        </w:tc>
      </w:tr>
    </w:tbl>
    <w:p w:rsidR="005A118B" w:rsidRDefault="005A118B">
      <w:pPr>
        <w:rPr>
          <w:lang w:val="pt-PT"/>
        </w:rPr>
      </w:pPr>
      <w:bookmarkStart w:id="741" w:name="_Toc104609727"/>
      <w:bookmarkStart w:id="742" w:name="_Toc104609921"/>
      <w:bookmarkStart w:id="743" w:name="_Toc104610115"/>
      <w:bookmarkStart w:id="744" w:name="_Toc108240916"/>
      <w:bookmarkStart w:id="745" w:name="_Toc108241734"/>
      <w:bookmarkStart w:id="746" w:name="_Toc108943380"/>
      <w:bookmarkStart w:id="747" w:name="_Toc108943574"/>
      <w:bookmarkStart w:id="748" w:name="_Toc104609728"/>
      <w:bookmarkStart w:id="749" w:name="_Toc104609922"/>
      <w:bookmarkStart w:id="750" w:name="_Toc104610116"/>
      <w:bookmarkStart w:id="751" w:name="_Toc108240917"/>
      <w:bookmarkStart w:id="752" w:name="_Toc108241735"/>
      <w:bookmarkStart w:id="753" w:name="_Toc108943381"/>
      <w:bookmarkStart w:id="754" w:name="_Toc108943575"/>
      <w:bookmarkStart w:id="755" w:name="_Toc104609729"/>
      <w:bookmarkStart w:id="756" w:name="_Toc104609923"/>
      <w:bookmarkStart w:id="757" w:name="_Toc104610117"/>
      <w:bookmarkStart w:id="758" w:name="_Toc108240918"/>
      <w:bookmarkStart w:id="759" w:name="_Toc108241736"/>
      <w:bookmarkStart w:id="760" w:name="_Toc108943382"/>
      <w:bookmarkStart w:id="761" w:name="_Toc108943576"/>
      <w:bookmarkStart w:id="762" w:name="_Toc104609730"/>
      <w:bookmarkStart w:id="763" w:name="_Toc104609924"/>
      <w:bookmarkStart w:id="764" w:name="_Toc104610118"/>
      <w:bookmarkStart w:id="765" w:name="_Toc108240919"/>
      <w:bookmarkStart w:id="766" w:name="_Toc108241737"/>
      <w:bookmarkStart w:id="767" w:name="_Toc108943383"/>
      <w:bookmarkStart w:id="768" w:name="_Toc108943577"/>
      <w:bookmarkStart w:id="769" w:name="_Toc104609731"/>
      <w:bookmarkStart w:id="770" w:name="_Toc104609925"/>
      <w:bookmarkStart w:id="771" w:name="_Toc104610119"/>
      <w:bookmarkStart w:id="772" w:name="_Toc108240920"/>
      <w:bookmarkStart w:id="773" w:name="_Toc108241738"/>
      <w:bookmarkStart w:id="774" w:name="_Toc108943384"/>
      <w:bookmarkStart w:id="775" w:name="_Toc108943578"/>
      <w:bookmarkStart w:id="776" w:name="_Toc104609733"/>
      <w:bookmarkStart w:id="777" w:name="_Toc104609927"/>
      <w:bookmarkStart w:id="778" w:name="_Toc104610121"/>
      <w:bookmarkStart w:id="779" w:name="_Toc108240922"/>
      <w:bookmarkStart w:id="780" w:name="_Toc108241740"/>
      <w:bookmarkStart w:id="781" w:name="_Toc108943386"/>
      <w:bookmarkStart w:id="782" w:name="_Toc108943580"/>
      <w:bookmarkStart w:id="783" w:name="_Toc104609734"/>
      <w:bookmarkStart w:id="784" w:name="_Toc104609928"/>
      <w:bookmarkStart w:id="785" w:name="_Toc104610122"/>
      <w:bookmarkStart w:id="786" w:name="_Toc108240923"/>
      <w:bookmarkStart w:id="787" w:name="_Toc108241741"/>
      <w:bookmarkStart w:id="788" w:name="_Toc108943387"/>
      <w:bookmarkStart w:id="789" w:name="_Toc108943581"/>
      <w:bookmarkStart w:id="790" w:name="_Toc104609735"/>
      <w:bookmarkStart w:id="791" w:name="_Toc104609929"/>
      <w:bookmarkStart w:id="792" w:name="_Toc104610123"/>
      <w:bookmarkStart w:id="793" w:name="_Toc108240924"/>
      <w:bookmarkStart w:id="794" w:name="_Toc108241742"/>
      <w:bookmarkStart w:id="795" w:name="_Toc108943388"/>
      <w:bookmarkStart w:id="796" w:name="_Toc108943582"/>
      <w:bookmarkStart w:id="797" w:name="_Toc104609736"/>
      <w:bookmarkStart w:id="798" w:name="_Toc104609930"/>
      <w:bookmarkStart w:id="799" w:name="_Toc104610124"/>
      <w:bookmarkStart w:id="800" w:name="_Toc108240925"/>
      <w:bookmarkStart w:id="801" w:name="_Toc108241743"/>
      <w:bookmarkStart w:id="802" w:name="_Toc108943389"/>
      <w:bookmarkStart w:id="803" w:name="_Toc108943583"/>
      <w:bookmarkStart w:id="804" w:name="_Toc104609737"/>
      <w:bookmarkStart w:id="805" w:name="_Toc104609931"/>
      <w:bookmarkStart w:id="806" w:name="_Toc104610125"/>
      <w:bookmarkStart w:id="807" w:name="_Toc108240926"/>
      <w:bookmarkStart w:id="808" w:name="_Toc108241744"/>
      <w:bookmarkStart w:id="809" w:name="_Toc108943390"/>
      <w:bookmarkStart w:id="810" w:name="_Toc108943584"/>
      <w:bookmarkStart w:id="811" w:name="_Toc104609738"/>
      <w:bookmarkStart w:id="812" w:name="_Toc104609932"/>
      <w:bookmarkStart w:id="813" w:name="_Toc104610126"/>
      <w:bookmarkStart w:id="814" w:name="_Toc108240927"/>
      <w:bookmarkStart w:id="815" w:name="_Toc108241745"/>
      <w:bookmarkStart w:id="816" w:name="_Toc108943391"/>
      <w:bookmarkStart w:id="817" w:name="_Toc108943585"/>
      <w:bookmarkStart w:id="818" w:name="_Toc104609740"/>
      <w:bookmarkStart w:id="819" w:name="_Toc104609934"/>
      <w:bookmarkStart w:id="820" w:name="_Toc104610128"/>
      <w:bookmarkStart w:id="821" w:name="_Toc108240929"/>
      <w:bookmarkStart w:id="822" w:name="_Toc108241747"/>
      <w:bookmarkStart w:id="823" w:name="_Toc108943393"/>
      <w:bookmarkStart w:id="824" w:name="_Toc108943587"/>
      <w:bookmarkStart w:id="825" w:name="_Toc104609741"/>
      <w:bookmarkStart w:id="826" w:name="_Toc104609935"/>
      <w:bookmarkStart w:id="827" w:name="_Toc104610129"/>
      <w:bookmarkStart w:id="828" w:name="_Toc108240930"/>
      <w:bookmarkStart w:id="829" w:name="_Toc108241748"/>
      <w:bookmarkStart w:id="830" w:name="_Toc108943394"/>
      <w:bookmarkStart w:id="831" w:name="_Toc108943588"/>
      <w:bookmarkStart w:id="832" w:name="_Toc104609742"/>
      <w:bookmarkStart w:id="833" w:name="_Toc104609936"/>
      <w:bookmarkStart w:id="834" w:name="_Toc104610130"/>
      <w:bookmarkStart w:id="835" w:name="_Toc108240931"/>
      <w:bookmarkStart w:id="836" w:name="_Toc108241749"/>
      <w:bookmarkStart w:id="837" w:name="_Toc108943395"/>
      <w:bookmarkStart w:id="838" w:name="_Toc108943589"/>
      <w:bookmarkStart w:id="839" w:name="_Toc104609743"/>
      <w:bookmarkStart w:id="840" w:name="_Toc104609937"/>
      <w:bookmarkStart w:id="841" w:name="_Toc104610131"/>
      <w:bookmarkStart w:id="842" w:name="_Toc108240932"/>
      <w:bookmarkStart w:id="843" w:name="_Toc108241750"/>
      <w:bookmarkStart w:id="844" w:name="_Toc108943396"/>
      <w:bookmarkStart w:id="845" w:name="_Toc108943590"/>
      <w:bookmarkStart w:id="846" w:name="_Toc104609744"/>
      <w:bookmarkStart w:id="847" w:name="_Toc104609938"/>
      <w:bookmarkStart w:id="848" w:name="_Toc104610132"/>
      <w:bookmarkStart w:id="849" w:name="_Toc108240933"/>
      <w:bookmarkStart w:id="850" w:name="_Toc108241751"/>
      <w:bookmarkStart w:id="851" w:name="_Toc108943397"/>
      <w:bookmarkStart w:id="852" w:name="_Toc108943591"/>
      <w:bookmarkStart w:id="853" w:name="_Toc104609745"/>
      <w:bookmarkStart w:id="854" w:name="_Toc104609939"/>
      <w:bookmarkStart w:id="855" w:name="_Toc104610133"/>
      <w:bookmarkStart w:id="856" w:name="_Toc108240934"/>
      <w:bookmarkStart w:id="857" w:name="_Toc108241752"/>
      <w:bookmarkStart w:id="858" w:name="_Toc108943398"/>
      <w:bookmarkStart w:id="859" w:name="_Toc108943592"/>
      <w:bookmarkStart w:id="860" w:name="_Toc104609747"/>
      <w:bookmarkStart w:id="861" w:name="_Toc104609941"/>
      <w:bookmarkStart w:id="862" w:name="_Toc104610135"/>
      <w:bookmarkStart w:id="863" w:name="_Toc108240936"/>
      <w:bookmarkStart w:id="864" w:name="_Toc108241754"/>
      <w:bookmarkStart w:id="865" w:name="_Toc108943400"/>
      <w:bookmarkStart w:id="866" w:name="_Toc108943594"/>
      <w:bookmarkStart w:id="867" w:name="_Toc104609748"/>
      <w:bookmarkStart w:id="868" w:name="_Toc104609942"/>
      <w:bookmarkStart w:id="869" w:name="_Toc104610136"/>
      <w:bookmarkStart w:id="870" w:name="_Toc108240937"/>
      <w:bookmarkStart w:id="871" w:name="_Toc108241755"/>
      <w:bookmarkStart w:id="872" w:name="_Toc108943401"/>
      <w:bookmarkStart w:id="873" w:name="_Toc108943595"/>
      <w:bookmarkStart w:id="874" w:name="_Toc104609749"/>
      <w:bookmarkStart w:id="875" w:name="_Toc104609943"/>
      <w:bookmarkStart w:id="876" w:name="_Toc104610137"/>
      <w:bookmarkStart w:id="877" w:name="_Toc108240938"/>
      <w:bookmarkStart w:id="878" w:name="_Toc108241756"/>
      <w:bookmarkStart w:id="879" w:name="_Toc108943402"/>
      <w:bookmarkStart w:id="880" w:name="_Toc108943596"/>
      <w:bookmarkStart w:id="881" w:name="_Toc104609750"/>
      <w:bookmarkStart w:id="882" w:name="_Toc104609944"/>
      <w:bookmarkStart w:id="883" w:name="_Toc104610138"/>
      <w:bookmarkStart w:id="884" w:name="_Toc108240939"/>
      <w:bookmarkStart w:id="885" w:name="_Toc108241757"/>
      <w:bookmarkStart w:id="886" w:name="_Toc108943403"/>
      <w:bookmarkStart w:id="887" w:name="_Toc108943597"/>
      <w:bookmarkStart w:id="888" w:name="_Toc104609751"/>
      <w:bookmarkStart w:id="889" w:name="_Toc104609945"/>
      <w:bookmarkStart w:id="890" w:name="_Toc104610139"/>
      <w:bookmarkStart w:id="891" w:name="_Toc108240940"/>
      <w:bookmarkStart w:id="892" w:name="_Toc108241758"/>
      <w:bookmarkStart w:id="893" w:name="_Toc108943404"/>
      <w:bookmarkStart w:id="894" w:name="_Toc108943598"/>
      <w:bookmarkStart w:id="895" w:name="_Toc104609753"/>
      <w:bookmarkStart w:id="896" w:name="_Toc104609947"/>
      <w:bookmarkStart w:id="897" w:name="_Toc104610141"/>
      <w:bookmarkStart w:id="898" w:name="_Toc108240942"/>
      <w:bookmarkStart w:id="899" w:name="_Toc108241760"/>
      <w:bookmarkStart w:id="900" w:name="_Toc108943406"/>
      <w:bookmarkStart w:id="901" w:name="_Toc108943600"/>
      <w:bookmarkStart w:id="902" w:name="_Toc104609754"/>
      <w:bookmarkStart w:id="903" w:name="_Toc104609948"/>
      <w:bookmarkStart w:id="904" w:name="_Toc104610142"/>
      <w:bookmarkStart w:id="905" w:name="_Toc108240943"/>
      <w:bookmarkStart w:id="906" w:name="_Toc108241761"/>
      <w:bookmarkStart w:id="907" w:name="_Toc108943407"/>
      <w:bookmarkStart w:id="908" w:name="_Toc108943601"/>
      <w:bookmarkStart w:id="909" w:name="_Toc104609755"/>
      <w:bookmarkStart w:id="910" w:name="_Toc104609949"/>
      <w:bookmarkStart w:id="911" w:name="_Toc104610143"/>
      <w:bookmarkStart w:id="912" w:name="_Toc108240944"/>
      <w:bookmarkStart w:id="913" w:name="_Toc108241762"/>
      <w:bookmarkStart w:id="914" w:name="_Toc108943408"/>
      <w:bookmarkStart w:id="915" w:name="_Toc108943602"/>
      <w:bookmarkStart w:id="916" w:name="_Toc104609756"/>
      <w:bookmarkStart w:id="917" w:name="_Toc104609950"/>
      <w:bookmarkStart w:id="918" w:name="_Toc104610144"/>
      <w:bookmarkStart w:id="919" w:name="_Toc108240945"/>
      <w:bookmarkStart w:id="920" w:name="_Toc108241763"/>
      <w:bookmarkStart w:id="921" w:name="_Toc108943409"/>
      <w:bookmarkStart w:id="922" w:name="_Toc108943603"/>
      <w:bookmarkStart w:id="923" w:name="_Toc104609757"/>
      <w:bookmarkStart w:id="924" w:name="_Toc104609951"/>
      <w:bookmarkStart w:id="925" w:name="_Toc104610145"/>
      <w:bookmarkStart w:id="926" w:name="_Toc108240946"/>
      <w:bookmarkStart w:id="927" w:name="_Toc108241764"/>
      <w:bookmarkStart w:id="928" w:name="_Toc108943410"/>
      <w:bookmarkStart w:id="929" w:name="_Toc108943604"/>
      <w:bookmarkStart w:id="930" w:name="_Toc104609758"/>
      <w:bookmarkStart w:id="931" w:name="_Toc104609952"/>
      <w:bookmarkStart w:id="932" w:name="_Toc104610146"/>
      <w:bookmarkStart w:id="933" w:name="_Toc108240947"/>
      <w:bookmarkStart w:id="934" w:name="_Toc108241765"/>
      <w:bookmarkStart w:id="935" w:name="_Toc108943411"/>
      <w:bookmarkStart w:id="936" w:name="_Toc108943605"/>
      <w:bookmarkStart w:id="937" w:name="_Toc104609760"/>
      <w:bookmarkStart w:id="938" w:name="_Toc104609954"/>
      <w:bookmarkStart w:id="939" w:name="_Toc104610148"/>
      <w:bookmarkStart w:id="940" w:name="_Toc108240949"/>
      <w:bookmarkStart w:id="941" w:name="_Toc108241767"/>
      <w:bookmarkStart w:id="942" w:name="_Toc108943413"/>
      <w:bookmarkStart w:id="943" w:name="_Toc108943607"/>
      <w:bookmarkStart w:id="944" w:name="_Toc104609761"/>
      <w:bookmarkStart w:id="945" w:name="_Toc104609955"/>
      <w:bookmarkStart w:id="946" w:name="_Toc104610149"/>
      <w:bookmarkStart w:id="947" w:name="_Toc108240950"/>
      <w:bookmarkStart w:id="948" w:name="_Toc108241768"/>
      <w:bookmarkStart w:id="949" w:name="_Toc108943414"/>
      <w:bookmarkStart w:id="950" w:name="_Toc108943608"/>
      <w:bookmarkStart w:id="951" w:name="_Toc104609762"/>
      <w:bookmarkStart w:id="952" w:name="_Toc104609956"/>
      <w:bookmarkStart w:id="953" w:name="_Toc104610150"/>
      <w:bookmarkStart w:id="954" w:name="_Toc108240951"/>
      <w:bookmarkStart w:id="955" w:name="_Toc108241769"/>
      <w:bookmarkStart w:id="956" w:name="_Toc108943415"/>
      <w:bookmarkStart w:id="957" w:name="_Toc108943609"/>
      <w:bookmarkStart w:id="958" w:name="_Toc104609763"/>
      <w:bookmarkStart w:id="959" w:name="_Toc104609957"/>
      <w:bookmarkStart w:id="960" w:name="_Toc104610151"/>
      <w:bookmarkStart w:id="961" w:name="_Toc108240952"/>
      <w:bookmarkStart w:id="962" w:name="_Toc108241770"/>
      <w:bookmarkStart w:id="963" w:name="_Toc108943416"/>
      <w:bookmarkStart w:id="964" w:name="_Toc108943610"/>
      <w:bookmarkStart w:id="965" w:name="_Toc104609764"/>
      <w:bookmarkStart w:id="966" w:name="_Toc104609958"/>
      <w:bookmarkStart w:id="967" w:name="_Toc104610152"/>
      <w:bookmarkStart w:id="968" w:name="_Toc108240953"/>
      <w:bookmarkStart w:id="969" w:name="_Toc108241771"/>
      <w:bookmarkStart w:id="970" w:name="_Toc108943417"/>
      <w:bookmarkStart w:id="971" w:name="_Toc108943611"/>
      <w:bookmarkStart w:id="972" w:name="_Toc104609765"/>
      <w:bookmarkStart w:id="973" w:name="_Toc104609959"/>
      <w:bookmarkStart w:id="974" w:name="_Toc104610153"/>
      <w:bookmarkStart w:id="975" w:name="_Toc108240954"/>
      <w:bookmarkStart w:id="976" w:name="_Toc108241772"/>
      <w:bookmarkStart w:id="977" w:name="_Toc108943418"/>
      <w:bookmarkStart w:id="978" w:name="_Toc108943612"/>
      <w:bookmarkStart w:id="979" w:name="_Toc104609767"/>
      <w:bookmarkStart w:id="980" w:name="_Toc104609961"/>
      <w:bookmarkStart w:id="981" w:name="_Toc104610155"/>
      <w:bookmarkStart w:id="982" w:name="_Toc108240956"/>
      <w:bookmarkStart w:id="983" w:name="_Toc108241774"/>
      <w:bookmarkStart w:id="984" w:name="_Toc108943420"/>
      <w:bookmarkStart w:id="985" w:name="_Toc108943614"/>
      <w:bookmarkStart w:id="986" w:name="_Toc104609768"/>
      <w:bookmarkStart w:id="987" w:name="_Toc104609962"/>
      <w:bookmarkStart w:id="988" w:name="_Toc104610156"/>
      <w:bookmarkStart w:id="989" w:name="_Toc108240957"/>
      <w:bookmarkStart w:id="990" w:name="_Toc108241775"/>
      <w:bookmarkStart w:id="991" w:name="_Toc108943421"/>
      <w:bookmarkStart w:id="992" w:name="_Toc108943615"/>
      <w:bookmarkStart w:id="993" w:name="_Toc104609769"/>
      <w:bookmarkStart w:id="994" w:name="_Toc104609963"/>
      <w:bookmarkStart w:id="995" w:name="_Toc104610157"/>
      <w:bookmarkStart w:id="996" w:name="_Toc108240958"/>
      <w:bookmarkStart w:id="997" w:name="_Toc108241776"/>
      <w:bookmarkStart w:id="998" w:name="_Toc108943422"/>
      <w:bookmarkStart w:id="999" w:name="_Toc108943616"/>
      <w:bookmarkStart w:id="1000" w:name="_Toc104609770"/>
      <w:bookmarkStart w:id="1001" w:name="_Toc104609964"/>
      <w:bookmarkStart w:id="1002" w:name="_Toc104610158"/>
      <w:bookmarkStart w:id="1003" w:name="_Toc108240959"/>
      <w:bookmarkStart w:id="1004" w:name="_Toc108241777"/>
      <w:bookmarkStart w:id="1005" w:name="_Toc108943423"/>
      <w:bookmarkStart w:id="1006" w:name="_Toc108943617"/>
      <w:bookmarkStart w:id="1007" w:name="_Toc104609772"/>
      <w:bookmarkStart w:id="1008" w:name="_Toc104609966"/>
      <w:bookmarkStart w:id="1009" w:name="_Toc104610160"/>
      <w:bookmarkStart w:id="1010" w:name="_Toc108240961"/>
      <w:bookmarkStart w:id="1011" w:name="_Toc108241779"/>
      <w:bookmarkStart w:id="1012" w:name="_Toc108943425"/>
      <w:bookmarkStart w:id="1013" w:name="_Toc108943619"/>
      <w:bookmarkStart w:id="1014" w:name="_Toc104609773"/>
      <w:bookmarkStart w:id="1015" w:name="_Toc104609967"/>
      <w:bookmarkStart w:id="1016" w:name="_Toc104610161"/>
      <w:bookmarkStart w:id="1017" w:name="_Toc108240962"/>
      <w:bookmarkStart w:id="1018" w:name="_Toc108241780"/>
      <w:bookmarkStart w:id="1019" w:name="_Toc108943426"/>
      <w:bookmarkStart w:id="1020" w:name="_Toc108943620"/>
      <w:bookmarkStart w:id="1021" w:name="_Toc104609774"/>
      <w:bookmarkStart w:id="1022" w:name="_Toc104609968"/>
      <w:bookmarkStart w:id="1023" w:name="_Toc104610162"/>
      <w:bookmarkStart w:id="1024" w:name="_Toc108240963"/>
      <w:bookmarkStart w:id="1025" w:name="_Toc108241781"/>
      <w:bookmarkStart w:id="1026" w:name="_Toc108943427"/>
      <w:bookmarkStart w:id="1027" w:name="_Toc108943621"/>
      <w:bookmarkStart w:id="1028" w:name="_Toc104609775"/>
      <w:bookmarkStart w:id="1029" w:name="_Toc104609969"/>
      <w:bookmarkStart w:id="1030" w:name="_Toc104610163"/>
      <w:bookmarkStart w:id="1031" w:name="_Toc108240964"/>
      <w:bookmarkStart w:id="1032" w:name="_Toc108241782"/>
      <w:bookmarkStart w:id="1033" w:name="_Toc108943428"/>
      <w:bookmarkStart w:id="1034" w:name="_Toc108943622"/>
      <w:bookmarkStart w:id="1035" w:name="_Toc104609776"/>
      <w:bookmarkStart w:id="1036" w:name="_Toc104609970"/>
      <w:bookmarkStart w:id="1037" w:name="_Toc104610164"/>
      <w:bookmarkStart w:id="1038" w:name="_Toc108240965"/>
      <w:bookmarkStart w:id="1039" w:name="_Toc108241783"/>
      <w:bookmarkStart w:id="1040" w:name="_Toc108943429"/>
      <w:bookmarkStart w:id="1041" w:name="_Toc108943623"/>
      <w:bookmarkStart w:id="1042" w:name="_Toc104609777"/>
      <w:bookmarkStart w:id="1043" w:name="_Toc104609971"/>
      <w:bookmarkStart w:id="1044" w:name="_Toc104610165"/>
      <w:bookmarkStart w:id="1045" w:name="_Toc108240966"/>
      <w:bookmarkStart w:id="1046" w:name="_Toc108241784"/>
      <w:bookmarkStart w:id="1047" w:name="_Toc108943430"/>
      <w:bookmarkStart w:id="1048" w:name="_Toc108943624"/>
      <w:bookmarkStart w:id="1049" w:name="_Toc104609779"/>
      <w:bookmarkStart w:id="1050" w:name="_Toc104609973"/>
      <w:bookmarkStart w:id="1051" w:name="_Toc104610167"/>
      <w:bookmarkStart w:id="1052" w:name="_Toc108240968"/>
      <w:bookmarkStart w:id="1053" w:name="_Toc108241786"/>
      <w:bookmarkStart w:id="1054" w:name="_Toc108943432"/>
      <w:bookmarkStart w:id="1055" w:name="_Toc108943626"/>
      <w:bookmarkStart w:id="1056" w:name="_Toc104609780"/>
      <w:bookmarkStart w:id="1057" w:name="_Toc104609974"/>
      <w:bookmarkStart w:id="1058" w:name="_Toc104610168"/>
      <w:bookmarkStart w:id="1059" w:name="_Toc108240969"/>
      <w:bookmarkStart w:id="1060" w:name="_Toc108241787"/>
      <w:bookmarkStart w:id="1061" w:name="_Toc108943433"/>
      <w:bookmarkStart w:id="1062" w:name="_Toc108943627"/>
      <w:bookmarkStart w:id="1063" w:name="_Toc104609781"/>
      <w:bookmarkStart w:id="1064" w:name="_Toc104609975"/>
      <w:bookmarkStart w:id="1065" w:name="_Toc104610169"/>
      <w:bookmarkStart w:id="1066" w:name="_Toc108240970"/>
      <w:bookmarkStart w:id="1067" w:name="_Toc108241788"/>
      <w:bookmarkStart w:id="1068" w:name="_Toc108943434"/>
      <w:bookmarkStart w:id="1069" w:name="_Toc108943628"/>
      <w:bookmarkStart w:id="1070" w:name="_Toc104609782"/>
      <w:bookmarkStart w:id="1071" w:name="_Toc104609976"/>
      <w:bookmarkStart w:id="1072" w:name="_Toc104610170"/>
      <w:bookmarkStart w:id="1073" w:name="_Toc108240971"/>
      <w:bookmarkStart w:id="1074" w:name="_Toc108241789"/>
      <w:bookmarkStart w:id="1075" w:name="_Toc108943435"/>
      <w:bookmarkStart w:id="1076" w:name="_Toc108943629"/>
      <w:bookmarkStart w:id="1077" w:name="_Toc104609783"/>
      <w:bookmarkStart w:id="1078" w:name="_Toc104609977"/>
      <w:bookmarkStart w:id="1079" w:name="_Toc104610171"/>
      <w:bookmarkStart w:id="1080" w:name="_Toc108240972"/>
      <w:bookmarkStart w:id="1081" w:name="_Toc108241790"/>
      <w:bookmarkStart w:id="1082" w:name="_Toc108943436"/>
      <w:bookmarkStart w:id="1083" w:name="_Toc108943630"/>
      <w:bookmarkStart w:id="1084" w:name="_Toc104609784"/>
      <w:bookmarkStart w:id="1085" w:name="_Toc104609978"/>
      <w:bookmarkStart w:id="1086" w:name="_Toc104610172"/>
      <w:bookmarkStart w:id="1087" w:name="_Toc108240973"/>
      <w:bookmarkStart w:id="1088" w:name="_Toc108241791"/>
      <w:bookmarkStart w:id="1089" w:name="_Toc108943437"/>
      <w:bookmarkStart w:id="1090" w:name="_Toc108943631"/>
      <w:bookmarkStart w:id="1091" w:name="_Toc104609786"/>
      <w:bookmarkStart w:id="1092" w:name="_Toc104609980"/>
      <w:bookmarkStart w:id="1093" w:name="_Toc104610174"/>
      <w:bookmarkStart w:id="1094" w:name="_Toc108240975"/>
      <w:bookmarkStart w:id="1095" w:name="_Toc108241793"/>
      <w:bookmarkStart w:id="1096" w:name="_Toc108943439"/>
      <w:bookmarkStart w:id="1097" w:name="_Toc108943633"/>
      <w:bookmarkStart w:id="1098" w:name="_Toc104609795"/>
      <w:bookmarkStart w:id="1099" w:name="_Toc104609989"/>
      <w:bookmarkStart w:id="1100" w:name="_Toc104610183"/>
      <w:bookmarkStart w:id="1101" w:name="_Toc108240984"/>
      <w:bookmarkStart w:id="1102" w:name="_Toc108241802"/>
      <w:bookmarkStart w:id="1103" w:name="_Toc108943448"/>
      <w:bookmarkStart w:id="1104" w:name="_Toc108943642"/>
      <w:bookmarkStart w:id="1105" w:name="_Toc104609801"/>
      <w:bookmarkStart w:id="1106" w:name="_Toc104609995"/>
      <w:bookmarkStart w:id="1107" w:name="_Toc104610189"/>
      <w:bookmarkStart w:id="1108" w:name="_Toc108240990"/>
      <w:bookmarkStart w:id="1109" w:name="_Toc108241808"/>
      <w:bookmarkStart w:id="1110" w:name="_Toc108943454"/>
      <w:bookmarkStart w:id="1111" w:name="_Toc108943648"/>
      <w:bookmarkStart w:id="1112" w:name="_Toc104609802"/>
      <w:bookmarkStart w:id="1113" w:name="_Toc104609996"/>
      <w:bookmarkStart w:id="1114" w:name="_Toc104610190"/>
      <w:bookmarkStart w:id="1115" w:name="_Toc108240991"/>
      <w:bookmarkStart w:id="1116" w:name="_Toc108241809"/>
      <w:bookmarkStart w:id="1117" w:name="_Toc108943455"/>
      <w:bookmarkStart w:id="1118" w:name="_Toc108943649"/>
      <w:bookmarkStart w:id="1119" w:name="_Toc104609804"/>
      <w:bookmarkStart w:id="1120" w:name="_Toc104609998"/>
      <w:bookmarkStart w:id="1121" w:name="_Toc104610192"/>
      <w:bookmarkStart w:id="1122" w:name="_Toc108240993"/>
      <w:bookmarkStart w:id="1123" w:name="_Toc108241811"/>
      <w:bookmarkStart w:id="1124" w:name="_Toc108943457"/>
      <w:bookmarkStart w:id="1125" w:name="_Toc108943651"/>
      <w:bookmarkStart w:id="1126" w:name="_Toc104609805"/>
      <w:bookmarkStart w:id="1127" w:name="_Toc104609999"/>
      <w:bookmarkStart w:id="1128" w:name="_Toc104610193"/>
      <w:bookmarkStart w:id="1129" w:name="_Toc108240994"/>
      <w:bookmarkStart w:id="1130" w:name="_Toc108241812"/>
      <w:bookmarkStart w:id="1131" w:name="_Toc108943458"/>
      <w:bookmarkStart w:id="1132" w:name="_Toc108943652"/>
      <w:bookmarkStart w:id="1133" w:name="_Toc104609806"/>
      <w:bookmarkStart w:id="1134" w:name="_Toc104610000"/>
      <w:bookmarkStart w:id="1135" w:name="_Toc104610194"/>
      <w:bookmarkStart w:id="1136" w:name="_Toc108240995"/>
      <w:bookmarkStart w:id="1137" w:name="_Toc108241813"/>
      <w:bookmarkStart w:id="1138" w:name="_Toc108943459"/>
      <w:bookmarkStart w:id="1139" w:name="_Toc108943653"/>
      <w:bookmarkStart w:id="1140" w:name="_Toc104609807"/>
      <w:bookmarkStart w:id="1141" w:name="_Toc104610001"/>
      <w:bookmarkStart w:id="1142" w:name="_Toc104610195"/>
      <w:bookmarkStart w:id="1143" w:name="_Toc108240996"/>
      <w:bookmarkStart w:id="1144" w:name="_Toc108241814"/>
      <w:bookmarkStart w:id="1145" w:name="_Toc108943460"/>
      <w:bookmarkStart w:id="1146" w:name="_Toc108943654"/>
      <w:bookmarkStart w:id="1147" w:name="_Toc104609808"/>
      <w:bookmarkStart w:id="1148" w:name="_Toc104610002"/>
      <w:bookmarkStart w:id="1149" w:name="_Toc104610196"/>
      <w:bookmarkStart w:id="1150" w:name="_Toc108240997"/>
      <w:bookmarkStart w:id="1151" w:name="_Toc108241815"/>
      <w:bookmarkStart w:id="1152" w:name="_Toc108943461"/>
      <w:bookmarkStart w:id="1153" w:name="_Toc108943655"/>
      <w:bookmarkStart w:id="1154" w:name="_Toc104609809"/>
      <w:bookmarkStart w:id="1155" w:name="_Toc104610003"/>
      <w:bookmarkStart w:id="1156" w:name="_Toc104610197"/>
      <w:bookmarkStart w:id="1157" w:name="_Toc108240998"/>
      <w:bookmarkStart w:id="1158" w:name="_Toc108241816"/>
      <w:bookmarkStart w:id="1159" w:name="_Toc108943462"/>
      <w:bookmarkStart w:id="1160" w:name="_Toc108943656"/>
      <w:bookmarkStart w:id="1161" w:name="_Toc104609811"/>
      <w:bookmarkStart w:id="1162" w:name="_Toc104610005"/>
      <w:bookmarkStart w:id="1163" w:name="_Toc104610199"/>
      <w:bookmarkStart w:id="1164" w:name="_Toc108241000"/>
      <w:bookmarkStart w:id="1165" w:name="_Toc108241818"/>
      <w:bookmarkStart w:id="1166" w:name="_Toc108943464"/>
      <w:bookmarkStart w:id="1167" w:name="_Toc108943658"/>
      <w:bookmarkStart w:id="1168" w:name="_Toc104609812"/>
      <w:bookmarkStart w:id="1169" w:name="_Toc104610006"/>
      <w:bookmarkStart w:id="1170" w:name="_Toc104610200"/>
      <w:bookmarkStart w:id="1171" w:name="_Toc108241001"/>
      <w:bookmarkStart w:id="1172" w:name="_Toc108241819"/>
      <w:bookmarkStart w:id="1173" w:name="_Toc108943465"/>
      <w:bookmarkStart w:id="1174" w:name="_Toc108943659"/>
      <w:bookmarkStart w:id="1175" w:name="_Toc104609813"/>
      <w:bookmarkStart w:id="1176" w:name="_Toc104610007"/>
      <w:bookmarkStart w:id="1177" w:name="_Toc104610201"/>
      <w:bookmarkStart w:id="1178" w:name="_Toc108241002"/>
      <w:bookmarkStart w:id="1179" w:name="_Toc108241820"/>
      <w:bookmarkStart w:id="1180" w:name="_Toc108943466"/>
      <w:bookmarkStart w:id="1181" w:name="_Toc108943660"/>
      <w:bookmarkStart w:id="1182" w:name="_Toc104609815"/>
      <w:bookmarkStart w:id="1183" w:name="_Toc104610009"/>
      <w:bookmarkStart w:id="1184" w:name="_Toc104610203"/>
      <w:bookmarkStart w:id="1185" w:name="_Toc108241004"/>
      <w:bookmarkStart w:id="1186" w:name="_Toc108241822"/>
      <w:bookmarkStart w:id="1187" w:name="_Toc108943468"/>
      <w:bookmarkStart w:id="1188" w:name="_Toc108943662"/>
      <w:bookmarkStart w:id="1189" w:name="_Toc104609817"/>
      <w:bookmarkStart w:id="1190" w:name="_Toc104610011"/>
      <w:bookmarkStart w:id="1191" w:name="_Toc104610205"/>
      <w:bookmarkStart w:id="1192" w:name="_Toc108241006"/>
      <w:bookmarkStart w:id="1193" w:name="_Toc108241824"/>
      <w:bookmarkStart w:id="1194" w:name="_Toc108943470"/>
      <w:bookmarkStart w:id="1195" w:name="_Toc108943664"/>
      <w:bookmarkStart w:id="1196" w:name="_Toc104609818"/>
      <w:bookmarkStart w:id="1197" w:name="_Toc104610012"/>
      <w:bookmarkStart w:id="1198" w:name="_Toc104610206"/>
      <w:bookmarkStart w:id="1199" w:name="_Toc108241007"/>
      <w:bookmarkStart w:id="1200" w:name="_Toc108241825"/>
      <w:bookmarkStart w:id="1201" w:name="_Toc108943471"/>
      <w:bookmarkStart w:id="1202" w:name="_Toc108943665"/>
      <w:bookmarkStart w:id="1203" w:name="_Toc104609819"/>
      <w:bookmarkStart w:id="1204" w:name="_Toc104610013"/>
      <w:bookmarkStart w:id="1205" w:name="_Toc104610207"/>
      <w:bookmarkStart w:id="1206" w:name="_Toc108241008"/>
      <w:bookmarkStart w:id="1207" w:name="_Toc108241826"/>
      <w:bookmarkStart w:id="1208" w:name="_Toc108943472"/>
      <w:bookmarkStart w:id="1209" w:name="_Toc108943666"/>
      <w:bookmarkStart w:id="1210" w:name="_Toc104609821"/>
      <w:bookmarkStart w:id="1211" w:name="_Toc104610015"/>
      <w:bookmarkStart w:id="1212" w:name="_Toc104610209"/>
      <w:bookmarkStart w:id="1213" w:name="_Toc108241010"/>
      <w:bookmarkStart w:id="1214" w:name="_Toc108241828"/>
      <w:bookmarkStart w:id="1215" w:name="_Toc108943474"/>
      <w:bookmarkStart w:id="1216" w:name="_Toc108943668"/>
      <w:bookmarkStart w:id="1217" w:name="_Toc104609822"/>
      <w:bookmarkStart w:id="1218" w:name="_Toc104610016"/>
      <w:bookmarkStart w:id="1219" w:name="_Toc104610210"/>
      <w:bookmarkStart w:id="1220" w:name="_Toc108241011"/>
      <w:bookmarkStart w:id="1221" w:name="_Toc108241829"/>
      <w:bookmarkStart w:id="1222" w:name="_Toc108943475"/>
      <w:bookmarkStart w:id="1223" w:name="_Toc108943669"/>
      <w:bookmarkStart w:id="1224" w:name="_Toc104609823"/>
      <w:bookmarkStart w:id="1225" w:name="_Toc104610017"/>
      <w:bookmarkStart w:id="1226" w:name="_Toc104610211"/>
      <w:bookmarkStart w:id="1227" w:name="_Toc108241012"/>
      <w:bookmarkStart w:id="1228" w:name="_Toc108241830"/>
      <w:bookmarkStart w:id="1229" w:name="_Toc108943476"/>
      <w:bookmarkStart w:id="1230" w:name="_Toc108943670"/>
      <w:bookmarkStart w:id="1231" w:name="_Toc104609824"/>
      <w:bookmarkStart w:id="1232" w:name="_Toc104610018"/>
      <w:bookmarkStart w:id="1233" w:name="_Toc104610212"/>
      <w:bookmarkStart w:id="1234" w:name="_Toc108241013"/>
      <w:bookmarkStart w:id="1235" w:name="_Toc108241831"/>
      <w:bookmarkStart w:id="1236" w:name="_Toc108943477"/>
      <w:bookmarkStart w:id="1237" w:name="_Toc108943671"/>
      <w:bookmarkStart w:id="1238" w:name="_Toc104609826"/>
      <w:bookmarkStart w:id="1239" w:name="_Toc104610020"/>
      <w:bookmarkStart w:id="1240" w:name="_Toc104610214"/>
      <w:bookmarkStart w:id="1241" w:name="_Toc108241015"/>
      <w:bookmarkStart w:id="1242" w:name="_Toc108241833"/>
      <w:bookmarkStart w:id="1243" w:name="_Toc108943479"/>
      <w:bookmarkStart w:id="1244" w:name="_Toc108943673"/>
      <w:bookmarkStart w:id="1245" w:name="_Toc104609827"/>
      <w:bookmarkStart w:id="1246" w:name="_Toc104610021"/>
      <w:bookmarkStart w:id="1247" w:name="_Toc104610215"/>
      <w:bookmarkStart w:id="1248" w:name="_Toc108241016"/>
      <w:bookmarkStart w:id="1249" w:name="_Toc108241834"/>
      <w:bookmarkStart w:id="1250" w:name="_Toc108943480"/>
      <w:bookmarkStart w:id="1251" w:name="_Toc108943674"/>
      <w:bookmarkStart w:id="1252" w:name="_Toc104609828"/>
      <w:bookmarkStart w:id="1253" w:name="_Toc104610022"/>
      <w:bookmarkStart w:id="1254" w:name="_Toc104610216"/>
      <w:bookmarkStart w:id="1255" w:name="_Toc108241017"/>
      <w:bookmarkStart w:id="1256" w:name="_Toc108241835"/>
      <w:bookmarkStart w:id="1257" w:name="_Toc108943481"/>
      <w:bookmarkStart w:id="1258" w:name="_Toc108943675"/>
      <w:bookmarkStart w:id="1259" w:name="_Toc104609829"/>
      <w:bookmarkStart w:id="1260" w:name="_Toc104610023"/>
      <w:bookmarkStart w:id="1261" w:name="_Toc104610217"/>
      <w:bookmarkStart w:id="1262" w:name="_Toc108241018"/>
      <w:bookmarkStart w:id="1263" w:name="_Toc108241836"/>
      <w:bookmarkStart w:id="1264" w:name="_Toc108943482"/>
      <w:bookmarkStart w:id="1265" w:name="_Toc108943676"/>
      <w:bookmarkStart w:id="1266" w:name="_Toc104609831"/>
      <w:bookmarkStart w:id="1267" w:name="_Toc104610025"/>
      <w:bookmarkStart w:id="1268" w:name="_Toc104610219"/>
      <w:bookmarkStart w:id="1269" w:name="_Toc108241020"/>
      <w:bookmarkStart w:id="1270" w:name="_Toc108241838"/>
      <w:bookmarkStart w:id="1271" w:name="_Toc108943484"/>
      <w:bookmarkStart w:id="1272" w:name="_Toc108943678"/>
      <w:bookmarkStart w:id="1273" w:name="_Toc104609832"/>
      <w:bookmarkStart w:id="1274" w:name="_Toc104610026"/>
      <w:bookmarkStart w:id="1275" w:name="_Toc104610220"/>
      <w:bookmarkStart w:id="1276" w:name="_Toc108241021"/>
      <w:bookmarkStart w:id="1277" w:name="_Toc108241839"/>
      <w:bookmarkStart w:id="1278" w:name="_Toc108943485"/>
      <w:bookmarkStart w:id="1279" w:name="_Toc108943679"/>
      <w:bookmarkStart w:id="1280" w:name="_Toc104609833"/>
      <w:bookmarkStart w:id="1281" w:name="_Toc104610027"/>
      <w:bookmarkStart w:id="1282" w:name="_Toc104610221"/>
      <w:bookmarkStart w:id="1283" w:name="_Toc108241022"/>
      <w:bookmarkStart w:id="1284" w:name="_Toc108241840"/>
      <w:bookmarkStart w:id="1285" w:name="_Toc108943486"/>
      <w:bookmarkStart w:id="1286" w:name="_Toc108943680"/>
      <w:bookmarkStart w:id="1287" w:name="_Toc104609834"/>
      <w:bookmarkStart w:id="1288" w:name="_Toc104610028"/>
      <w:bookmarkStart w:id="1289" w:name="_Toc104610222"/>
      <w:bookmarkStart w:id="1290" w:name="_Toc108241023"/>
      <w:bookmarkStart w:id="1291" w:name="_Toc108241841"/>
      <w:bookmarkStart w:id="1292" w:name="_Toc108943487"/>
      <w:bookmarkStart w:id="1293" w:name="_Toc108943681"/>
      <w:bookmarkStart w:id="1294" w:name="_Toc104609836"/>
      <w:bookmarkStart w:id="1295" w:name="_Toc104610030"/>
      <w:bookmarkStart w:id="1296" w:name="_Toc104610224"/>
      <w:bookmarkStart w:id="1297" w:name="_Toc108241025"/>
      <w:bookmarkStart w:id="1298" w:name="_Toc108241843"/>
      <w:bookmarkStart w:id="1299" w:name="_Toc108943489"/>
      <w:bookmarkStart w:id="1300" w:name="_Toc108943683"/>
      <w:bookmarkStart w:id="1301" w:name="_Toc104609837"/>
      <w:bookmarkStart w:id="1302" w:name="_Toc104610031"/>
      <w:bookmarkStart w:id="1303" w:name="_Toc104610225"/>
      <w:bookmarkStart w:id="1304" w:name="_Toc108241026"/>
      <w:bookmarkStart w:id="1305" w:name="_Toc108241844"/>
      <w:bookmarkStart w:id="1306" w:name="_Toc108943490"/>
      <w:bookmarkStart w:id="1307" w:name="_Toc108943684"/>
      <w:bookmarkStart w:id="1308" w:name="_Toc104609838"/>
      <w:bookmarkStart w:id="1309" w:name="_Toc104610032"/>
      <w:bookmarkStart w:id="1310" w:name="_Toc104610226"/>
      <w:bookmarkStart w:id="1311" w:name="_Toc108241027"/>
      <w:bookmarkStart w:id="1312" w:name="_Toc108241845"/>
      <w:bookmarkStart w:id="1313" w:name="_Toc108943491"/>
      <w:bookmarkStart w:id="1314" w:name="_Toc108943685"/>
      <w:bookmarkStart w:id="1315" w:name="_Toc104609840"/>
      <w:bookmarkStart w:id="1316" w:name="_Toc104610034"/>
      <w:bookmarkStart w:id="1317" w:name="_Toc104610228"/>
      <w:bookmarkStart w:id="1318" w:name="_Toc108241029"/>
      <w:bookmarkStart w:id="1319" w:name="_Toc108241847"/>
      <w:bookmarkStart w:id="1320" w:name="_Toc108943493"/>
      <w:bookmarkStart w:id="1321" w:name="_Toc108943687"/>
      <w:bookmarkStart w:id="1322" w:name="_Toc104609841"/>
      <w:bookmarkStart w:id="1323" w:name="_Toc104610035"/>
      <w:bookmarkStart w:id="1324" w:name="_Toc104610229"/>
      <w:bookmarkStart w:id="1325" w:name="_Toc108241030"/>
      <w:bookmarkStart w:id="1326" w:name="_Toc108241848"/>
      <w:bookmarkStart w:id="1327" w:name="_Toc108943494"/>
      <w:bookmarkStart w:id="1328" w:name="_Toc108943688"/>
      <w:bookmarkStart w:id="1329" w:name="_Toc104609842"/>
      <w:bookmarkStart w:id="1330" w:name="_Toc104610036"/>
      <w:bookmarkStart w:id="1331" w:name="_Toc104610230"/>
      <w:bookmarkStart w:id="1332" w:name="_Toc108241031"/>
      <w:bookmarkStart w:id="1333" w:name="_Toc108241849"/>
      <w:bookmarkStart w:id="1334" w:name="_Toc108943495"/>
      <w:bookmarkStart w:id="1335" w:name="_Toc108943689"/>
      <w:bookmarkStart w:id="1336" w:name="_Toc104609843"/>
      <w:bookmarkStart w:id="1337" w:name="_Toc104610037"/>
      <w:bookmarkStart w:id="1338" w:name="_Toc104610231"/>
      <w:bookmarkStart w:id="1339" w:name="_Toc108241032"/>
      <w:bookmarkStart w:id="1340" w:name="_Toc108241850"/>
      <w:bookmarkStart w:id="1341" w:name="_Toc108943496"/>
      <w:bookmarkStart w:id="1342" w:name="_Toc108943690"/>
      <w:bookmarkStart w:id="1343" w:name="_Toc104609846"/>
      <w:bookmarkStart w:id="1344" w:name="_Toc104610040"/>
      <w:bookmarkStart w:id="1345" w:name="_Toc104610234"/>
      <w:bookmarkStart w:id="1346" w:name="_Toc108241035"/>
      <w:bookmarkStart w:id="1347" w:name="_Toc108241853"/>
      <w:bookmarkStart w:id="1348" w:name="_Toc108943499"/>
      <w:bookmarkStart w:id="1349" w:name="_Toc108943693"/>
      <w:bookmarkEnd w:id="712"/>
      <w:bookmarkEnd w:id="713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</w:p>
    <w:sectPr w:rsidR="005A118B" w:rsidSect="003D01CB">
      <w:headerReference w:type="default" r:id="rId15"/>
      <w:footerReference w:type="default" r:id="rId16"/>
      <w:pgSz w:w="11909" w:h="16834" w:code="9"/>
      <w:pgMar w:top="1701" w:right="1418" w:bottom="1418" w:left="1701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7E5" w:rsidRDefault="007267E5">
      <w:r>
        <w:separator/>
      </w:r>
    </w:p>
  </w:endnote>
  <w:endnote w:type="continuationSeparator" w:id="0">
    <w:p w:rsidR="007267E5" w:rsidRDefault="00726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4C1" w:rsidRDefault="009E44C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0D7" w:rsidRDefault="00F870D7">
    <w:pPr>
      <w:pStyle w:val="Rodap"/>
      <w:jc w:val="right"/>
    </w:pPr>
  </w:p>
  <w:p w:rsidR="00F870D7" w:rsidRDefault="00F870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4C1" w:rsidRDefault="009E44C1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3D01CB" w:rsidRPr="006F3C93" w:rsidTr="00BA1F2D">
      <w:tc>
        <w:tcPr>
          <w:tcW w:w="1116" w:type="dxa"/>
          <w:vAlign w:val="center"/>
        </w:tcPr>
        <w:p w:rsidR="003D01CB" w:rsidRPr="006F3C93" w:rsidRDefault="003D01CB" w:rsidP="008C6FE7">
          <w:pPr>
            <w:tabs>
              <w:tab w:val="right" w:pos="9960"/>
            </w:tabs>
            <w:spacing w:before="120"/>
            <w:ind w:right="-23"/>
            <w:rPr>
              <w:sz w:val="16"/>
            </w:rPr>
          </w:pPr>
          <w:r w:rsidRPr="006F3C93">
            <w:rPr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3D01CB" w:rsidRPr="006F3C93" w:rsidRDefault="003D01CB" w:rsidP="008C6FE7">
          <w:pPr>
            <w:tabs>
              <w:tab w:val="right" w:pos="9960"/>
            </w:tabs>
            <w:spacing w:before="120"/>
            <w:ind w:right="-25"/>
            <w:rPr>
              <w:sz w:val="16"/>
            </w:rPr>
          </w:pPr>
          <w:r w:rsidRPr="006F3C93">
            <w:rPr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3D01CB" w:rsidRPr="006F3C93" w:rsidRDefault="003D01CB" w:rsidP="008C6FE7">
          <w:pPr>
            <w:tabs>
              <w:tab w:val="right" w:pos="9960"/>
            </w:tabs>
            <w:ind w:right="-25"/>
            <w:jc w:val="right"/>
            <w:rPr>
              <w:sz w:val="16"/>
            </w:rPr>
          </w:pPr>
          <w:r w:rsidRPr="006F3C93">
            <w:rPr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9E44C1">
            <w:rPr>
              <w:noProof/>
              <w:sz w:val="16"/>
            </w:rPr>
            <w:t>2</w:t>
          </w:r>
          <w:r w:rsidRPr="006F3C93">
            <w:rPr>
              <w:sz w:val="16"/>
            </w:rPr>
            <w:fldChar w:fldCharType="end"/>
          </w:r>
        </w:p>
      </w:tc>
    </w:tr>
  </w:tbl>
  <w:p w:rsidR="003D01CB" w:rsidRPr="003870E8" w:rsidRDefault="003D01CB" w:rsidP="003D01CB">
    <w:pPr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7E5" w:rsidRDefault="007267E5">
      <w:r>
        <w:separator/>
      </w:r>
    </w:p>
  </w:footnote>
  <w:footnote w:type="continuationSeparator" w:id="0">
    <w:p w:rsidR="007267E5" w:rsidRDefault="00726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4C1" w:rsidRDefault="009E44C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4C1" w:rsidRDefault="009E44C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4C1" w:rsidRDefault="009E44C1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3D01CB" w:rsidRPr="00A65889" w:rsidTr="00BA1F2D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3D01CB" w:rsidRPr="004F570A" w:rsidRDefault="009E44C1" w:rsidP="008C6FE7">
          <w:pPr>
            <w:ind w:right="-70"/>
          </w:pPr>
          <w:r>
            <w:rPr>
              <w:noProof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1350" w:name="_GoBack"/>
          <w:bookmarkEnd w:id="1350"/>
        </w:p>
      </w:tc>
      <w:tc>
        <w:tcPr>
          <w:tcW w:w="4649" w:type="dxa"/>
          <w:shd w:val="clear" w:color="auto" w:fill="auto"/>
          <w:vAlign w:val="center"/>
        </w:tcPr>
        <w:p w:rsidR="003D01CB" w:rsidRPr="00D849B1" w:rsidRDefault="003D01CB" w:rsidP="003D01CB">
          <w:pPr>
            <w:jc w:val="center"/>
            <w:rPr>
              <w:b/>
            </w:rPr>
          </w:pPr>
          <w:r>
            <w:rPr>
              <w:b/>
            </w:rPr>
            <w:t>Acordo de Nível de Serviço</w:t>
          </w:r>
          <w:r w:rsidRPr="00D849B1">
            <w:rPr>
              <w:b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3D01CB" w:rsidRPr="001C4FFA" w:rsidRDefault="003D01CB" w:rsidP="008C6FE7">
          <w:pPr>
            <w:ind w:left="1206" w:hanging="1206"/>
            <w:jc w:val="right"/>
            <w:rPr>
              <w:b/>
              <w:color w:val="FF0000"/>
            </w:rPr>
          </w:pPr>
          <w:r w:rsidRPr="006F3C93">
            <w:rPr>
              <w:sz w:val="16"/>
            </w:rPr>
            <w:t>Versão: 1.0</w:t>
          </w:r>
        </w:p>
      </w:tc>
    </w:tr>
  </w:tbl>
  <w:p w:rsidR="003D01CB" w:rsidRPr="003D01CB" w:rsidRDefault="003D01CB" w:rsidP="003D01CB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decimal"/>
      <w:pStyle w:val="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15FE65B7"/>
    <w:multiLevelType w:val="hybridMultilevel"/>
    <w:tmpl w:val="DB5A9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241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E64E35"/>
    <w:multiLevelType w:val="hybridMultilevel"/>
    <w:tmpl w:val="179AD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8736A"/>
    <w:multiLevelType w:val="hybridMultilevel"/>
    <w:tmpl w:val="F01633DE"/>
    <w:lvl w:ilvl="0" w:tplc="4F1AF4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530E0A"/>
    <w:multiLevelType w:val="hybridMultilevel"/>
    <w:tmpl w:val="B1C431AC"/>
    <w:lvl w:ilvl="0" w:tplc="4F1AF42C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1584268"/>
    <w:multiLevelType w:val="hybridMultilevel"/>
    <w:tmpl w:val="1BC01F9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21441E"/>
    <w:multiLevelType w:val="hybridMultilevel"/>
    <w:tmpl w:val="23281C2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C76AE"/>
    <w:multiLevelType w:val="hybridMultilevel"/>
    <w:tmpl w:val="6EB6DF9C"/>
    <w:lvl w:ilvl="0" w:tplc="D9E8413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>
    <w:nsid w:val="4BDF603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591671EC"/>
    <w:multiLevelType w:val="hybridMultilevel"/>
    <w:tmpl w:val="26D4DFA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085FCA"/>
    <w:multiLevelType w:val="hybridMultilevel"/>
    <w:tmpl w:val="278EEE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AB482D"/>
    <w:multiLevelType w:val="hybridMultilevel"/>
    <w:tmpl w:val="5588D23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2434CC"/>
    <w:multiLevelType w:val="hybridMultilevel"/>
    <w:tmpl w:val="E74AAB5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7C3D8E"/>
    <w:multiLevelType w:val="hybridMultilevel"/>
    <w:tmpl w:val="4FC0F6F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F37BFE"/>
    <w:multiLevelType w:val="hybridMultilevel"/>
    <w:tmpl w:val="6AFE1BD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01713A"/>
    <w:multiLevelType w:val="hybridMultilevel"/>
    <w:tmpl w:val="292028C6"/>
    <w:lvl w:ilvl="0" w:tplc="B29C85B2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874"/>
        </w:tabs>
        <w:ind w:left="8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594"/>
        </w:tabs>
        <w:ind w:left="1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14"/>
        </w:tabs>
        <w:ind w:left="2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34"/>
        </w:tabs>
        <w:ind w:left="30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54"/>
        </w:tabs>
        <w:ind w:left="3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474"/>
        </w:tabs>
        <w:ind w:left="4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194"/>
        </w:tabs>
        <w:ind w:left="51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14"/>
        </w:tabs>
        <w:ind w:left="5914" w:hanging="360"/>
      </w:pPr>
      <w:rPr>
        <w:rFonts w:ascii="Wingdings" w:hAnsi="Wingdings" w:hint="default"/>
      </w:rPr>
    </w:lvl>
  </w:abstractNum>
  <w:abstractNum w:abstractNumId="19">
    <w:nsid w:val="775133A1"/>
    <w:multiLevelType w:val="multilevel"/>
    <w:tmpl w:val="C57E25F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7"/>
  </w:num>
  <w:num w:numId="4">
    <w:abstractNumId w:val="13"/>
  </w:num>
  <w:num w:numId="5">
    <w:abstractNumId w:val="15"/>
  </w:num>
  <w:num w:numId="6">
    <w:abstractNumId w:val="16"/>
  </w:num>
  <w:num w:numId="7">
    <w:abstractNumId w:val="4"/>
  </w:num>
  <w:num w:numId="8">
    <w:abstractNumId w:val="12"/>
  </w:num>
  <w:num w:numId="9">
    <w:abstractNumId w:val="17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9"/>
  </w:num>
  <w:num w:numId="15">
    <w:abstractNumId w:val="20"/>
  </w:num>
  <w:num w:numId="16">
    <w:abstractNumId w:val="10"/>
  </w:num>
  <w:num w:numId="17">
    <w:abstractNumId w:val="6"/>
  </w:num>
  <w:num w:numId="18">
    <w:abstractNumId w:val="7"/>
  </w:num>
  <w:num w:numId="19">
    <w:abstractNumId w:val="18"/>
  </w:num>
  <w:num w:numId="20">
    <w:abstractNumId w:val="11"/>
  </w:num>
  <w:num w:numId="21">
    <w:abstractNumId w:val="8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4"/>
  </w:num>
  <w:num w:numId="27">
    <w:abstractNumId w:val="5"/>
  </w:num>
  <w:num w:numId="28">
    <w:abstractNumId w:val="2"/>
  </w:num>
  <w:num w:numId="29">
    <w:abstractNumId w:val="0"/>
  </w:num>
  <w:num w:numId="30">
    <w:abstractNumId w:val="1"/>
  </w:num>
  <w:num w:numId="31">
    <w:abstractNumId w:val="19"/>
  </w:num>
  <w:num w:numId="32">
    <w:abstractNumId w:val="19"/>
  </w:num>
  <w:num w:numId="33">
    <w:abstractNumId w:val="19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C1"/>
    <w:rsid w:val="00021E7C"/>
    <w:rsid w:val="00056104"/>
    <w:rsid w:val="00090EE2"/>
    <w:rsid w:val="0009124B"/>
    <w:rsid w:val="000F1EC4"/>
    <w:rsid w:val="0013418A"/>
    <w:rsid w:val="00153B49"/>
    <w:rsid w:val="0015498C"/>
    <w:rsid w:val="001717DA"/>
    <w:rsid w:val="001759E1"/>
    <w:rsid w:val="001A5935"/>
    <w:rsid w:val="001E3954"/>
    <w:rsid w:val="002772B9"/>
    <w:rsid w:val="002D5964"/>
    <w:rsid w:val="00365F86"/>
    <w:rsid w:val="003705C0"/>
    <w:rsid w:val="00380FCD"/>
    <w:rsid w:val="003C20C4"/>
    <w:rsid w:val="003D01CB"/>
    <w:rsid w:val="003E2517"/>
    <w:rsid w:val="003F50B3"/>
    <w:rsid w:val="003F7930"/>
    <w:rsid w:val="004D4597"/>
    <w:rsid w:val="004D5DD4"/>
    <w:rsid w:val="00513BB4"/>
    <w:rsid w:val="00534F15"/>
    <w:rsid w:val="005928CE"/>
    <w:rsid w:val="005A118B"/>
    <w:rsid w:val="005A706F"/>
    <w:rsid w:val="005C634F"/>
    <w:rsid w:val="005D734D"/>
    <w:rsid w:val="00650D13"/>
    <w:rsid w:val="006B2FAF"/>
    <w:rsid w:val="006E135B"/>
    <w:rsid w:val="006E3C08"/>
    <w:rsid w:val="0070388C"/>
    <w:rsid w:val="007267E5"/>
    <w:rsid w:val="00754516"/>
    <w:rsid w:val="00873F9A"/>
    <w:rsid w:val="0089567F"/>
    <w:rsid w:val="008C6FE7"/>
    <w:rsid w:val="009057CB"/>
    <w:rsid w:val="00937453"/>
    <w:rsid w:val="00952549"/>
    <w:rsid w:val="00963C1C"/>
    <w:rsid w:val="00977100"/>
    <w:rsid w:val="009E44C1"/>
    <w:rsid w:val="00A438BE"/>
    <w:rsid w:val="00A4736C"/>
    <w:rsid w:val="00AE3CE0"/>
    <w:rsid w:val="00B0731F"/>
    <w:rsid w:val="00B11A2C"/>
    <w:rsid w:val="00B30823"/>
    <w:rsid w:val="00B5302E"/>
    <w:rsid w:val="00BA1F2D"/>
    <w:rsid w:val="00C23F06"/>
    <w:rsid w:val="00CC7853"/>
    <w:rsid w:val="00D227ED"/>
    <w:rsid w:val="00D26222"/>
    <w:rsid w:val="00D6042D"/>
    <w:rsid w:val="00D63632"/>
    <w:rsid w:val="00D74A9E"/>
    <w:rsid w:val="00D9409E"/>
    <w:rsid w:val="00DB6E31"/>
    <w:rsid w:val="00E01E68"/>
    <w:rsid w:val="00E13D1A"/>
    <w:rsid w:val="00E20189"/>
    <w:rsid w:val="00E4673D"/>
    <w:rsid w:val="00E60103"/>
    <w:rsid w:val="00E81DEE"/>
    <w:rsid w:val="00EB2B14"/>
    <w:rsid w:val="00EC6FBE"/>
    <w:rsid w:val="00F15A4B"/>
    <w:rsid w:val="00F7361C"/>
    <w:rsid w:val="00F870D7"/>
    <w:rsid w:val="00F95714"/>
    <w:rsid w:val="00FB3BAC"/>
    <w:rsid w:val="00FD3B4E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aliases w:val="h1,Level 1 Topic Heading"/>
    <w:basedOn w:val="Normal"/>
    <w:next w:val="Normal"/>
    <w:qFormat/>
    <w:pPr>
      <w:keepNext/>
      <w:numPr>
        <w:numId w:val="10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aliases w:val="h2,Level 2 Topic Heading,H2"/>
    <w:basedOn w:val="Normal"/>
    <w:next w:val="Normal"/>
    <w:qFormat/>
    <w:pPr>
      <w:keepNext/>
      <w:numPr>
        <w:ilvl w:val="1"/>
        <w:numId w:val="11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aliases w:val="h3,Level 3 Topic Heading,H3,Map"/>
    <w:basedOn w:val="Ttulo2"/>
    <w:next w:val="Normal"/>
    <w:qFormat/>
    <w:pPr>
      <w:numPr>
        <w:ilvl w:val="2"/>
        <w:numId w:val="12"/>
      </w:numPr>
      <w:spacing w:before="240" w:after="120"/>
      <w:ind w:left="0" w:firstLine="0"/>
      <w:outlineLvl w:val="2"/>
    </w:pPr>
  </w:style>
  <w:style w:type="paragraph" w:styleId="Ttulo4">
    <w:name w:val="heading 4"/>
    <w:aliases w:val="h4,First Subheading"/>
    <w:basedOn w:val="Normal"/>
    <w:next w:val="Normal"/>
    <w:qFormat/>
    <w:pPr>
      <w:keepNext/>
      <w:numPr>
        <w:ilvl w:val="3"/>
        <w:numId w:val="1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4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pPr>
      <w:numPr>
        <w:numId w:val="9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paragraph" w:styleId="Corpodetexto">
    <w:name w:val="Body Text"/>
    <w:basedOn w:val="Normal"/>
    <w:rPr>
      <w:color w:val="0000FF"/>
    </w:rPr>
  </w:style>
  <w:style w:type="paragraph" w:customStyle="1" w:styleId="Recuodecorpodetexto31">
    <w:name w:val="Recuo de corpo de texto 31"/>
    <w:basedOn w:val="Normal"/>
    <w:rsid w:val="00326E12"/>
    <w:pPr>
      <w:suppressAutoHyphens/>
      <w:ind w:left="709"/>
    </w:pPr>
    <w:rPr>
      <w:rFonts w:cs="Times New Roman"/>
      <w:color w:val="auto"/>
      <w:sz w:val="24"/>
      <w:lang w:eastAsia="ar-SA"/>
    </w:rPr>
  </w:style>
  <w:style w:type="table" w:styleId="Tabelacomgrade">
    <w:name w:val="Table Grid"/>
    <w:basedOn w:val="Tabelanormal"/>
    <w:uiPriority w:val="59"/>
    <w:rsid w:val="00A43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es">
    <w:name w:val="Instruções"/>
    <w:rsid w:val="001A5935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Nvel1">
    <w:name w:val="Nível 1"/>
    <w:next w:val="Nvel2"/>
    <w:rsid w:val="004D4597"/>
    <w:pPr>
      <w:keepNext/>
      <w:numPr>
        <w:numId w:val="30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Nvel2">
    <w:name w:val="Nível 2"/>
    <w:next w:val="Normal"/>
    <w:rsid w:val="004D4597"/>
    <w:pPr>
      <w:keepNext/>
      <w:numPr>
        <w:numId w:val="8"/>
      </w:numPr>
      <w:suppressAutoHyphens/>
      <w:spacing w:before="180"/>
      <w:jc w:val="both"/>
    </w:pPr>
    <w:rPr>
      <w:rFonts w:ascii="Arial" w:hAnsi="Arial"/>
      <w:b/>
      <w:i/>
      <w:lang w:eastAsia="ar-SA"/>
    </w:rPr>
  </w:style>
  <w:style w:type="paragraph" w:customStyle="1" w:styleId="Corpo2">
    <w:name w:val="Corpo 2"/>
    <w:rsid w:val="004D4597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Ttulo10">
    <w:name w:val="Título1"/>
    <w:basedOn w:val="Normal"/>
    <w:next w:val="Corpodetexto"/>
    <w:rsid w:val="00F870D7"/>
    <w:pPr>
      <w:keepNext/>
      <w:suppressAutoHyphens/>
      <w:spacing w:before="240" w:after="120"/>
      <w:jc w:val="left"/>
    </w:pPr>
    <w:rPr>
      <w:rFonts w:eastAsia="Lucida Sans Unicode" w:cs="Tahoma"/>
      <w:sz w:val="28"/>
      <w:szCs w:val="28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F870D7"/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aliases w:val="h1,Level 1 Topic Heading"/>
    <w:basedOn w:val="Normal"/>
    <w:next w:val="Normal"/>
    <w:qFormat/>
    <w:pPr>
      <w:keepNext/>
      <w:numPr>
        <w:numId w:val="10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aliases w:val="h2,Level 2 Topic Heading,H2"/>
    <w:basedOn w:val="Normal"/>
    <w:next w:val="Normal"/>
    <w:qFormat/>
    <w:pPr>
      <w:keepNext/>
      <w:numPr>
        <w:ilvl w:val="1"/>
        <w:numId w:val="11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aliases w:val="h3,Level 3 Topic Heading,H3,Map"/>
    <w:basedOn w:val="Ttulo2"/>
    <w:next w:val="Normal"/>
    <w:qFormat/>
    <w:pPr>
      <w:numPr>
        <w:ilvl w:val="2"/>
        <w:numId w:val="12"/>
      </w:numPr>
      <w:spacing w:before="240" w:after="120"/>
      <w:ind w:left="0" w:firstLine="0"/>
      <w:outlineLvl w:val="2"/>
    </w:pPr>
  </w:style>
  <w:style w:type="paragraph" w:styleId="Ttulo4">
    <w:name w:val="heading 4"/>
    <w:aliases w:val="h4,First Subheading"/>
    <w:basedOn w:val="Normal"/>
    <w:next w:val="Normal"/>
    <w:qFormat/>
    <w:pPr>
      <w:keepNext/>
      <w:numPr>
        <w:ilvl w:val="3"/>
        <w:numId w:val="1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4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pPr>
      <w:numPr>
        <w:numId w:val="9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paragraph" w:styleId="Corpodetexto">
    <w:name w:val="Body Text"/>
    <w:basedOn w:val="Normal"/>
    <w:rPr>
      <w:color w:val="0000FF"/>
    </w:rPr>
  </w:style>
  <w:style w:type="paragraph" w:customStyle="1" w:styleId="Recuodecorpodetexto31">
    <w:name w:val="Recuo de corpo de texto 31"/>
    <w:basedOn w:val="Normal"/>
    <w:rsid w:val="00326E12"/>
    <w:pPr>
      <w:suppressAutoHyphens/>
      <w:ind w:left="709"/>
    </w:pPr>
    <w:rPr>
      <w:rFonts w:cs="Times New Roman"/>
      <w:color w:val="auto"/>
      <w:sz w:val="24"/>
      <w:lang w:eastAsia="ar-SA"/>
    </w:rPr>
  </w:style>
  <w:style w:type="table" w:styleId="Tabelacomgrade">
    <w:name w:val="Table Grid"/>
    <w:basedOn w:val="Tabelanormal"/>
    <w:uiPriority w:val="59"/>
    <w:rsid w:val="00A43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es">
    <w:name w:val="Instruções"/>
    <w:rsid w:val="001A5935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Nvel1">
    <w:name w:val="Nível 1"/>
    <w:next w:val="Nvel2"/>
    <w:rsid w:val="004D4597"/>
    <w:pPr>
      <w:keepNext/>
      <w:numPr>
        <w:numId w:val="30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Nvel2">
    <w:name w:val="Nível 2"/>
    <w:next w:val="Normal"/>
    <w:rsid w:val="004D4597"/>
    <w:pPr>
      <w:keepNext/>
      <w:numPr>
        <w:numId w:val="8"/>
      </w:numPr>
      <w:suppressAutoHyphens/>
      <w:spacing w:before="180"/>
      <w:jc w:val="both"/>
    </w:pPr>
    <w:rPr>
      <w:rFonts w:ascii="Arial" w:hAnsi="Arial"/>
      <w:b/>
      <w:i/>
      <w:lang w:eastAsia="ar-SA"/>
    </w:rPr>
  </w:style>
  <w:style w:type="paragraph" w:customStyle="1" w:styleId="Corpo2">
    <w:name w:val="Corpo 2"/>
    <w:rsid w:val="004D4597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Ttulo10">
    <w:name w:val="Título1"/>
    <w:basedOn w:val="Normal"/>
    <w:next w:val="Corpodetexto"/>
    <w:rsid w:val="00F870D7"/>
    <w:pPr>
      <w:keepNext/>
      <w:suppressAutoHyphens/>
      <w:spacing w:before="240" w:after="120"/>
      <w:jc w:val="left"/>
    </w:pPr>
    <w:rPr>
      <w:rFonts w:eastAsia="Lucida Sans Unicode" w:cs="Tahoma"/>
      <w:sz w:val="28"/>
      <w:szCs w:val="28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F870D7"/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gerente@cliente.com.br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ANS_Acordo_Nivel_Servic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Template_ANS_Acordo_Nivel_Servico</Template>
  <TotalTime>2</TotalTime>
  <Pages>15</Pages>
  <Words>4322</Words>
  <Characters>23344</Characters>
  <Application>Microsoft Office Word</Application>
  <DocSecurity>0</DocSecurity>
  <Lines>194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Acordo de Serviço</vt:lpstr>
    </vt:vector>
  </TitlesOfParts>
  <Company/>
  <LinksUpToDate>false</LinksUpToDate>
  <CharactersWithSpaces>27611</CharactersWithSpaces>
  <SharedDoc>false</SharedDoc>
  <HyperlinkBase/>
  <HLinks>
    <vt:vector size="180" baseType="variant">
      <vt:variant>
        <vt:i4>1114220</vt:i4>
      </vt:variant>
      <vt:variant>
        <vt:i4>177</vt:i4>
      </vt:variant>
      <vt:variant>
        <vt:i4>0</vt:i4>
      </vt:variant>
      <vt:variant>
        <vt:i4>5</vt:i4>
      </vt:variant>
      <vt:variant>
        <vt:lpwstr>mailto:gerente@cliente.com.br</vt:lpwstr>
      </vt:variant>
      <vt:variant>
        <vt:lpwstr/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_Toc245610309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_Toc245610308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_Toc245610307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_Toc245610306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_Toc245610305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_Toc245610304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_Toc245610303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_Toc245610302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_Toc245610301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_Toc245610300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_Toc245610299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_Toc245610298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_Toc245610297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_Toc245610296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_Toc245610295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_Toc245610294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_Toc245610293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_Toc245610292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_Toc245610291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_Toc245610290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_Toc245610289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_Toc245610288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_Toc245610287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_Toc245610286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_Toc245610285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_Toc245610284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_Toc245610283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_Toc245610282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_Toc245610281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1</cp:revision>
  <cp:lastPrinted>2004-12-09T11:05:00Z</cp:lastPrinted>
  <dcterms:created xsi:type="dcterms:W3CDTF">2012-02-20T13:37:00Z</dcterms:created>
  <dcterms:modified xsi:type="dcterms:W3CDTF">2012-02-20T13:39:00Z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5</vt:lpwstr>
  </property>
</Properties>
</file>