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226" w:rsidRPr="007D0C7F" w:rsidRDefault="00384C75">
      <w:pPr>
        <w:jc w:val="right"/>
      </w:pPr>
      <w:r w:rsidRPr="007D0C7F">
        <w:t xml:space="preserve"> </w:t>
      </w:r>
    </w:p>
    <w:p w:rsidR="00E63226" w:rsidRPr="007D0C7F" w:rsidRDefault="00E63226"/>
    <w:p w:rsidR="00E63226" w:rsidRPr="007D0C7F" w:rsidRDefault="00E63226"/>
    <w:p w:rsidR="00E63226" w:rsidRPr="007D0C7F" w:rsidRDefault="00E63226"/>
    <w:p w:rsidR="00E63226" w:rsidRPr="007D0C7F" w:rsidRDefault="00E63226"/>
    <w:p w:rsidR="00E63226" w:rsidRPr="007D0C7F" w:rsidRDefault="00E63226"/>
    <w:p w:rsidR="00E63226" w:rsidRPr="007D0C7F" w:rsidRDefault="00E63226"/>
    <w:p w:rsidR="00E63226" w:rsidRPr="007D0C7F" w:rsidRDefault="00E63226"/>
    <w:p w:rsidR="00E63226" w:rsidRPr="007D0C7F" w:rsidRDefault="00E63226"/>
    <w:p w:rsidR="00E63226" w:rsidRPr="007D0C7F" w:rsidRDefault="00E63226"/>
    <w:p w:rsidR="00E63226" w:rsidRPr="007D0C7F" w:rsidRDefault="00E63226" w:rsidP="00FF03A1">
      <w:pPr>
        <w:spacing w:line="360" w:lineRule="auto"/>
      </w:pPr>
      <w:r w:rsidRPr="007D0C7F">
        <w:t xml:space="preserve"> </w:t>
      </w:r>
    </w:p>
    <w:p w:rsidR="00E63226" w:rsidRPr="007D0C7F" w:rsidRDefault="00E63226" w:rsidP="00FF03A1">
      <w:pPr>
        <w:spacing w:before="40" w:after="40" w:line="360" w:lineRule="auto"/>
        <w:jc w:val="right"/>
        <w:rPr>
          <w:b/>
          <w:color w:val="0000FF"/>
          <w:sz w:val="30"/>
          <w:szCs w:val="30"/>
        </w:rPr>
      </w:pPr>
      <w:r w:rsidRPr="007D0C7F">
        <w:rPr>
          <w:b/>
          <w:sz w:val="30"/>
          <w:szCs w:val="30"/>
        </w:rPr>
        <w:t xml:space="preserve">Projeto </w:t>
      </w:r>
      <w:r w:rsidRPr="007D0C7F">
        <w:rPr>
          <w:b/>
          <w:color w:val="0000FF"/>
          <w:sz w:val="30"/>
          <w:szCs w:val="30"/>
        </w:rPr>
        <w:t>&lt;Nome do Projeto&gt;</w:t>
      </w:r>
    </w:p>
    <w:p w:rsidR="00E63226" w:rsidRPr="007D0C7F" w:rsidRDefault="00FF03A1" w:rsidP="00FF03A1">
      <w:pPr>
        <w:spacing w:before="120" w:line="360" w:lineRule="auto"/>
        <w:jc w:val="right"/>
        <w:rPr>
          <w:b/>
          <w:color w:val="0000FF"/>
          <w:sz w:val="30"/>
          <w:szCs w:val="30"/>
        </w:rPr>
      </w:pPr>
      <w:r w:rsidRPr="007D0C7F">
        <w:rPr>
          <w:b/>
          <w:sz w:val="30"/>
          <w:szCs w:val="30"/>
        </w:rPr>
        <w:t>Interface de Caso de Uso</w:t>
      </w:r>
      <w:r w:rsidRPr="007D0C7F">
        <w:rPr>
          <w:b/>
          <w:color w:val="0000FF"/>
          <w:sz w:val="30"/>
          <w:szCs w:val="30"/>
        </w:rPr>
        <w:t xml:space="preserve"> </w:t>
      </w:r>
    </w:p>
    <w:p w:rsidR="00E63226" w:rsidRPr="007D0C7F" w:rsidRDefault="00E63226" w:rsidP="00FF03A1">
      <w:pPr>
        <w:spacing w:before="40" w:after="40" w:line="360" w:lineRule="auto"/>
        <w:jc w:val="right"/>
        <w:rPr>
          <w:b/>
          <w:color w:val="0000FF"/>
          <w:sz w:val="28"/>
          <w:szCs w:val="28"/>
        </w:rPr>
      </w:pPr>
      <w:r w:rsidRPr="007D0C7F">
        <w:rPr>
          <w:b/>
          <w:color w:val="0000FF"/>
          <w:sz w:val="28"/>
          <w:szCs w:val="28"/>
        </w:rPr>
        <w:t>[Nome do Caso de Uso]</w:t>
      </w:r>
    </w:p>
    <w:p w:rsidR="00E63226" w:rsidRPr="007D0C7F" w:rsidRDefault="00E63226" w:rsidP="00FF03A1">
      <w:pPr>
        <w:spacing w:line="360" w:lineRule="auto"/>
        <w:jc w:val="right"/>
        <w:rPr>
          <w:color w:val="0000FF"/>
          <w:sz w:val="28"/>
          <w:szCs w:val="28"/>
        </w:rPr>
      </w:pPr>
      <w:r w:rsidRPr="007D0C7F">
        <w:rPr>
          <w:sz w:val="28"/>
          <w:szCs w:val="28"/>
        </w:rPr>
        <w:t xml:space="preserve">Versão </w:t>
      </w:r>
      <w:r w:rsidRPr="007D0C7F">
        <w:rPr>
          <w:color w:val="0000FF"/>
          <w:sz w:val="28"/>
          <w:szCs w:val="28"/>
        </w:rPr>
        <w:t xml:space="preserve">&lt;n.n&gt; </w:t>
      </w:r>
    </w:p>
    <w:p w:rsidR="00E63226" w:rsidRPr="007D0C7F" w:rsidRDefault="00E63226" w:rsidP="00FF03A1">
      <w:pPr>
        <w:spacing w:before="120" w:line="360" w:lineRule="auto"/>
        <w:jc w:val="right"/>
      </w:pPr>
    </w:p>
    <w:p w:rsidR="00E63226" w:rsidRPr="007D0C7F" w:rsidRDefault="00E63226"/>
    <w:p w:rsidR="00E63226" w:rsidRPr="007D0C7F" w:rsidRDefault="00E63226">
      <w:pPr>
        <w:sectPr w:rsidR="00E63226" w:rsidRPr="007D0C7F" w:rsidSect="0015565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footnotePr>
            <w:pos w:val="beneathText"/>
          </w:footnotePr>
          <w:pgSz w:w="16837" w:h="11905" w:orient="landscape"/>
          <w:pgMar w:top="1440" w:right="1440" w:bottom="1440" w:left="1440" w:header="720" w:footer="720" w:gutter="0"/>
          <w:pgNumType w:fmt="lowerRoman" w:start="1"/>
          <w:cols w:space="720"/>
          <w:docGrid w:linePitch="326"/>
        </w:sectPr>
      </w:pPr>
    </w:p>
    <w:p w:rsidR="00E63226" w:rsidRPr="007D0C7F" w:rsidRDefault="00E63226"/>
    <w:p w:rsidR="00E63226" w:rsidRPr="007D0C7F" w:rsidRDefault="00E63226">
      <w:pPr>
        <w:jc w:val="center"/>
        <w:rPr>
          <w:b/>
        </w:rPr>
      </w:pPr>
      <w:r w:rsidRPr="007D0C7F">
        <w:rPr>
          <w:b/>
        </w:rPr>
        <w:t>Histórico de Revisão</w:t>
      </w:r>
    </w:p>
    <w:p w:rsidR="00FF03A1" w:rsidRPr="007D0C7F" w:rsidRDefault="00FF03A1" w:rsidP="00FF03A1">
      <w:pPr>
        <w:pStyle w:val="Corpodetexto"/>
      </w:pPr>
    </w:p>
    <w:tbl>
      <w:tblPr>
        <w:tblW w:w="11766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960"/>
        <w:gridCol w:w="5560"/>
        <w:gridCol w:w="3686"/>
      </w:tblGrid>
      <w:tr w:rsidR="00FF03A1" w:rsidRPr="007D0C7F" w:rsidTr="00FF03A1">
        <w:trPr>
          <w:jc w:val="center"/>
        </w:trPr>
        <w:tc>
          <w:tcPr>
            <w:tcW w:w="1560" w:type="dxa"/>
            <w:shd w:val="clear" w:color="auto" w:fill="BFBFBF"/>
          </w:tcPr>
          <w:p w:rsidR="00FF03A1" w:rsidRPr="007D0C7F" w:rsidRDefault="00FF03A1" w:rsidP="00FF03A1">
            <w:pPr>
              <w:pStyle w:val="TabelaTtulo"/>
            </w:pPr>
            <w:r w:rsidRPr="007D0C7F">
              <w:t>Data</w:t>
            </w:r>
          </w:p>
        </w:tc>
        <w:tc>
          <w:tcPr>
            <w:tcW w:w="960" w:type="dxa"/>
            <w:shd w:val="clear" w:color="auto" w:fill="BFBFBF"/>
          </w:tcPr>
          <w:p w:rsidR="00FF03A1" w:rsidRPr="007D0C7F" w:rsidRDefault="00FF03A1" w:rsidP="00FF03A1">
            <w:pPr>
              <w:pStyle w:val="TabelaTtulo"/>
            </w:pPr>
            <w:r w:rsidRPr="007D0C7F">
              <w:t>Versão</w:t>
            </w:r>
          </w:p>
        </w:tc>
        <w:tc>
          <w:tcPr>
            <w:tcW w:w="5560" w:type="dxa"/>
            <w:shd w:val="clear" w:color="auto" w:fill="BFBFBF"/>
          </w:tcPr>
          <w:p w:rsidR="00FF03A1" w:rsidRPr="007D0C7F" w:rsidRDefault="00FF03A1" w:rsidP="00FF03A1">
            <w:pPr>
              <w:pStyle w:val="TabelaTtulo"/>
            </w:pPr>
            <w:r w:rsidRPr="007D0C7F">
              <w:t>Descrição</w:t>
            </w:r>
          </w:p>
        </w:tc>
        <w:tc>
          <w:tcPr>
            <w:tcW w:w="3686" w:type="dxa"/>
            <w:shd w:val="clear" w:color="auto" w:fill="BFBFBF"/>
          </w:tcPr>
          <w:p w:rsidR="00FF03A1" w:rsidRPr="007D0C7F" w:rsidRDefault="00FF03A1" w:rsidP="00FF03A1">
            <w:pPr>
              <w:pStyle w:val="TabelaTtulo"/>
            </w:pPr>
            <w:r w:rsidRPr="007D0C7F">
              <w:t>Autor</w:t>
            </w:r>
          </w:p>
        </w:tc>
      </w:tr>
      <w:tr w:rsidR="00FF03A1" w:rsidRPr="000166DB" w:rsidTr="00FF03A1">
        <w:trPr>
          <w:jc w:val="center"/>
        </w:trPr>
        <w:tc>
          <w:tcPr>
            <w:tcW w:w="1560" w:type="dxa"/>
          </w:tcPr>
          <w:p w:rsidR="00FF03A1" w:rsidRPr="000166DB" w:rsidRDefault="00FF03A1" w:rsidP="00FF03A1">
            <w:pPr>
              <w:pStyle w:val="InfoBlue"/>
              <w:jc w:val="center"/>
            </w:pPr>
            <w:r w:rsidRPr="000166DB">
              <w:t>&lt;dd/mm/yyyy&gt;</w:t>
            </w:r>
          </w:p>
        </w:tc>
        <w:tc>
          <w:tcPr>
            <w:tcW w:w="960" w:type="dxa"/>
          </w:tcPr>
          <w:p w:rsidR="00FF03A1" w:rsidRPr="000166DB" w:rsidRDefault="00FF03A1" w:rsidP="00FF03A1">
            <w:pPr>
              <w:pStyle w:val="InfoBlue"/>
              <w:jc w:val="center"/>
            </w:pPr>
            <w:r w:rsidRPr="000166DB">
              <w:t>&lt;x.x&gt;</w:t>
            </w:r>
          </w:p>
        </w:tc>
        <w:tc>
          <w:tcPr>
            <w:tcW w:w="5560" w:type="dxa"/>
          </w:tcPr>
          <w:p w:rsidR="00FF03A1" w:rsidRPr="000166DB" w:rsidRDefault="00FF03A1" w:rsidP="00FF03A1">
            <w:pPr>
              <w:pStyle w:val="InfoBlue"/>
              <w:jc w:val="center"/>
            </w:pPr>
            <w:r w:rsidRPr="000166DB">
              <w:t>&lt;texto detalhado da revisão&gt;</w:t>
            </w:r>
          </w:p>
        </w:tc>
        <w:tc>
          <w:tcPr>
            <w:tcW w:w="3686" w:type="dxa"/>
          </w:tcPr>
          <w:p w:rsidR="00FF03A1" w:rsidRPr="000166DB" w:rsidRDefault="00FF03A1" w:rsidP="00FF03A1">
            <w:pPr>
              <w:pStyle w:val="InfoBlue"/>
              <w:jc w:val="center"/>
            </w:pPr>
            <w:r w:rsidRPr="000166DB">
              <w:t>&lt;Nome do responsável&gt;</w:t>
            </w:r>
          </w:p>
        </w:tc>
      </w:tr>
      <w:tr w:rsidR="00FF03A1" w:rsidRPr="007D0C7F" w:rsidTr="00FF03A1">
        <w:trPr>
          <w:jc w:val="center"/>
        </w:trPr>
        <w:tc>
          <w:tcPr>
            <w:tcW w:w="1560" w:type="dxa"/>
          </w:tcPr>
          <w:p w:rsidR="00FF03A1" w:rsidRPr="007D0C7F" w:rsidRDefault="00FF03A1" w:rsidP="000166DB">
            <w:pPr>
              <w:snapToGrid w:val="0"/>
            </w:pPr>
          </w:p>
        </w:tc>
        <w:tc>
          <w:tcPr>
            <w:tcW w:w="960" w:type="dxa"/>
          </w:tcPr>
          <w:p w:rsidR="00FF03A1" w:rsidRPr="007D0C7F" w:rsidRDefault="00FF03A1" w:rsidP="000166DB">
            <w:pPr>
              <w:snapToGrid w:val="0"/>
              <w:jc w:val="center"/>
            </w:pPr>
          </w:p>
        </w:tc>
        <w:tc>
          <w:tcPr>
            <w:tcW w:w="5560" w:type="dxa"/>
          </w:tcPr>
          <w:p w:rsidR="00FF03A1" w:rsidRPr="007D0C7F" w:rsidRDefault="00FF03A1" w:rsidP="000166DB">
            <w:pPr>
              <w:snapToGrid w:val="0"/>
            </w:pPr>
          </w:p>
        </w:tc>
        <w:tc>
          <w:tcPr>
            <w:tcW w:w="3686" w:type="dxa"/>
          </w:tcPr>
          <w:p w:rsidR="00FF03A1" w:rsidRPr="007D0C7F" w:rsidRDefault="00FF03A1" w:rsidP="000166DB">
            <w:pPr>
              <w:snapToGrid w:val="0"/>
            </w:pPr>
          </w:p>
        </w:tc>
      </w:tr>
      <w:tr w:rsidR="00FF03A1" w:rsidRPr="007D0C7F" w:rsidTr="00FF03A1">
        <w:trPr>
          <w:jc w:val="center"/>
        </w:trPr>
        <w:tc>
          <w:tcPr>
            <w:tcW w:w="1560" w:type="dxa"/>
          </w:tcPr>
          <w:p w:rsidR="00FF03A1" w:rsidRPr="007D0C7F" w:rsidRDefault="00FF03A1" w:rsidP="000166DB">
            <w:pPr>
              <w:snapToGrid w:val="0"/>
            </w:pPr>
          </w:p>
        </w:tc>
        <w:tc>
          <w:tcPr>
            <w:tcW w:w="960" w:type="dxa"/>
          </w:tcPr>
          <w:p w:rsidR="00FF03A1" w:rsidRPr="007D0C7F" w:rsidRDefault="00FF03A1" w:rsidP="000166DB">
            <w:pPr>
              <w:snapToGrid w:val="0"/>
              <w:jc w:val="center"/>
            </w:pPr>
          </w:p>
        </w:tc>
        <w:tc>
          <w:tcPr>
            <w:tcW w:w="5560" w:type="dxa"/>
          </w:tcPr>
          <w:p w:rsidR="00FF03A1" w:rsidRPr="007D0C7F" w:rsidRDefault="00FF03A1" w:rsidP="000166DB">
            <w:pPr>
              <w:snapToGrid w:val="0"/>
            </w:pPr>
          </w:p>
        </w:tc>
        <w:tc>
          <w:tcPr>
            <w:tcW w:w="3686" w:type="dxa"/>
          </w:tcPr>
          <w:p w:rsidR="00FF03A1" w:rsidRPr="007D0C7F" w:rsidRDefault="00FF03A1" w:rsidP="000166DB">
            <w:pPr>
              <w:snapToGrid w:val="0"/>
            </w:pPr>
          </w:p>
        </w:tc>
      </w:tr>
      <w:tr w:rsidR="00FF03A1" w:rsidRPr="007D0C7F" w:rsidTr="00FF03A1">
        <w:trPr>
          <w:jc w:val="center"/>
        </w:trPr>
        <w:tc>
          <w:tcPr>
            <w:tcW w:w="1560" w:type="dxa"/>
          </w:tcPr>
          <w:p w:rsidR="00FF03A1" w:rsidRPr="007D0C7F" w:rsidRDefault="00FF03A1" w:rsidP="000166DB">
            <w:pPr>
              <w:snapToGrid w:val="0"/>
            </w:pPr>
          </w:p>
        </w:tc>
        <w:tc>
          <w:tcPr>
            <w:tcW w:w="960" w:type="dxa"/>
          </w:tcPr>
          <w:p w:rsidR="00FF03A1" w:rsidRPr="007D0C7F" w:rsidRDefault="00FF03A1" w:rsidP="000166DB">
            <w:pPr>
              <w:snapToGrid w:val="0"/>
              <w:jc w:val="center"/>
            </w:pPr>
          </w:p>
        </w:tc>
        <w:tc>
          <w:tcPr>
            <w:tcW w:w="5560" w:type="dxa"/>
          </w:tcPr>
          <w:p w:rsidR="00FF03A1" w:rsidRPr="007D0C7F" w:rsidRDefault="00FF03A1" w:rsidP="000166DB">
            <w:pPr>
              <w:snapToGrid w:val="0"/>
            </w:pPr>
          </w:p>
        </w:tc>
        <w:tc>
          <w:tcPr>
            <w:tcW w:w="3686" w:type="dxa"/>
          </w:tcPr>
          <w:p w:rsidR="00FF03A1" w:rsidRPr="007D0C7F" w:rsidRDefault="00FF03A1" w:rsidP="000166DB">
            <w:pPr>
              <w:snapToGrid w:val="0"/>
            </w:pPr>
          </w:p>
        </w:tc>
      </w:tr>
    </w:tbl>
    <w:p w:rsidR="00FF03A1" w:rsidRPr="007D0C7F" w:rsidRDefault="00FF03A1" w:rsidP="00FF03A1">
      <w:pPr>
        <w:pStyle w:val="Corpodetexto"/>
      </w:pPr>
    </w:p>
    <w:p w:rsidR="00E63226" w:rsidRPr="007D0C7F" w:rsidRDefault="00E63226"/>
    <w:p w:rsidR="007C13D0" w:rsidRPr="007D0C7F" w:rsidRDefault="007C13D0">
      <w:pPr>
        <w:jc w:val="center"/>
      </w:pPr>
    </w:p>
    <w:p w:rsidR="00E63226" w:rsidRPr="007D0C7F" w:rsidRDefault="007C13D0" w:rsidP="007C13D0">
      <w:pPr>
        <w:jc w:val="center"/>
        <w:rPr>
          <w:b/>
        </w:rPr>
      </w:pPr>
      <w:r w:rsidRPr="007D0C7F">
        <w:br w:type="page"/>
      </w:r>
      <w:r w:rsidR="00E63226" w:rsidRPr="007D0C7F">
        <w:rPr>
          <w:b/>
        </w:rPr>
        <w:lastRenderedPageBreak/>
        <w:t>Sumário</w:t>
      </w:r>
    </w:p>
    <w:p w:rsidR="0019515D" w:rsidRPr="007D0C7F" w:rsidRDefault="00FF03A1">
      <w:pPr>
        <w:pStyle w:val="Sumrio1"/>
        <w:tabs>
          <w:tab w:val="left" w:pos="480"/>
          <w:tab w:val="right" w:leader="dot" w:pos="13947"/>
        </w:tabs>
        <w:rPr>
          <w:b w:val="0"/>
          <w:bCs w:val="0"/>
          <w:i w:val="0"/>
          <w:iCs w:val="0"/>
          <w:color w:val="auto"/>
          <w:sz w:val="22"/>
          <w:szCs w:val="22"/>
          <w:lang w:eastAsia="pt-BR"/>
        </w:rPr>
      </w:pPr>
      <w:r w:rsidRPr="007D0C7F">
        <w:rPr>
          <w:rFonts w:cs="Arial"/>
          <w:sz w:val="20"/>
        </w:rPr>
        <w:fldChar w:fldCharType="begin"/>
      </w:r>
      <w:r w:rsidRPr="007D0C7F">
        <w:rPr>
          <w:rFonts w:cs="Arial"/>
          <w:sz w:val="20"/>
        </w:rPr>
        <w:instrText xml:space="preserve"> TOC \h \z \t "Título_Nível3;3;Título_Nível1;1;Título_Nível2;2" </w:instrText>
      </w:r>
      <w:r w:rsidRPr="007D0C7F">
        <w:rPr>
          <w:rFonts w:cs="Arial"/>
          <w:sz w:val="20"/>
        </w:rPr>
        <w:fldChar w:fldCharType="separate"/>
      </w:r>
      <w:hyperlink w:anchor="_Toc277941984" w:history="1">
        <w:r w:rsidR="0019515D" w:rsidRPr="007D0C7F">
          <w:rPr>
            <w:rStyle w:val="Hyperlink"/>
          </w:rPr>
          <w:t>1.</w:t>
        </w:r>
        <w:r w:rsidR="0019515D" w:rsidRPr="007D0C7F">
          <w:rPr>
            <w:b w:val="0"/>
            <w:bCs w:val="0"/>
            <w:i w:val="0"/>
            <w:iCs w:val="0"/>
            <w:color w:val="auto"/>
            <w:sz w:val="22"/>
            <w:szCs w:val="22"/>
            <w:lang w:eastAsia="pt-BR"/>
          </w:rPr>
          <w:tab/>
        </w:r>
        <w:r w:rsidR="0019515D" w:rsidRPr="007D0C7F">
          <w:rPr>
            <w:rStyle w:val="Hyperlink"/>
          </w:rPr>
          <w:t>Introdução</w:t>
        </w:r>
        <w:r w:rsidR="0019515D" w:rsidRPr="007D0C7F">
          <w:rPr>
            <w:webHidden/>
          </w:rPr>
          <w:tab/>
        </w:r>
        <w:r w:rsidR="0019515D" w:rsidRPr="007D0C7F">
          <w:rPr>
            <w:webHidden/>
          </w:rPr>
          <w:fldChar w:fldCharType="begin"/>
        </w:r>
        <w:r w:rsidR="0019515D" w:rsidRPr="007D0C7F">
          <w:rPr>
            <w:webHidden/>
          </w:rPr>
          <w:instrText xml:space="preserve"> PAGEREF _Toc277941984 \h </w:instrText>
        </w:r>
        <w:r w:rsidR="0019515D" w:rsidRPr="007D0C7F">
          <w:rPr>
            <w:webHidden/>
          </w:rPr>
        </w:r>
        <w:r w:rsidR="0019515D" w:rsidRPr="007D0C7F">
          <w:rPr>
            <w:webHidden/>
          </w:rPr>
          <w:fldChar w:fldCharType="separate"/>
        </w:r>
        <w:r w:rsidR="005C0CA8">
          <w:rPr>
            <w:noProof/>
            <w:webHidden/>
          </w:rPr>
          <w:t>3</w:t>
        </w:r>
        <w:r w:rsidR="0019515D" w:rsidRPr="007D0C7F">
          <w:rPr>
            <w:webHidden/>
          </w:rPr>
          <w:fldChar w:fldCharType="end"/>
        </w:r>
      </w:hyperlink>
    </w:p>
    <w:p w:rsidR="0019515D" w:rsidRPr="007D0C7F" w:rsidRDefault="0019515D">
      <w:pPr>
        <w:pStyle w:val="Sumrio1"/>
        <w:tabs>
          <w:tab w:val="left" w:pos="480"/>
          <w:tab w:val="right" w:leader="dot" w:pos="13947"/>
        </w:tabs>
        <w:rPr>
          <w:b w:val="0"/>
          <w:bCs w:val="0"/>
          <w:i w:val="0"/>
          <w:iCs w:val="0"/>
          <w:color w:val="auto"/>
          <w:sz w:val="22"/>
          <w:szCs w:val="22"/>
          <w:lang w:eastAsia="pt-BR"/>
        </w:rPr>
      </w:pPr>
      <w:hyperlink w:anchor="_Toc277941985" w:history="1">
        <w:r w:rsidRPr="007D0C7F">
          <w:rPr>
            <w:rStyle w:val="Hyperlink"/>
          </w:rPr>
          <w:t>2.</w:t>
        </w:r>
        <w:r w:rsidRPr="007D0C7F">
          <w:rPr>
            <w:b w:val="0"/>
            <w:bCs w:val="0"/>
            <w:i w:val="0"/>
            <w:iCs w:val="0"/>
            <w:color w:val="auto"/>
            <w:sz w:val="22"/>
            <w:szCs w:val="22"/>
            <w:lang w:eastAsia="pt-BR"/>
          </w:rPr>
          <w:tab/>
        </w:r>
        <w:r w:rsidRPr="007D0C7F">
          <w:rPr>
            <w:rStyle w:val="Hyperlink"/>
          </w:rPr>
          <w:t>Descrição das Interfaces</w:t>
        </w:r>
        <w:r w:rsidRPr="007D0C7F">
          <w:rPr>
            <w:webHidden/>
          </w:rPr>
          <w:tab/>
        </w:r>
        <w:r w:rsidRPr="007D0C7F">
          <w:rPr>
            <w:webHidden/>
          </w:rPr>
          <w:fldChar w:fldCharType="begin"/>
        </w:r>
        <w:r w:rsidRPr="007D0C7F">
          <w:rPr>
            <w:webHidden/>
          </w:rPr>
          <w:instrText xml:space="preserve"> PAGEREF _Toc277941985 \h </w:instrText>
        </w:r>
        <w:r w:rsidRPr="007D0C7F">
          <w:rPr>
            <w:webHidden/>
          </w:rPr>
        </w:r>
        <w:r w:rsidRPr="007D0C7F">
          <w:rPr>
            <w:webHidden/>
          </w:rPr>
          <w:fldChar w:fldCharType="separate"/>
        </w:r>
        <w:r w:rsidR="005C0CA8">
          <w:rPr>
            <w:noProof/>
            <w:webHidden/>
          </w:rPr>
          <w:t>3</w:t>
        </w:r>
        <w:r w:rsidRPr="007D0C7F">
          <w:rPr>
            <w:webHidden/>
          </w:rPr>
          <w:fldChar w:fldCharType="end"/>
        </w:r>
      </w:hyperlink>
    </w:p>
    <w:p w:rsidR="0019515D" w:rsidRPr="007D0C7F" w:rsidRDefault="0019515D">
      <w:pPr>
        <w:pStyle w:val="Sumrio2"/>
        <w:tabs>
          <w:tab w:val="left" w:pos="960"/>
          <w:tab w:val="right" w:leader="dot" w:pos="13947"/>
        </w:tabs>
        <w:rPr>
          <w:b w:val="0"/>
          <w:bCs w:val="0"/>
          <w:color w:val="auto"/>
          <w:lang w:eastAsia="pt-BR"/>
        </w:rPr>
      </w:pPr>
      <w:hyperlink w:anchor="_Toc277941986" w:history="1">
        <w:r w:rsidRPr="007D0C7F">
          <w:rPr>
            <w:rStyle w:val="Hyperlink"/>
          </w:rPr>
          <w:t>2.1.</w:t>
        </w:r>
        <w:r w:rsidRPr="007D0C7F">
          <w:rPr>
            <w:b w:val="0"/>
            <w:bCs w:val="0"/>
            <w:color w:val="auto"/>
            <w:lang w:eastAsia="pt-BR"/>
          </w:rPr>
          <w:tab/>
        </w:r>
        <w:r w:rsidRPr="007D0C7F">
          <w:rPr>
            <w:rStyle w:val="Hyperlink"/>
          </w:rPr>
          <w:t>[Título da interface]</w:t>
        </w:r>
        <w:r w:rsidRPr="007D0C7F">
          <w:rPr>
            <w:webHidden/>
          </w:rPr>
          <w:tab/>
        </w:r>
        <w:r w:rsidRPr="007D0C7F">
          <w:rPr>
            <w:webHidden/>
          </w:rPr>
          <w:fldChar w:fldCharType="begin"/>
        </w:r>
        <w:r w:rsidRPr="007D0C7F">
          <w:rPr>
            <w:webHidden/>
          </w:rPr>
          <w:instrText xml:space="preserve"> PAGEREF _Toc277941986 \h </w:instrText>
        </w:r>
        <w:r w:rsidRPr="007D0C7F">
          <w:rPr>
            <w:webHidden/>
          </w:rPr>
        </w:r>
        <w:r w:rsidRPr="007D0C7F">
          <w:rPr>
            <w:webHidden/>
          </w:rPr>
          <w:fldChar w:fldCharType="separate"/>
        </w:r>
        <w:r w:rsidR="005C0CA8">
          <w:rPr>
            <w:noProof/>
            <w:webHidden/>
          </w:rPr>
          <w:t>3</w:t>
        </w:r>
        <w:r w:rsidRPr="007D0C7F">
          <w:rPr>
            <w:webHidden/>
          </w:rPr>
          <w:fldChar w:fldCharType="end"/>
        </w:r>
      </w:hyperlink>
    </w:p>
    <w:p w:rsidR="0019515D" w:rsidRPr="007D0C7F" w:rsidRDefault="0019515D">
      <w:pPr>
        <w:pStyle w:val="Sumrio3"/>
        <w:tabs>
          <w:tab w:val="left" w:pos="1200"/>
          <w:tab w:val="right" w:leader="dot" w:pos="13947"/>
        </w:tabs>
        <w:rPr>
          <w:color w:val="auto"/>
          <w:sz w:val="22"/>
          <w:szCs w:val="22"/>
          <w:lang w:eastAsia="pt-BR"/>
        </w:rPr>
      </w:pPr>
      <w:hyperlink w:anchor="_Toc277941987" w:history="1">
        <w:r w:rsidRPr="007D0C7F">
          <w:rPr>
            <w:rStyle w:val="Hyperlink"/>
          </w:rPr>
          <w:t>2.1.1.</w:t>
        </w:r>
        <w:r w:rsidRPr="007D0C7F">
          <w:rPr>
            <w:color w:val="auto"/>
            <w:sz w:val="22"/>
            <w:szCs w:val="22"/>
            <w:lang w:eastAsia="pt-BR"/>
          </w:rPr>
          <w:tab/>
        </w:r>
        <w:r w:rsidRPr="007D0C7F">
          <w:rPr>
            <w:rStyle w:val="Hyperlink"/>
          </w:rPr>
          <w:t>Forma de Acesso</w:t>
        </w:r>
        <w:r w:rsidRPr="007D0C7F">
          <w:rPr>
            <w:webHidden/>
          </w:rPr>
          <w:tab/>
        </w:r>
        <w:r w:rsidRPr="007D0C7F">
          <w:rPr>
            <w:webHidden/>
          </w:rPr>
          <w:fldChar w:fldCharType="begin"/>
        </w:r>
        <w:r w:rsidRPr="007D0C7F">
          <w:rPr>
            <w:webHidden/>
          </w:rPr>
          <w:instrText xml:space="preserve"> PAGEREF _Toc277941987 \h </w:instrText>
        </w:r>
        <w:r w:rsidRPr="007D0C7F">
          <w:rPr>
            <w:webHidden/>
          </w:rPr>
        </w:r>
        <w:r w:rsidRPr="007D0C7F">
          <w:rPr>
            <w:webHidden/>
          </w:rPr>
          <w:fldChar w:fldCharType="separate"/>
        </w:r>
        <w:r w:rsidR="005C0CA8">
          <w:rPr>
            <w:noProof/>
            <w:webHidden/>
          </w:rPr>
          <w:t>3</w:t>
        </w:r>
        <w:r w:rsidRPr="007D0C7F">
          <w:rPr>
            <w:webHidden/>
          </w:rPr>
          <w:fldChar w:fldCharType="end"/>
        </w:r>
      </w:hyperlink>
    </w:p>
    <w:p w:rsidR="0019515D" w:rsidRPr="007D0C7F" w:rsidRDefault="0019515D">
      <w:pPr>
        <w:pStyle w:val="Sumrio3"/>
        <w:tabs>
          <w:tab w:val="left" w:pos="1200"/>
          <w:tab w:val="right" w:leader="dot" w:pos="13947"/>
        </w:tabs>
        <w:rPr>
          <w:color w:val="auto"/>
          <w:sz w:val="22"/>
          <w:szCs w:val="22"/>
          <w:lang w:eastAsia="pt-BR"/>
        </w:rPr>
      </w:pPr>
      <w:hyperlink w:anchor="_Toc277941988" w:history="1">
        <w:r w:rsidRPr="007D0C7F">
          <w:rPr>
            <w:rStyle w:val="Hyperlink"/>
          </w:rPr>
          <w:t>2.1.2.</w:t>
        </w:r>
        <w:r w:rsidRPr="007D0C7F">
          <w:rPr>
            <w:color w:val="auto"/>
            <w:sz w:val="22"/>
            <w:szCs w:val="22"/>
            <w:lang w:eastAsia="pt-BR"/>
          </w:rPr>
          <w:tab/>
        </w:r>
        <w:r w:rsidRPr="007D0C7F">
          <w:rPr>
            <w:rStyle w:val="Hyperlink"/>
          </w:rPr>
          <w:t>Layout</w:t>
        </w:r>
        <w:r w:rsidRPr="007D0C7F">
          <w:rPr>
            <w:webHidden/>
          </w:rPr>
          <w:tab/>
        </w:r>
        <w:r w:rsidRPr="007D0C7F">
          <w:rPr>
            <w:webHidden/>
          </w:rPr>
          <w:fldChar w:fldCharType="begin"/>
        </w:r>
        <w:r w:rsidRPr="007D0C7F">
          <w:rPr>
            <w:webHidden/>
          </w:rPr>
          <w:instrText xml:space="preserve"> PAGEREF _Toc277941988 \h </w:instrText>
        </w:r>
        <w:r w:rsidRPr="007D0C7F">
          <w:rPr>
            <w:webHidden/>
          </w:rPr>
        </w:r>
        <w:r w:rsidRPr="007D0C7F">
          <w:rPr>
            <w:webHidden/>
          </w:rPr>
          <w:fldChar w:fldCharType="separate"/>
        </w:r>
        <w:r w:rsidR="005C0CA8">
          <w:rPr>
            <w:noProof/>
            <w:webHidden/>
          </w:rPr>
          <w:t>3</w:t>
        </w:r>
        <w:r w:rsidRPr="007D0C7F">
          <w:rPr>
            <w:webHidden/>
          </w:rPr>
          <w:fldChar w:fldCharType="end"/>
        </w:r>
      </w:hyperlink>
    </w:p>
    <w:p w:rsidR="0019515D" w:rsidRPr="007D0C7F" w:rsidRDefault="0019515D">
      <w:pPr>
        <w:pStyle w:val="Sumrio3"/>
        <w:tabs>
          <w:tab w:val="left" w:pos="1200"/>
          <w:tab w:val="right" w:leader="dot" w:pos="13947"/>
        </w:tabs>
        <w:rPr>
          <w:color w:val="auto"/>
          <w:sz w:val="22"/>
          <w:szCs w:val="22"/>
          <w:lang w:eastAsia="pt-BR"/>
        </w:rPr>
      </w:pPr>
      <w:hyperlink w:anchor="_Toc277941989" w:history="1">
        <w:r w:rsidRPr="007D0C7F">
          <w:rPr>
            <w:rStyle w:val="Hyperlink"/>
          </w:rPr>
          <w:t>2.1.3.</w:t>
        </w:r>
        <w:r w:rsidRPr="007D0C7F">
          <w:rPr>
            <w:color w:val="auto"/>
            <w:sz w:val="22"/>
            <w:szCs w:val="22"/>
            <w:lang w:eastAsia="pt-BR"/>
          </w:rPr>
          <w:tab/>
        </w:r>
        <w:r w:rsidRPr="007D0C7F">
          <w:rPr>
            <w:rStyle w:val="Hyperlink"/>
          </w:rPr>
          <w:t>Campos</w:t>
        </w:r>
        <w:r w:rsidRPr="007D0C7F">
          <w:rPr>
            <w:webHidden/>
          </w:rPr>
          <w:tab/>
        </w:r>
        <w:r w:rsidRPr="007D0C7F">
          <w:rPr>
            <w:webHidden/>
          </w:rPr>
          <w:fldChar w:fldCharType="begin"/>
        </w:r>
        <w:r w:rsidRPr="007D0C7F">
          <w:rPr>
            <w:webHidden/>
          </w:rPr>
          <w:instrText xml:space="preserve"> PAGEREF _Toc277941989 \h </w:instrText>
        </w:r>
        <w:r w:rsidRPr="007D0C7F">
          <w:rPr>
            <w:webHidden/>
          </w:rPr>
        </w:r>
        <w:r w:rsidRPr="007D0C7F">
          <w:rPr>
            <w:webHidden/>
          </w:rPr>
          <w:fldChar w:fldCharType="separate"/>
        </w:r>
        <w:r w:rsidR="005C0CA8">
          <w:rPr>
            <w:noProof/>
            <w:webHidden/>
          </w:rPr>
          <w:t>3</w:t>
        </w:r>
        <w:r w:rsidRPr="007D0C7F">
          <w:rPr>
            <w:webHidden/>
          </w:rPr>
          <w:fldChar w:fldCharType="end"/>
        </w:r>
      </w:hyperlink>
    </w:p>
    <w:p w:rsidR="0019515D" w:rsidRPr="007D0C7F" w:rsidRDefault="0019515D">
      <w:pPr>
        <w:pStyle w:val="Sumrio3"/>
        <w:tabs>
          <w:tab w:val="left" w:pos="1200"/>
          <w:tab w:val="right" w:leader="dot" w:pos="13947"/>
        </w:tabs>
        <w:rPr>
          <w:color w:val="auto"/>
          <w:sz w:val="22"/>
          <w:szCs w:val="22"/>
          <w:lang w:eastAsia="pt-BR"/>
        </w:rPr>
      </w:pPr>
      <w:hyperlink w:anchor="_Toc277941990" w:history="1">
        <w:r w:rsidRPr="007D0C7F">
          <w:rPr>
            <w:rStyle w:val="Hyperlink"/>
          </w:rPr>
          <w:t>2.1.4.</w:t>
        </w:r>
        <w:r w:rsidRPr="007D0C7F">
          <w:rPr>
            <w:color w:val="auto"/>
            <w:sz w:val="22"/>
            <w:szCs w:val="22"/>
            <w:lang w:eastAsia="pt-BR"/>
          </w:rPr>
          <w:tab/>
        </w:r>
        <w:r w:rsidRPr="007D0C7F">
          <w:rPr>
            <w:rStyle w:val="Hyperlink"/>
          </w:rPr>
          <w:t>Links</w:t>
        </w:r>
        <w:r w:rsidRPr="007D0C7F">
          <w:rPr>
            <w:webHidden/>
          </w:rPr>
          <w:tab/>
        </w:r>
        <w:r w:rsidRPr="007D0C7F">
          <w:rPr>
            <w:webHidden/>
          </w:rPr>
          <w:fldChar w:fldCharType="begin"/>
        </w:r>
        <w:r w:rsidRPr="007D0C7F">
          <w:rPr>
            <w:webHidden/>
          </w:rPr>
          <w:instrText xml:space="preserve"> PAGEREF _Toc277941990 \h </w:instrText>
        </w:r>
        <w:r w:rsidRPr="007D0C7F">
          <w:rPr>
            <w:webHidden/>
          </w:rPr>
        </w:r>
        <w:r w:rsidRPr="007D0C7F">
          <w:rPr>
            <w:webHidden/>
          </w:rPr>
          <w:fldChar w:fldCharType="separate"/>
        </w:r>
        <w:r w:rsidR="005C0CA8">
          <w:rPr>
            <w:noProof/>
            <w:webHidden/>
          </w:rPr>
          <w:t>3</w:t>
        </w:r>
        <w:r w:rsidRPr="007D0C7F">
          <w:rPr>
            <w:webHidden/>
          </w:rPr>
          <w:fldChar w:fldCharType="end"/>
        </w:r>
      </w:hyperlink>
    </w:p>
    <w:p w:rsidR="0019515D" w:rsidRPr="007D0C7F" w:rsidRDefault="0019515D">
      <w:pPr>
        <w:pStyle w:val="Sumrio3"/>
        <w:tabs>
          <w:tab w:val="left" w:pos="1200"/>
          <w:tab w:val="right" w:leader="dot" w:pos="13947"/>
        </w:tabs>
        <w:rPr>
          <w:color w:val="auto"/>
          <w:sz w:val="22"/>
          <w:szCs w:val="22"/>
          <w:lang w:eastAsia="pt-BR"/>
        </w:rPr>
      </w:pPr>
      <w:hyperlink w:anchor="_Toc277941991" w:history="1">
        <w:r w:rsidRPr="007D0C7F">
          <w:rPr>
            <w:rStyle w:val="Hyperlink"/>
          </w:rPr>
          <w:t>2.1.5.</w:t>
        </w:r>
        <w:r w:rsidRPr="007D0C7F">
          <w:rPr>
            <w:color w:val="auto"/>
            <w:sz w:val="22"/>
            <w:szCs w:val="22"/>
            <w:lang w:eastAsia="pt-BR"/>
          </w:rPr>
          <w:tab/>
        </w:r>
        <w:r w:rsidRPr="007D0C7F">
          <w:rPr>
            <w:rStyle w:val="Hyperlink"/>
          </w:rPr>
          <w:t>Botões</w:t>
        </w:r>
        <w:r w:rsidRPr="007D0C7F">
          <w:rPr>
            <w:webHidden/>
          </w:rPr>
          <w:tab/>
        </w:r>
        <w:r w:rsidRPr="007D0C7F">
          <w:rPr>
            <w:webHidden/>
          </w:rPr>
          <w:fldChar w:fldCharType="begin"/>
        </w:r>
        <w:r w:rsidRPr="007D0C7F">
          <w:rPr>
            <w:webHidden/>
          </w:rPr>
          <w:instrText xml:space="preserve"> PAGEREF _Toc277941991 \h </w:instrText>
        </w:r>
        <w:r w:rsidRPr="007D0C7F">
          <w:rPr>
            <w:webHidden/>
          </w:rPr>
        </w:r>
        <w:r w:rsidRPr="007D0C7F">
          <w:rPr>
            <w:webHidden/>
          </w:rPr>
          <w:fldChar w:fldCharType="separate"/>
        </w:r>
        <w:r w:rsidR="005C0CA8">
          <w:rPr>
            <w:noProof/>
            <w:webHidden/>
          </w:rPr>
          <w:t>3</w:t>
        </w:r>
        <w:r w:rsidRPr="007D0C7F">
          <w:rPr>
            <w:webHidden/>
          </w:rPr>
          <w:fldChar w:fldCharType="end"/>
        </w:r>
      </w:hyperlink>
    </w:p>
    <w:p w:rsidR="0019515D" w:rsidRPr="007D0C7F" w:rsidRDefault="0019515D">
      <w:pPr>
        <w:pStyle w:val="Sumrio3"/>
        <w:tabs>
          <w:tab w:val="left" w:pos="1200"/>
          <w:tab w:val="right" w:leader="dot" w:pos="13947"/>
        </w:tabs>
        <w:rPr>
          <w:color w:val="auto"/>
          <w:sz w:val="22"/>
          <w:szCs w:val="22"/>
          <w:lang w:eastAsia="pt-BR"/>
        </w:rPr>
      </w:pPr>
      <w:hyperlink w:anchor="_Toc277941992" w:history="1">
        <w:r w:rsidRPr="007D0C7F">
          <w:rPr>
            <w:rStyle w:val="Hyperlink"/>
          </w:rPr>
          <w:t>2.1.6.</w:t>
        </w:r>
        <w:r w:rsidRPr="007D0C7F">
          <w:rPr>
            <w:color w:val="auto"/>
            <w:sz w:val="22"/>
            <w:szCs w:val="22"/>
            <w:lang w:eastAsia="pt-BR"/>
          </w:rPr>
          <w:tab/>
        </w:r>
        <w:r w:rsidRPr="007D0C7F">
          <w:rPr>
            <w:rStyle w:val="Hyperlink"/>
          </w:rPr>
          <w:t>Eventos de Tela</w:t>
        </w:r>
        <w:r w:rsidRPr="007D0C7F">
          <w:rPr>
            <w:webHidden/>
          </w:rPr>
          <w:tab/>
        </w:r>
        <w:r w:rsidRPr="007D0C7F">
          <w:rPr>
            <w:webHidden/>
          </w:rPr>
          <w:fldChar w:fldCharType="begin"/>
        </w:r>
        <w:r w:rsidRPr="007D0C7F">
          <w:rPr>
            <w:webHidden/>
          </w:rPr>
          <w:instrText xml:space="preserve"> PAGEREF _Toc277941992 \h </w:instrText>
        </w:r>
        <w:r w:rsidRPr="007D0C7F">
          <w:rPr>
            <w:webHidden/>
          </w:rPr>
        </w:r>
        <w:r w:rsidRPr="007D0C7F">
          <w:rPr>
            <w:webHidden/>
          </w:rPr>
          <w:fldChar w:fldCharType="separate"/>
        </w:r>
        <w:r w:rsidR="005C0CA8">
          <w:rPr>
            <w:noProof/>
            <w:webHidden/>
          </w:rPr>
          <w:t>3</w:t>
        </w:r>
        <w:r w:rsidRPr="007D0C7F">
          <w:rPr>
            <w:webHidden/>
          </w:rPr>
          <w:fldChar w:fldCharType="end"/>
        </w:r>
      </w:hyperlink>
    </w:p>
    <w:p w:rsidR="0019515D" w:rsidRPr="007D0C7F" w:rsidRDefault="0019515D">
      <w:pPr>
        <w:pStyle w:val="Sumrio1"/>
        <w:tabs>
          <w:tab w:val="left" w:pos="480"/>
          <w:tab w:val="right" w:leader="dot" w:pos="13947"/>
        </w:tabs>
        <w:rPr>
          <w:b w:val="0"/>
          <w:bCs w:val="0"/>
          <w:i w:val="0"/>
          <w:iCs w:val="0"/>
          <w:color w:val="auto"/>
          <w:sz w:val="22"/>
          <w:szCs w:val="22"/>
          <w:lang w:eastAsia="pt-BR"/>
        </w:rPr>
      </w:pPr>
      <w:hyperlink w:anchor="_Toc277941993" w:history="1">
        <w:r w:rsidRPr="007D0C7F">
          <w:rPr>
            <w:rStyle w:val="Hyperlink"/>
          </w:rPr>
          <w:t>3.</w:t>
        </w:r>
        <w:r w:rsidRPr="007D0C7F">
          <w:rPr>
            <w:b w:val="0"/>
            <w:bCs w:val="0"/>
            <w:i w:val="0"/>
            <w:iCs w:val="0"/>
            <w:color w:val="auto"/>
            <w:sz w:val="22"/>
            <w:szCs w:val="22"/>
            <w:lang w:eastAsia="pt-BR"/>
          </w:rPr>
          <w:tab/>
        </w:r>
        <w:r w:rsidRPr="007D0C7F">
          <w:rPr>
            <w:rStyle w:val="Hyperlink"/>
          </w:rPr>
          <w:t>Descrição dos Relatórios</w:t>
        </w:r>
        <w:r w:rsidRPr="007D0C7F">
          <w:rPr>
            <w:webHidden/>
          </w:rPr>
          <w:tab/>
        </w:r>
        <w:r w:rsidRPr="007D0C7F">
          <w:rPr>
            <w:webHidden/>
          </w:rPr>
          <w:fldChar w:fldCharType="begin"/>
        </w:r>
        <w:r w:rsidRPr="007D0C7F">
          <w:rPr>
            <w:webHidden/>
          </w:rPr>
          <w:instrText xml:space="preserve"> PAGEREF _Toc277941993 \h </w:instrText>
        </w:r>
        <w:r w:rsidRPr="007D0C7F">
          <w:rPr>
            <w:webHidden/>
          </w:rPr>
        </w:r>
        <w:r w:rsidRPr="007D0C7F">
          <w:rPr>
            <w:webHidden/>
          </w:rPr>
          <w:fldChar w:fldCharType="separate"/>
        </w:r>
        <w:r w:rsidR="005C0CA8">
          <w:rPr>
            <w:noProof/>
            <w:webHidden/>
          </w:rPr>
          <w:t>3</w:t>
        </w:r>
        <w:r w:rsidRPr="007D0C7F">
          <w:rPr>
            <w:webHidden/>
          </w:rPr>
          <w:fldChar w:fldCharType="end"/>
        </w:r>
      </w:hyperlink>
    </w:p>
    <w:p w:rsidR="0019515D" w:rsidRPr="007D0C7F" w:rsidRDefault="0019515D">
      <w:pPr>
        <w:pStyle w:val="Sumrio2"/>
        <w:tabs>
          <w:tab w:val="left" w:pos="960"/>
          <w:tab w:val="right" w:leader="dot" w:pos="13947"/>
        </w:tabs>
        <w:rPr>
          <w:b w:val="0"/>
          <w:bCs w:val="0"/>
          <w:color w:val="auto"/>
          <w:lang w:eastAsia="pt-BR"/>
        </w:rPr>
      </w:pPr>
      <w:hyperlink w:anchor="_Toc277941994" w:history="1">
        <w:r w:rsidRPr="007D0C7F">
          <w:rPr>
            <w:rStyle w:val="Hyperlink"/>
          </w:rPr>
          <w:t>3.1.</w:t>
        </w:r>
        <w:r w:rsidRPr="007D0C7F">
          <w:rPr>
            <w:b w:val="0"/>
            <w:bCs w:val="0"/>
            <w:color w:val="auto"/>
            <w:lang w:eastAsia="pt-BR"/>
          </w:rPr>
          <w:tab/>
        </w:r>
        <w:r w:rsidRPr="007D0C7F">
          <w:rPr>
            <w:rStyle w:val="Hyperlink"/>
          </w:rPr>
          <w:t>[Título do relatório]</w:t>
        </w:r>
        <w:r w:rsidRPr="007D0C7F">
          <w:rPr>
            <w:webHidden/>
          </w:rPr>
          <w:tab/>
        </w:r>
        <w:r w:rsidRPr="007D0C7F">
          <w:rPr>
            <w:webHidden/>
          </w:rPr>
          <w:fldChar w:fldCharType="begin"/>
        </w:r>
        <w:r w:rsidRPr="007D0C7F">
          <w:rPr>
            <w:webHidden/>
          </w:rPr>
          <w:instrText xml:space="preserve"> PAGEREF _Toc277941994 \h </w:instrText>
        </w:r>
        <w:r w:rsidRPr="007D0C7F">
          <w:rPr>
            <w:webHidden/>
          </w:rPr>
        </w:r>
        <w:r w:rsidRPr="007D0C7F">
          <w:rPr>
            <w:webHidden/>
          </w:rPr>
          <w:fldChar w:fldCharType="separate"/>
        </w:r>
        <w:r w:rsidR="005C0CA8">
          <w:rPr>
            <w:noProof/>
            <w:webHidden/>
          </w:rPr>
          <w:t>3</w:t>
        </w:r>
        <w:r w:rsidRPr="007D0C7F">
          <w:rPr>
            <w:webHidden/>
          </w:rPr>
          <w:fldChar w:fldCharType="end"/>
        </w:r>
      </w:hyperlink>
    </w:p>
    <w:p w:rsidR="0019515D" w:rsidRPr="007D0C7F" w:rsidRDefault="0019515D">
      <w:pPr>
        <w:pStyle w:val="Sumrio3"/>
        <w:tabs>
          <w:tab w:val="left" w:pos="1200"/>
          <w:tab w:val="right" w:leader="dot" w:pos="13947"/>
        </w:tabs>
        <w:rPr>
          <w:color w:val="auto"/>
          <w:sz w:val="22"/>
          <w:szCs w:val="22"/>
          <w:lang w:eastAsia="pt-BR"/>
        </w:rPr>
      </w:pPr>
      <w:hyperlink w:anchor="_Toc277941995" w:history="1">
        <w:r w:rsidRPr="007D0C7F">
          <w:rPr>
            <w:rStyle w:val="Hyperlink"/>
          </w:rPr>
          <w:t>3.1.1.</w:t>
        </w:r>
        <w:r w:rsidRPr="007D0C7F">
          <w:rPr>
            <w:color w:val="auto"/>
            <w:sz w:val="22"/>
            <w:szCs w:val="22"/>
            <w:lang w:eastAsia="pt-BR"/>
          </w:rPr>
          <w:tab/>
        </w:r>
        <w:r w:rsidRPr="007D0C7F">
          <w:rPr>
            <w:rStyle w:val="Hyperlink"/>
          </w:rPr>
          <w:t>Layout</w:t>
        </w:r>
        <w:r w:rsidRPr="007D0C7F">
          <w:rPr>
            <w:webHidden/>
          </w:rPr>
          <w:tab/>
        </w:r>
        <w:r w:rsidRPr="007D0C7F">
          <w:rPr>
            <w:webHidden/>
          </w:rPr>
          <w:fldChar w:fldCharType="begin"/>
        </w:r>
        <w:r w:rsidRPr="007D0C7F">
          <w:rPr>
            <w:webHidden/>
          </w:rPr>
          <w:instrText xml:space="preserve"> PAGEREF _Toc277941995 \h </w:instrText>
        </w:r>
        <w:r w:rsidRPr="007D0C7F">
          <w:rPr>
            <w:webHidden/>
          </w:rPr>
        </w:r>
        <w:r w:rsidRPr="007D0C7F">
          <w:rPr>
            <w:webHidden/>
          </w:rPr>
          <w:fldChar w:fldCharType="separate"/>
        </w:r>
        <w:r w:rsidR="005C0CA8">
          <w:rPr>
            <w:noProof/>
            <w:webHidden/>
          </w:rPr>
          <w:t>3</w:t>
        </w:r>
        <w:r w:rsidRPr="007D0C7F">
          <w:rPr>
            <w:webHidden/>
          </w:rPr>
          <w:fldChar w:fldCharType="end"/>
        </w:r>
      </w:hyperlink>
    </w:p>
    <w:p w:rsidR="0019515D" w:rsidRPr="007D0C7F" w:rsidRDefault="0019515D">
      <w:pPr>
        <w:pStyle w:val="Sumrio1"/>
        <w:tabs>
          <w:tab w:val="left" w:pos="480"/>
          <w:tab w:val="right" w:leader="dot" w:pos="13947"/>
        </w:tabs>
        <w:rPr>
          <w:b w:val="0"/>
          <w:bCs w:val="0"/>
          <w:i w:val="0"/>
          <w:iCs w:val="0"/>
          <w:color w:val="auto"/>
          <w:sz w:val="22"/>
          <w:szCs w:val="22"/>
          <w:lang w:eastAsia="pt-BR"/>
        </w:rPr>
      </w:pPr>
      <w:hyperlink w:anchor="_Toc277941996" w:history="1">
        <w:r w:rsidRPr="007D0C7F">
          <w:rPr>
            <w:rStyle w:val="Hyperlink"/>
          </w:rPr>
          <w:t>4.</w:t>
        </w:r>
        <w:r w:rsidRPr="007D0C7F">
          <w:rPr>
            <w:b w:val="0"/>
            <w:bCs w:val="0"/>
            <w:i w:val="0"/>
            <w:iCs w:val="0"/>
            <w:color w:val="auto"/>
            <w:sz w:val="22"/>
            <w:szCs w:val="22"/>
            <w:lang w:eastAsia="pt-BR"/>
          </w:rPr>
          <w:tab/>
        </w:r>
        <w:r w:rsidRPr="007D0C7F">
          <w:rPr>
            <w:rStyle w:val="Hyperlink"/>
          </w:rPr>
          <w:t>Observações</w:t>
        </w:r>
        <w:r w:rsidRPr="007D0C7F">
          <w:rPr>
            <w:webHidden/>
          </w:rPr>
          <w:tab/>
        </w:r>
        <w:r w:rsidRPr="007D0C7F">
          <w:rPr>
            <w:webHidden/>
          </w:rPr>
          <w:fldChar w:fldCharType="begin"/>
        </w:r>
        <w:r w:rsidRPr="007D0C7F">
          <w:rPr>
            <w:webHidden/>
          </w:rPr>
          <w:instrText xml:space="preserve"> PAGEREF _Toc277941996 \h </w:instrText>
        </w:r>
        <w:r w:rsidRPr="007D0C7F">
          <w:rPr>
            <w:webHidden/>
          </w:rPr>
        </w:r>
        <w:r w:rsidRPr="007D0C7F">
          <w:rPr>
            <w:webHidden/>
          </w:rPr>
          <w:fldChar w:fldCharType="separate"/>
        </w:r>
        <w:r w:rsidR="005C0CA8">
          <w:rPr>
            <w:noProof/>
            <w:webHidden/>
          </w:rPr>
          <w:t>3</w:t>
        </w:r>
        <w:r w:rsidRPr="007D0C7F">
          <w:rPr>
            <w:webHidden/>
          </w:rPr>
          <w:fldChar w:fldCharType="end"/>
        </w:r>
      </w:hyperlink>
    </w:p>
    <w:p w:rsidR="0019515D" w:rsidRPr="007D0C7F" w:rsidRDefault="0019515D">
      <w:pPr>
        <w:pStyle w:val="Sumrio1"/>
        <w:tabs>
          <w:tab w:val="left" w:pos="480"/>
          <w:tab w:val="right" w:leader="dot" w:pos="13947"/>
        </w:tabs>
        <w:rPr>
          <w:b w:val="0"/>
          <w:bCs w:val="0"/>
          <w:i w:val="0"/>
          <w:iCs w:val="0"/>
          <w:color w:val="auto"/>
          <w:sz w:val="22"/>
          <w:szCs w:val="22"/>
          <w:lang w:eastAsia="pt-BR"/>
        </w:rPr>
      </w:pPr>
      <w:hyperlink w:anchor="_Toc277941997" w:history="1">
        <w:r w:rsidRPr="007D0C7F">
          <w:rPr>
            <w:rStyle w:val="Hyperlink"/>
          </w:rPr>
          <w:t>5.</w:t>
        </w:r>
        <w:r w:rsidRPr="007D0C7F">
          <w:rPr>
            <w:b w:val="0"/>
            <w:bCs w:val="0"/>
            <w:i w:val="0"/>
            <w:iCs w:val="0"/>
            <w:color w:val="auto"/>
            <w:sz w:val="22"/>
            <w:szCs w:val="22"/>
            <w:lang w:eastAsia="pt-BR"/>
          </w:rPr>
          <w:tab/>
        </w:r>
        <w:r w:rsidRPr="007D0C7F">
          <w:rPr>
            <w:rStyle w:val="Hyperlink"/>
          </w:rPr>
          <w:t>Referências</w:t>
        </w:r>
        <w:r w:rsidRPr="007D0C7F">
          <w:rPr>
            <w:webHidden/>
          </w:rPr>
          <w:tab/>
        </w:r>
        <w:r w:rsidRPr="007D0C7F">
          <w:rPr>
            <w:webHidden/>
          </w:rPr>
          <w:fldChar w:fldCharType="begin"/>
        </w:r>
        <w:r w:rsidRPr="007D0C7F">
          <w:rPr>
            <w:webHidden/>
          </w:rPr>
          <w:instrText xml:space="preserve"> PAGEREF _Toc277941997 \h </w:instrText>
        </w:r>
        <w:r w:rsidRPr="007D0C7F">
          <w:rPr>
            <w:webHidden/>
          </w:rPr>
        </w:r>
        <w:r w:rsidRPr="007D0C7F">
          <w:rPr>
            <w:webHidden/>
          </w:rPr>
          <w:fldChar w:fldCharType="separate"/>
        </w:r>
        <w:r w:rsidR="005C0CA8">
          <w:rPr>
            <w:noProof/>
            <w:webHidden/>
          </w:rPr>
          <w:t>3</w:t>
        </w:r>
        <w:r w:rsidRPr="007D0C7F">
          <w:rPr>
            <w:webHidden/>
          </w:rPr>
          <w:fldChar w:fldCharType="end"/>
        </w:r>
      </w:hyperlink>
    </w:p>
    <w:p w:rsidR="0019515D" w:rsidRPr="007D0C7F" w:rsidRDefault="0019515D">
      <w:pPr>
        <w:pStyle w:val="Sumrio1"/>
        <w:tabs>
          <w:tab w:val="left" w:pos="480"/>
          <w:tab w:val="right" w:leader="dot" w:pos="13947"/>
        </w:tabs>
        <w:rPr>
          <w:b w:val="0"/>
          <w:bCs w:val="0"/>
          <w:i w:val="0"/>
          <w:iCs w:val="0"/>
          <w:color w:val="auto"/>
          <w:sz w:val="22"/>
          <w:szCs w:val="22"/>
          <w:lang w:eastAsia="pt-BR"/>
        </w:rPr>
      </w:pPr>
      <w:hyperlink w:anchor="_Toc277941998" w:history="1">
        <w:r w:rsidRPr="007D0C7F">
          <w:rPr>
            <w:rStyle w:val="Hyperlink"/>
          </w:rPr>
          <w:t>6.</w:t>
        </w:r>
        <w:r w:rsidRPr="007D0C7F">
          <w:rPr>
            <w:b w:val="0"/>
            <w:bCs w:val="0"/>
            <w:i w:val="0"/>
            <w:iCs w:val="0"/>
            <w:color w:val="auto"/>
            <w:sz w:val="22"/>
            <w:szCs w:val="22"/>
            <w:lang w:eastAsia="pt-BR"/>
          </w:rPr>
          <w:tab/>
        </w:r>
        <w:r w:rsidRPr="007D0C7F">
          <w:rPr>
            <w:rStyle w:val="Hyperlink"/>
          </w:rPr>
          <w:t>Assinaturas</w:t>
        </w:r>
        <w:r w:rsidRPr="007D0C7F">
          <w:rPr>
            <w:webHidden/>
          </w:rPr>
          <w:tab/>
        </w:r>
        <w:r w:rsidRPr="007D0C7F">
          <w:rPr>
            <w:webHidden/>
          </w:rPr>
          <w:fldChar w:fldCharType="begin"/>
        </w:r>
        <w:r w:rsidRPr="007D0C7F">
          <w:rPr>
            <w:webHidden/>
          </w:rPr>
          <w:instrText xml:space="preserve"> PAGEREF _Toc277941998 \h </w:instrText>
        </w:r>
        <w:r w:rsidRPr="007D0C7F">
          <w:rPr>
            <w:webHidden/>
          </w:rPr>
        </w:r>
        <w:r w:rsidRPr="007D0C7F">
          <w:rPr>
            <w:webHidden/>
          </w:rPr>
          <w:fldChar w:fldCharType="separate"/>
        </w:r>
        <w:r w:rsidR="005C0CA8">
          <w:rPr>
            <w:noProof/>
            <w:webHidden/>
          </w:rPr>
          <w:t>3</w:t>
        </w:r>
        <w:r w:rsidRPr="007D0C7F">
          <w:rPr>
            <w:webHidden/>
          </w:rPr>
          <w:fldChar w:fldCharType="end"/>
        </w:r>
      </w:hyperlink>
    </w:p>
    <w:p w:rsidR="00E63226" w:rsidRPr="007D0C7F" w:rsidRDefault="00FF03A1" w:rsidP="007C13D0">
      <w:pPr>
        <w:tabs>
          <w:tab w:val="right" w:leader="dot" w:pos="13467"/>
        </w:tabs>
      </w:pPr>
      <w:r w:rsidRPr="007D0C7F">
        <w:rPr>
          <w:rFonts w:cs="Arial"/>
          <w:sz w:val="20"/>
        </w:rPr>
        <w:fldChar w:fldCharType="end"/>
      </w:r>
      <w:r w:rsidR="007C13D0" w:rsidRPr="007D0C7F">
        <w:t xml:space="preserve"> </w:t>
      </w:r>
    </w:p>
    <w:p w:rsidR="007C13D0" w:rsidRPr="007D0C7F" w:rsidRDefault="007C13D0" w:rsidP="007C13D0"/>
    <w:p w:rsidR="007C13D0" w:rsidRPr="007D0C7F" w:rsidRDefault="007C13D0" w:rsidP="007C13D0">
      <w:pPr>
        <w:jc w:val="center"/>
        <w:rPr>
          <w:b/>
        </w:rPr>
      </w:pPr>
      <w:r w:rsidRPr="007D0C7F">
        <w:br w:type="page"/>
      </w:r>
      <w:r w:rsidRPr="007D0C7F">
        <w:rPr>
          <w:b/>
        </w:rPr>
        <w:lastRenderedPageBreak/>
        <w:t>Interface de Caso de Uso</w:t>
      </w:r>
    </w:p>
    <w:p w:rsidR="00E63226" w:rsidRPr="007D0C7F" w:rsidRDefault="00E63226" w:rsidP="00FF03A1">
      <w:pPr>
        <w:pStyle w:val="TtuloNvel1"/>
      </w:pPr>
      <w:bookmarkStart w:id="0" w:name="_Toc277941984"/>
      <w:r w:rsidRPr="007D0C7F">
        <w:t>Introdução</w:t>
      </w:r>
      <w:bookmarkEnd w:id="0"/>
    </w:p>
    <w:p w:rsidR="00E63226" w:rsidRPr="007D0C7F" w:rsidRDefault="00E63226" w:rsidP="00FF03A1">
      <w:pPr>
        <w:pStyle w:val="Texto"/>
      </w:pPr>
      <w:r w:rsidRPr="007D0C7F">
        <w:t xml:space="preserve">O objetivo deste documento é descrever os elementos da interface do caso de uso definido para o Projeto </w:t>
      </w:r>
      <w:r w:rsidRPr="007D0C7F">
        <w:rPr>
          <w:rFonts w:cs="Arial"/>
          <w:color w:val="0000FF"/>
          <w:sz w:val="18"/>
        </w:rPr>
        <w:t>&lt;Nome do Projeto&gt;.</w:t>
      </w:r>
    </w:p>
    <w:p w:rsidR="00E63226" w:rsidRPr="007D0C7F" w:rsidRDefault="00E63226" w:rsidP="00FF03A1">
      <w:pPr>
        <w:pStyle w:val="Texto"/>
      </w:pPr>
      <w:r w:rsidRPr="007D0C7F">
        <w:t>Seu escopo abrange a descrição do caminho e das características dos campos que deverão compor cada interface relativa ao caso de uso em questão. Caso este caso de uso seja responsável pela emissão de relatórios, a formatação e as informações que compõem os respectivos relatórios também estarão especificadas neste documento.</w:t>
      </w:r>
    </w:p>
    <w:p w:rsidR="00E63226" w:rsidRPr="007D0C7F" w:rsidRDefault="00E63226" w:rsidP="00FF03A1">
      <w:pPr>
        <w:pStyle w:val="Texto"/>
      </w:pPr>
      <w:r w:rsidRPr="007D0C7F">
        <w:t>Termos e abreviaturas específicos podem ser encontrados no Glossário do projeto.</w:t>
      </w:r>
    </w:p>
    <w:p w:rsidR="00E63226" w:rsidRPr="007D0C7F" w:rsidRDefault="00E63226" w:rsidP="00FF03A1">
      <w:pPr>
        <w:pStyle w:val="TtuloNvel1"/>
      </w:pPr>
      <w:bookmarkStart w:id="1" w:name="_Toc277941985"/>
      <w:r w:rsidRPr="007D0C7F">
        <w:t>Descrição das Interfaces</w:t>
      </w:r>
      <w:bookmarkEnd w:id="1"/>
    </w:p>
    <w:p w:rsidR="00E63226" w:rsidRPr="007D0C7F" w:rsidRDefault="00E63226" w:rsidP="00FF03A1">
      <w:pPr>
        <w:pStyle w:val="TtuloNvel2"/>
      </w:pPr>
      <w:bookmarkStart w:id="2" w:name="_Toc277941986"/>
      <w:r w:rsidRPr="007D0C7F">
        <w:t>[Título da interface]</w:t>
      </w:r>
      <w:bookmarkEnd w:id="2"/>
    </w:p>
    <w:p w:rsidR="00E63226" w:rsidRPr="007D0C7F" w:rsidRDefault="00E63226" w:rsidP="00FF03A1">
      <w:pPr>
        <w:pStyle w:val="TtuloNvel3"/>
      </w:pPr>
      <w:bookmarkStart w:id="3" w:name="_Toc277941987"/>
      <w:r w:rsidRPr="007D0C7F">
        <w:t>Forma de Acesso</w:t>
      </w:r>
      <w:bookmarkEnd w:id="3"/>
    </w:p>
    <w:p w:rsidR="00E63226" w:rsidRPr="007D0C7F" w:rsidRDefault="00E63226" w:rsidP="00FF03A1">
      <w:pPr>
        <w:pStyle w:val="InfoBlue"/>
      </w:pPr>
      <w:r w:rsidRPr="007D0C7F">
        <w:t xml:space="preserve">[Definir a forma de acesso à interface. Por exemplo, caso a forma de acesso a interface seja através de menu, definir o conjunto de comandos do menu que deverão ser selecionados. Caso a forma de acesso seja </w:t>
      </w:r>
      <w:r w:rsidR="002233CA" w:rsidRPr="007D0C7F">
        <w:t>por meio</w:t>
      </w:r>
      <w:r w:rsidRPr="007D0C7F">
        <w:t xml:space="preserve"> de um botão, definir como chegar a este botão. ]</w:t>
      </w:r>
    </w:p>
    <w:p w:rsidR="00E63226" w:rsidRPr="007D0C7F" w:rsidRDefault="00E63226" w:rsidP="00FF03A1">
      <w:pPr>
        <w:pStyle w:val="TtuloNvel3"/>
      </w:pPr>
      <w:bookmarkStart w:id="4" w:name="_Toc277941988"/>
      <w:r w:rsidRPr="007D0C7F">
        <w:t>Layout</w:t>
      </w:r>
      <w:bookmarkEnd w:id="4"/>
    </w:p>
    <w:p w:rsidR="00E63226" w:rsidRPr="007D0C7F" w:rsidRDefault="00E63226" w:rsidP="00FF03A1">
      <w:pPr>
        <w:pStyle w:val="InfoBlue"/>
      </w:pPr>
      <w:r w:rsidRPr="007D0C7F">
        <w:t>[Inclui</w:t>
      </w:r>
      <w:r w:rsidR="002233CA" w:rsidRPr="007D0C7F">
        <w:t xml:space="preserve">r as interfaces do protótipo </w:t>
      </w:r>
      <w:r w:rsidRPr="007D0C7F">
        <w:t>do caso de uso.]</w:t>
      </w:r>
    </w:p>
    <w:p w:rsidR="00E63226" w:rsidRPr="007D0C7F" w:rsidRDefault="00E63226" w:rsidP="00FF03A1">
      <w:pPr>
        <w:pStyle w:val="TtuloNvel3"/>
      </w:pPr>
      <w:bookmarkStart w:id="5" w:name="_Toc277941989"/>
      <w:r w:rsidRPr="007D0C7F">
        <w:t>Campos</w:t>
      </w:r>
      <w:bookmarkEnd w:id="5"/>
    </w:p>
    <w:tbl>
      <w:tblPr>
        <w:tblW w:w="14742" w:type="dxa"/>
        <w:tblInd w:w="35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84"/>
        <w:gridCol w:w="1367"/>
        <w:gridCol w:w="900"/>
        <w:gridCol w:w="1440"/>
        <w:gridCol w:w="960"/>
        <w:gridCol w:w="960"/>
        <w:gridCol w:w="1395"/>
        <w:gridCol w:w="765"/>
        <w:gridCol w:w="851"/>
        <w:gridCol w:w="1701"/>
        <w:gridCol w:w="1560"/>
        <w:gridCol w:w="1559"/>
      </w:tblGrid>
      <w:tr w:rsidR="009A6FD8" w:rsidRPr="007D0C7F" w:rsidTr="009A6FD8">
        <w:trPr>
          <w:cantSplit/>
          <w:trHeight w:hRule="exact" w:val="449"/>
          <w:tblHeader/>
        </w:trPr>
        <w:tc>
          <w:tcPr>
            <w:tcW w:w="128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9A6FD8" w:rsidRPr="007D0C7F" w:rsidRDefault="009A6FD8" w:rsidP="00FF03A1">
            <w:pPr>
              <w:pStyle w:val="TabelaTtulo"/>
            </w:pPr>
            <w:r w:rsidRPr="007D0C7F">
              <w:t>Titulo</w:t>
            </w:r>
          </w:p>
        </w:tc>
        <w:tc>
          <w:tcPr>
            <w:tcW w:w="136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9A6FD8" w:rsidRPr="007D0C7F" w:rsidRDefault="009A6FD8" w:rsidP="00FF03A1">
            <w:pPr>
              <w:pStyle w:val="TabelaTtulo"/>
            </w:pPr>
            <w:r w:rsidRPr="007D0C7F">
              <w:t>Tipo</w:t>
            </w:r>
          </w:p>
        </w:tc>
        <w:tc>
          <w:tcPr>
            <w:tcW w:w="90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9A6FD8" w:rsidRPr="007D0C7F" w:rsidRDefault="009A6FD8" w:rsidP="00FF03A1">
            <w:pPr>
              <w:pStyle w:val="TabelaTtulo"/>
            </w:pPr>
            <w:r w:rsidRPr="007D0C7F">
              <w:t>Tamanho</w:t>
            </w:r>
          </w:p>
        </w:tc>
        <w:tc>
          <w:tcPr>
            <w:tcW w:w="144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9A6FD8" w:rsidRPr="007D0C7F" w:rsidRDefault="009A6FD8" w:rsidP="00FF03A1">
            <w:pPr>
              <w:pStyle w:val="TabelaTtulo"/>
            </w:pPr>
            <w:r w:rsidRPr="007D0C7F">
              <w:t>Máscara</w:t>
            </w:r>
          </w:p>
        </w:tc>
        <w:tc>
          <w:tcPr>
            <w:tcW w:w="1920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:rsidR="009A6FD8" w:rsidRPr="007D0C7F" w:rsidRDefault="009A6FD8" w:rsidP="00FF03A1">
            <w:pPr>
              <w:pStyle w:val="TabelaTtulo"/>
            </w:pPr>
            <w:r w:rsidRPr="007D0C7F">
              <w:t>Propriedades Específicas</w:t>
            </w:r>
          </w:p>
        </w:tc>
        <w:tc>
          <w:tcPr>
            <w:tcW w:w="139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9A6FD8" w:rsidRPr="007D0C7F" w:rsidRDefault="009A6FD8" w:rsidP="00FF03A1">
            <w:pPr>
              <w:pStyle w:val="TabelaTtulo"/>
            </w:pPr>
            <w:r w:rsidRPr="007D0C7F">
              <w:t>Hint</w:t>
            </w:r>
          </w:p>
        </w:tc>
        <w:tc>
          <w:tcPr>
            <w:tcW w:w="76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:rsidR="009A6FD8" w:rsidRPr="007D0C7F" w:rsidRDefault="009A6FD8" w:rsidP="00FF03A1">
            <w:pPr>
              <w:pStyle w:val="TabelaTtulo"/>
            </w:pPr>
          </w:p>
          <w:p w:rsidR="009A6FD8" w:rsidRPr="007D0C7F" w:rsidRDefault="009A6FD8" w:rsidP="00FF03A1">
            <w:pPr>
              <w:pStyle w:val="TabelaTtulo"/>
            </w:pPr>
            <w:r w:rsidRPr="007D0C7F">
              <w:t>Editável (S/N)</w:t>
            </w:r>
          </w:p>
        </w:tc>
        <w:tc>
          <w:tcPr>
            <w:tcW w:w="851" w:type="dxa"/>
            <w:vMerge w:val="restart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9A6FD8" w:rsidRPr="007D0C7F" w:rsidRDefault="009A6FD8" w:rsidP="00FF03A1">
            <w:pPr>
              <w:pStyle w:val="TabelaTtulo"/>
            </w:pPr>
            <w:r w:rsidRPr="007D0C7F">
              <w:t>Entrada / Saída</w:t>
            </w:r>
          </w:p>
        </w:tc>
        <w:tc>
          <w:tcPr>
            <w:tcW w:w="170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:rsidR="009A6FD8" w:rsidRPr="007D0C7F" w:rsidRDefault="009A6FD8" w:rsidP="00FF03A1">
            <w:pPr>
              <w:pStyle w:val="TabelaTtulo"/>
            </w:pPr>
          </w:p>
          <w:p w:rsidR="009A6FD8" w:rsidRPr="007D0C7F" w:rsidRDefault="009A6FD8" w:rsidP="00FF03A1">
            <w:pPr>
              <w:pStyle w:val="TabelaTtulo"/>
            </w:pPr>
            <w:r w:rsidRPr="007D0C7F">
              <w:t>Entidade</w:t>
            </w:r>
          </w:p>
        </w:tc>
        <w:tc>
          <w:tcPr>
            <w:tcW w:w="156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:rsidR="009A6FD8" w:rsidRPr="007D0C7F" w:rsidRDefault="009A6FD8" w:rsidP="00FF03A1">
            <w:pPr>
              <w:pStyle w:val="TabelaTtulo"/>
            </w:pPr>
          </w:p>
          <w:p w:rsidR="009A6FD8" w:rsidRPr="007D0C7F" w:rsidRDefault="009A6FD8" w:rsidP="00FF03A1">
            <w:pPr>
              <w:pStyle w:val="TabelaTtulo"/>
            </w:pPr>
            <w:r w:rsidRPr="007D0C7F">
              <w:t>Atributo</w:t>
            </w:r>
          </w:p>
        </w:tc>
        <w:tc>
          <w:tcPr>
            <w:tcW w:w="1559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</w:tcPr>
          <w:p w:rsidR="009A6FD8" w:rsidRPr="007D0C7F" w:rsidRDefault="009A6FD8" w:rsidP="00FF03A1">
            <w:pPr>
              <w:pStyle w:val="TabelaTtulo"/>
            </w:pPr>
          </w:p>
          <w:p w:rsidR="009A6FD8" w:rsidRPr="007D0C7F" w:rsidRDefault="009A6FD8" w:rsidP="00FF03A1">
            <w:pPr>
              <w:pStyle w:val="TabelaTtulo"/>
            </w:pPr>
            <w:r w:rsidRPr="007D0C7F">
              <w:t>Domínio</w:t>
            </w:r>
          </w:p>
        </w:tc>
      </w:tr>
      <w:tr w:rsidR="009A6FD8" w:rsidRPr="007D0C7F" w:rsidTr="009A6FD8">
        <w:trPr>
          <w:cantSplit/>
          <w:trHeight w:hRule="exact" w:val="449"/>
        </w:trPr>
        <w:tc>
          <w:tcPr>
            <w:tcW w:w="1284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9A6FD8" w:rsidRPr="007D0C7F" w:rsidRDefault="009A6FD8"/>
        </w:tc>
        <w:tc>
          <w:tcPr>
            <w:tcW w:w="1367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9A6FD8" w:rsidRPr="007D0C7F" w:rsidRDefault="009A6FD8"/>
        </w:tc>
        <w:tc>
          <w:tcPr>
            <w:tcW w:w="90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9A6FD8" w:rsidRPr="007D0C7F" w:rsidRDefault="009A6FD8"/>
        </w:tc>
        <w:tc>
          <w:tcPr>
            <w:tcW w:w="144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9A6FD8" w:rsidRPr="007D0C7F" w:rsidRDefault="009A6FD8"/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:rsidR="009A6FD8" w:rsidRPr="007D0C7F" w:rsidRDefault="009A6FD8">
            <w:pPr>
              <w:snapToGrid w:val="0"/>
              <w:spacing w:before="40" w:after="40"/>
              <w:jc w:val="center"/>
              <w:rPr>
                <w:sz w:val="16"/>
              </w:rPr>
            </w:pPr>
            <w:r w:rsidRPr="007D0C7F">
              <w:rPr>
                <w:sz w:val="16"/>
              </w:rPr>
              <w:t>Obrigatório (S/N)</w:t>
            </w:r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:rsidR="009A6FD8" w:rsidRPr="007D0C7F" w:rsidRDefault="009A6FD8">
            <w:pPr>
              <w:snapToGrid w:val="0"/>
              <w:spacing w:before="40" w:after="40"/>
              <w:jc w:val="center"/>
              <w:rPr>
                <w:sz w:val="16"/>
              </w:rPr>
            </w:pPr>
            <w:r w:rsidRPr="007D0C7F">
              <w:rPr>
                <w:sz w:val="16"/>
              </w:rPr>
              <w:t>Único (S/N)</w:t>
            </w:r>
          </w:p>
        </w:tc>
        <w:tc>
          <w:tcPr>
            <w:tcW w:w="1395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9A6FD8" w:rsidRPr="007D0C7F" w:rsidRDefault="009A6FD8"/>
        </w:tc>
        <w:tc>
          <w:tcPr>
            <w:tcW w:w="765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A6FD8" w:rsidRPr="007D0C7F" w:rsidRDefault="009A6FD8"/>
        </w:tc>
        <w:tc>
          <w:tcPr>
            <w:tcW w:w="851" w:type="dxa"/>
            <w:vMerge/>
            <w:tcBorders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9A6FD8" w:rsidRPr="007D0C7F" w:rsidRDefault="009A6FD8" w:rsidP="009A6FD8">
            <w:pPr>
              <w:snapToGrid w:val="0"/>
              <w:spacing w:before="40" w:after="40"/>
              <w:jc w:val="center"/>
            </w:pPr>
          </w:p>
        </w:tc>
        <w:tc>
          <w:tcPr>
            <w:tcW w:w="1701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A6FD8" w:rsidRPr="007D0C7F" w:rsidRDefault="009A6FD8"/>
        </w:tc>
        <w:tc>
          <w:tcPr>
            <w:tcW w:w="156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A6FD8" w:rsidRPr="007D0C7F" w:rsidRDefault="009A6FD8"/>
        </w:tc>
        <w:tc>
          <w:tcPr>
            <w:tcW w:w="1559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A6FD8" w:rsidRPr="007D0C7F" w:rsidRDefault="009A6FD8"/>
        </w:tc>
      </w:tr>
      <w:tr w:rsidR="009A6FD8" w:rsidRPr="000166DB" w:rsidTr="009A6FD8">
        <w:trPr>
          <w:cantSplit/>
          <w:trHeight w:val="1926"/>
        </w:trPr>
        <w:tc>
          <w:tcPr>
            <w:tcW w:w="1284" w:type="dxa"/>
            <w:vMerge w:val="restart"/>
            <w:tcBorders>
              <w:left w:val="single" w:sz="1" w:space="0" w:color="000000"/>
            </w:tcBorders>
          </w:tcPr>
          <w:p w:rsidR="009A6FD8" w:rsidRPr="000166DB" w:rsidRDefault="009A6FD8" w:rsidP="00FF03A1">
            <w:pPr>
              <w:pStyle w:val="InfoBlue"/>
            </w:pPr>
            <w:r w:rsidRPr="000166DB">
              <w:lastRenderedPageBreak/>
              <w:t>[Nome do campo]</w:t>
            </w:r>
          </w:p>
        </w:tc>
        <w:tc>
          <w:tcPr>
            <w:tcW w:w="1367" w:type="dxa"/>
            <w:vMerge w:val="restart"/>
            <w:tcBorders>
              <w:left w:val="single" w:sz="1" w:space="0" w:color="000000"/>
            </w:tcBorders>
          </w:tcPr>
          <w:p w:rsidR="009A6FD8" w:rsidRPr="000166DB" w:rsidRDefault="009A6FD8" w:rsidP="00FF03A1">
            <w:pPr>
              <w:pStyle w:val="InfoBlue"/>
            </w:pPr>
            <w:r w:rsidRPr="000166DB">
              <w:t>[inteiro, string, varchar, etc]</w:t>
            </w:r>
          </w:p>
        </w:tc>
        <w:tc>
          <w:tcPr>
            <w:tcW w:w="900" w:type="dxa"/>
            <w:vMerge w:val="restart"/>
            <w:tcBorders>
              <w:left w:val="single" w:sz="1" w:space="0" w:color="000000"/>
            </w:tcBorders>
          </w:tcPr>
          <w:p w:rsidR="009A6FD8" w:rsidRPr="000166DB" w:rsidRDefault="009A6FD8" w:rsidP="00FF03A1">
            <w:pPr>
              <w:pStyle w:val="InfoBlue"/>
            </w:pPr>
            <w:r w:rsidRPr="000166DB">
              <w:t>[é o tamanho do campo]</w:t>
            </w:r>
          </w:p>
        </w:tc>
        <w:tc>
          <w:tcPr>
            <w:tcW w:w="1440" w:type="dxa"/>
            <w:vMerge w:val="restart"/>
            <w:tcBorders>
              <w:left w:val="single" w:sz="1" w:space="0" w:color="000000"/>
            </w:tcBorders>
          </w:tcPr>
          <w:p w:rsidR="009A6FD8" w:rsidRPr="000166DB" w:rsidRDefault="009A6FD8" w:rsidP="00FF03A1">
            <w:pPr>
              <w:pStyle w:val="InfoBlue"/>
            </w:pPr>
            <w:r w:rsidRPr="000166DB">
              <w:t>[É a mascara do campo. Ex: cpf = xxx.xxx.xxx-xx, data = dd/mm/yy ou dd/mm/yyyy]</w:t>
            </w:r>
          </w:p>
        </w:tc>
        <w:tc>
          <w:tcPr>
            <w:tcW w:w="960" w:type="dxa"/>
            <w:vMerge w:val="restart"/>
            <w:tcBorders>
              <w:left w:val="single" w:sz="1" w:space="0" w:color="000000"/>
            </w:tcBorders>
          </w:tcPr>
          <w:p w:rsidR="009A6FD8" w:rsidRPr="000166DB" w:rsidRDefault="009A6FD8" w:rsidP="00FF03A1">
            <w:pPr>
              <w:pStyle w:val="InfoBlue"/>
            </w:pPr>
            <w:r w:rsidRPr="000166DB">
              <w:t>[Especificar a opção desejada]</w:t>
            </w:r>
          </w:p>
        </w:tc>
        <w:tc>
          <w:tcPr>
            <w:tcW w:w="960" w:type="dxa"/>
            <w:vMerge w:val="restart"/>
            <w:tcBorders>
              <w:left w:val="single" w:sz="1" w:space="0" w:color="000000"/>
            </w:tcBorders>
          </w:tcPr>
          <w:p w:rsidR="009A6FD8" w:rsidRPr="000166DB" w:rsidRDefault="009A6FD8" w:rsidP="00FF03A1">
            <w:pPr>
              <w:pStyle w:val="InfoBlue"/>
            </w:pPr>
            <w:r w:rsidRPr="000166DB">
              <w:t>[Especificar a opção desejada]</w:t>
            </w:r>
          </w:p>
        </w:tc>
        <w:tc>
          <w:tcPr>
            <w:tcW w:w="1395" w:type="dxa"/>
            <w:vMerge w:val="restart"/>
            <w:tcBorders>
              <w:left w:val="single" w:sz="1" w:space="0" w:color="000000"/>
            </w:tcBorders>
          </w:tcPr>
          <w:p w:rsidR="009A6FD8" w:rsidRPr="000166DB" w:rsidRDefault="009A6FD8" w:rsidP="00FF03A1">
            <w:pPr>
              <w:pStyle w:val="InfoBlue"/>
            </w:pPr>
            <w:r w:rsidRPr="000166DB">
              <w:t>[é a mensagem  exibida ao posicionar o cursor do mouse sobre o campo em questão]</w:t>
            </w:r>
          </w:p>
        </w:tc>
        <w:tc>
          <w:tcPr>
            <w:tcW w:w="765" w:type="dxa"/>
            <w:vMerge w:val="restart"/>
            <w:tcBorders>
              <w:top w:val="single" w:sz="2" w:space="0" w:color="000000"/>
              <w:left w:val="single" w:sz="1" w:space="0" w:color="000000"/>
            </w:tcBorders>
          </w:tcPr>
          <w:p w:rsidR="009A6FD8" w:rsidRPr="000166DB" w:rsidRDefault="009A6FD8" w:rsidP="00FF03A1">
            <w:pPr>
              <w:pStyle w:val="InfoBlue"/>
            </w:pPr>
            <w:r w:rsidRPr="000166DB">
              <w:t>[Especificar a opção desejada]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</w:tcPr>
          <w:p w:rsidR="009A6FD8" w:rsidRPr="000166DB" w:rsidRDefault="009A6FD8" w:rsidP="00FF03A1">
            <w:pPr>
              <w:pStyle w:val="InfoBlue"/>
            </w:pPr>
            <w:r w:rsidRPr="000166DB">
              <w:t>E</w:t>
            </w:r>
          </w:p>
        </w:tc>
        <w:tc>
          <w:tcPr>
            <w:tcW w:w="1701" w:type="dxa"/>
            <w:tcBorders>
              <w:left w:val="single" w:sz="1" w:space="0" w:color="000000"/>
              <w:bottom w:val="single" w:sz="2" w:space="0" w:color="000000"/>
            </w:tcBorders>
          </w:tcPr>
          <w:p w:rsidR="009A6FD8" w:rsidRPr="000166DB" w:rsidRDefault="009A6FD8" w:rsidP="00FF03A1">
            <w:pPr>
              <w:pStyle w:val="InfoBlue"/>
            </w:pPr>
            <w:r w:rsidRPr="000166DB">
              <w:t xml:space="preserve">[Especificar a classe relacionada ao campo em questão]  </w:t>
            </w:r>
          </w:p>
          <w:p w:rsidR="009A6FD8" w:rsidRPr="000166DB" w:rsidRDefault="009A6FD8" w:rsidP="00FF03A1">
            <w:pPr>
              <w:pStyle w:val="InfoBlue"/>
            </w:pPr>
            <w:r w:rsidRPr="000166DB">
              <w:rPr>
                <w:color w:val="FF0000"/>
              </w:rPr>
              <w:t>[Campo a ser preenchido na fase de elaboração do MER]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2" w:space="0" w:color="000000"/>
            </w:tcBorders>
          </w:tcPr>
          <w:p w:rsidR="009A6FD8" w:rsidRPr="000166DB" w:rsidRDefault="009A6FD8" w:rsidP="00FF03A1">
            <w:pPr>
              <w:pStyle w:val="InfoBlue"/>
            </w:pPr>
            <w:r w:rsidRPr="000166DB">
              <w:t xml:space="preserve">[Especificar o atributo relacionado ao campo em questão] </w:t>
            </w:r>
          </w:p>
          <w:p w:rsidR="009A6FD8" w:rsidRPr="000166DB" w:rsidRDefault="009A6FD8" w:rsidP="00FF03A1">
            <w:pPr>
              <w:pStyle w:val="InfoBlue"/>
            </w:pPr>
            <w:r w:rsidRPr="000166DB">
              <w:t xml:space="preserve"> </w:t>
            </w:r>
            <w:r w:rsidRPr="000166DB">
              <w:rPr>
                <w:color w:val="FF0000"/>
              </w:rPr>
              <w:t>[Campo a ser preenchido na fase de elaboração do MER]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2" w:space="0" w:color="000000"/>
              <w:right w:val="single" w:sz="1" w:space="0" w:color="000000"/>
            </w:tcBorders>
          </w:tcPr>
          <w:p w:rsidR="009A6FD8" w:rsidRPr="000166DB" w:rsidRDefault="009A6FD8" w:rsidP="00FF03A1">
            <w:pPr>
              <w:pStyle w:val="InfoBlue"/>
              <w:rPr>
                <w:iCs/>
              </w:rPr>
            </w:pPr>
            <w:r w:rsidRPr="000166DB">
              <w:t xml:space="preserve">[Especificar o domínio relacionado ao campo. Por exemplo: </w:t>
            </w:r>
            <w:r w:rsidRPr="000166DB">
              <w:rPr>
                <w:iCs/>
              </w:rPr>
              <w:t>campo “tipo de conta” pode possuir os seguintes valores: conta corrente e conta conjunta]</w:t>
            </w:r>
          </w:p>
        </w:tc>
      </w:tr>
      <w:tr w:rsidR="009A6FD8" w:rsidRPr="007D0C7F" w:rsidTr="00FF03A1">
        <w:trPr>
          <w:cantSplit/>
          <w:trHeight w:val="432"/>
        </w:trPr>
        <w:tc>
          <w:tcPr>
            <w:tcW w:w="1284" w:type="dxa"/>
            <w:vMerge/>
            <w:tcBorders>
              <w:left w:val="single" w:sz="1" w:space="0" w:color="000000"/>
              <w:bottom w:val="single" w:sz="1" w:space="0" w:color="000000"/>
            </w:tcBorders>
          </w:tcPr>
          <w:p w:rsidR="009A6FD8" w:rsidRPr="007D0C7F" w:rsidRDefault="009A6FD8">
            <w:pPr>
              <w:rPr>
                <w:sz w:val="16"/>
                <w:szCs w:val="16"/>
              </w:rPr>
            </w:pPr>
          </w:p>
        </w:tc>
        <w:tc>
          <w:tcPr>
            <w:tcW w:w="1367" w:type="dxa"/>
            <w:vMerge/>
            <w:tcBorders>
              <w:left w:val="single" w:sz="1" w:space="0" w:color="000000"/>
              <w:bottom w:val="single" w:sz="1" w:space="0" w:color="000000"/>
            </w:tcBorders>
          </w:tcPr>
          <w:p w:rsidR="009A6FD8" w:rsidRPr="007D0C7F" w:rsidRDefault="009A6FD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vMerge/>
            <w:tcBorders>
              <w:left w:val="single" w:sz="1" w:space="0" w:color="000000"/>
              <w:bottom w:val="single" w:sz="1" w:space="0" w:color="000000"/>
            </w:tcBorders>
          </w:tcPr>
          <w:p w:rsidR="009A6FD8" w:rsidRPr="007D0C7F" w:rsidRDefault="009A6FD8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vMerge/>
            <w:tcBorders>
              <w:left w:val="single" w:sz="1" w:space="0" w:color="000000"/>
              <w:bottom w:val="single" w:sz="1" w:space="0" w:color="000000"/>
            </w:tcBorders>
          </w:tcPr>
          <w:p w:rsidR="009A6FD8" w:rsidRPr="007D0C7F" w:rsidRDefault="009A6FD8">
            <w:pPr>
              <w:rPr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left w:val="single" w:sz="1" w:space="0" w:color="000000"/>
              <w:bottom w:val="single" w:sz="1" w:space="0" w:color="000000"/>
            </w:tcBorders>
          </w:tcPr>
          <w:p w:rsidR="009A6FD8" w:rsidRPr="007D0C7F" w:rsidRDefault="009A6FD8">
            <w:pPr>
              <w:snapToGrid w:val="0"/>
              <w:spacing w:before="40" w:after="40"/>
              <w:jc w:val="center"/>
              <w:rPr>
                <w:sz w:val="16"/>
              </w:rPr>
            </w:pPr>
          </w:p>
        </w:tc>
        <w:tc>
          <w:tcPr>
            <w:tcW w:w="960" w:type="dxa"/>
            <w:vMerge/>
            <w:tcBorders>
              <w:left w:val="single" w:sz="1" w:space="0" w:color="000000"/>
              <w:bottom w:val="single" w:sz="1" w:space="0" w:color="000000"/>
            </w:tcBorders>
          </w:tcPr>
          <w:p w:rsidR="009A6FD8" w:rsidRPr="007D0C7F" w:rsidRDefault="009A6FD8">
            <w:pPr>
              <w:snapToGrid w:val="0"/>
              <w:spacing w:before="40" w:after="40"/>
              <w:jc w:val="center"/>
              <w:rPr>
                <w:sz w:val="16"/>
              </w:rPr>
            </w:pPr>
          </w:p>
        </w:tc>
        <w:tc>
          <w:tcPr>
            <w:tcW w:w="1395" w:type="dxa"/>
            <w:vMerge/>
            <w:tcBorders>
              <w:left w:val="single" w:sz="1" w:space="0" w:color="000000"/>
              <w:bottom w:val="single" w:sz="1" w:space="0" w:color="000000"/>
            </w:tcBorders>
          </w:tcPr>
          <w:p w:rsidR="009A6FD8" w:rsidRPr="007D0C7F" w:rsidRDefault="009A6FD8">
            <w:pPr>
              <w:snapToGrid w:val="0"/>
              <w:spacing w:before="40" w:after="40"/>
              <w:rPr>
                <w:sz w:val="16"/>
                <w:szCs w:val="16"/>
              </w:rPr>
            </w:pPr>
          </w:p>
        </w:tc>
        <w:tc>
          <w:tcPr>
            <w:tcW w:w="765" w:type="dxa"/>
            <w:vMerge/>
            <w:tcBorders>
              <w:left w:val="single" w:sz="1" w:space="0" w:color="000000"/>
              <w:bottom w:val="single" w:sz="1" w:space="0" w:color="000000"/>
            </w:tcBorders>
          </w:tcPr>
          <w:p w:rsidR="009A6FD8" w:rsidRPr="007D0C7F" w:rsidRDefault="009A6FD8">
            <w:pPr>
              <w:snapToGrid w:val="0"/>
              <w:spacing w:before="40" w:after="40"/>
              <w:jc w:val="center"/>
              <w:rPr>
                <w:sz w:val="16"/>
              </w:rPr>
            </w:pPr>
          </w:p>
        </w:tc>
        <w:tc>
          <w:tcPr>
            <w:tcW w:w="851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A6FD8" w:rsidRPr="000166DB" w:rsidRDefault="009A6FD8" w:rsidP="00FF03A1">
            <w:pPr>
              <w:pStyle w:val="InfoBlue"/>
            </w:pPr>
            <w:r w:rsidRPr="000166DB">
              <w:t>S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:rsidR="009A6FD8" w:rsidRPr="000166DB" w:rsidRDefault="009A6FD8" w:rsidP="00FF03A1">
            <w:pPr>
              <w:pStyle w:val="InfoBlue"/>
            </w:pPr>
            <w:r w:rsidRPr="000166DB">
              <w:t>Idem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:rsidR="009A6FD8" w:rsidRPr="000166DB" w:rsidRDefault="009A6FD8" w:rsidP="00FF03A1">
            <w:pPr>
              <w:pStyle w:val="InfoBlue"/>
            </w:pPr>
            <w:r w:rsidRPr="000166DB">
              <w:t>Idem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A6FD8" w:rsidRPr="000166DB" w:rsidRDefault="009A6FD8" w:rsidP="00FF03A1">
            <w:pPr>
              <w:pStyle w:val="InfoBlue"/>
            </w:pPr>
            <w:r w:rsidRPr="000166DB">
              <w:t>Idem</w:t>
            </w:r>
          </w:p>
        </w:tc>
      </w:tr>
    </w:tbl>
    <w:p w:rsidR="00E63226" w:rsidRPr="007D0C7F" w:rsidRDefault="00E63226" w:rsidP="00FF03A1">
      <w:pPr>
        <w:pStyle w:val="TtuloNvel3"/>
      </w:pPr>
      <w:bookmarkStart w:id="6" w:name="_Toc277941990"/>
      <w:r w:rsidRPr="007D0C7F">
        <w:t>Links</w:t>
      </w:r>
      <w:bookmarkEnd w:id="6"/>
    </w:p>
    <w:p w:rsidR="00E63226" w:rsidRPr="007D0C7F" w:rsidRDefault="00E63226" w:rsidP="00FF03A1">
      <w:pPr>
        <w:pStyle w:val="InfoBlue"/>
      </w:pPr>
      <w:r w:rsidRPr="007D0C7F">
        <w:t>[Relacionar os links existentes na interface. Caso não existam links nesta interface, preencher esta seção com o texto “Este tipo de informação não é aplicável a interface em questão”.]</w:t>
      </w:r>
    </w:p>
    <w:p w:rsidR="00E63226" w:rsidRPr="007D0C7F" w:rsidRDefault="00E63226" w:rsidP="00FF03A1">
      <w:pPr>
        <w:pStyle w:val="TtuloNvel3"/>
      </w:pPr>
      <w:bookmarkStart w:id="7" w:name="_Toc277941991"/>
      <w:r w:rsidRPr="007D0C7F">
        <w:t>Botões</w:t>
      </w:r>
      <w:bookmarkEnd w:id="7"/>
    </w:p>
    <w:p w:rsidR="00E63226" w:rsidRPr="007D0C7F" w:rsidRDefault="00E63226" w:rsidP="00FF03A1">
      <w:pPr>
        <w:pStyle w:val="InfoBlue"/>
      </w:pPr>
      <w:r w:rsidRPr="007D0C7F">
        <w:t>[Os botões deverão ser especificados seguindo a estrutura abaixo:</w:t>
      </w:r>
    </w:p>
    <w:p w:rsidR="00E63226" w:rsidRPr="007D0C7F" w:rsidRDefault="00E63226" w:rsidP="00FF03A1">
      <w:pPr>
        <w:pStyle w:val="InfoBlue"/>
      </w:pPr>
      <w:r w:rsidRPr="007D0C7F">
        <w:t>[título do botão] – [descrição da função principal do botão]</w:t>
      </w:r>
    </w:p>
    <w:p w:rsidR="00E63226" w:rsidRPr="007D0C7F" w:rsidRDefault="00E63226" w:rsidP="00FF03A1">
      <w:pPr>
        <w:pStyle w:val="InfoBlue"/>
      </w:pPr>
      <w:r w:rsidRPr="007D0C7F">
        <w:t>Caso não existam botões na interface, preencher esta seção com o texto “Este tipo de informação não é aplicável a interface em questão”.]</w:t>
      </w:r>
    </w:p>
    <w:p w:rsidR="00110282" w:rsidRPr="007D0C7F" w:rsidRDefault="00110282" w:rsidP="00FF03A1">
      <w:pPr>
        <w:pStyle w:val="TtuloNvel3"/>
      </w:pPr>
      <w:bookmarkStart w:id="8" w:name="_Toc277941992"/>
      <w:r w:rsidRPr="007D0C7F">
        <w:t>Eventos de Tela</w:t>
      </w:r>
      <w:bookmarkEnd w:id="8"/>
    </w:p>
    <w:p w:rsidR="00110282" w:rsidRPr="007D0C7F" w:rsidRDefault="00110282" w:rsidP="00FF03A1">
      <w:pPr>
        <w:pStyle w:val="InfoBlue"/>
      </w:pPr>
      <w:r w:rsidRPr="007D0C7F">
        <w:t>[Descrever eventos de telas como habilitar/desabilitar campos, facilitadores de ações entre outros]</w:t>
      </w:r>
    </w:p>
    <w:p w:rsidR="00E63226" w:rsidRPr="007D0C7F" w:rsidRDefault="00E63226" w:rsidP="00FF03A1">
      <w:pPr>
        <w:pStyle w:val="TtuloNvel1"/>
      </w:pPr>
      <w:bookmarkStart w:id="9" w:name="_Toc277941993"/>
      <w:r w:rsidRPr="007D0C7F">
        <w:t>Descrição dos Relatórios</w:t>
      </w:r>
      <w:bookmarkEnd w:id="9"/>
    </w:p>
    <w:p w:rsidR="00E63226" w:rsidRPr="007D0C7F" w:rsidRDefault="00E63226" w:rsidP="00FF03A1">
      <w:pPr>
        <w:pStyle w:val="InfoBlue"/>
      </w:pPr>
      <w:r w:rsidRPr="007D0C7F">
        <w:t>[Descrever o(s) relatório(s) do caso de uso. Caso exista mais de um relatório, repetir todo o item 3.1, por relatório. Caso não existam relatórios no contexto desta interface, preencher esta seção com o texto “Este tipo de informação não é aplicável a esta interface”.]</w:t>
      </w:r>
    </w:p>
    <w:p w:rsidR="00E63226" w:rsidRPr="007D0C7F" w:rsidRDefault="00E63226" w:rsidP="00FF03A1">
      <w:pPr>
        <w:pStyle w:val="TtuloNvel2"/>
      </w:pPr>
      <w:bookmarkStart w:id="10" w:name="_Toc277941994"/>
      <w:r w:rsidRPr="007D0C7F">
        <w:lastRenderedPageBreak/>
        <w:t>[Título do relatório]</w:t>
      </w:r>
      <w:bookmarkEnd w:id="10"/>
    </w:p>
    <w:p w:rsidR="00E63226" w:rsidRPr="007D0C7F" w:rsidRDefault="00E63226" w:rsidP="00FF03A1">
      <w:pPr>
        <w:pStyle w:val="TtuloNvel3"/>
      </w:pPr>
      <w:bookmarkStart w:id="11" w:name="_Toc277941995"/>
      <w:r w:rsidRPr="007D0C7F">
        <w:t>Layout</w:t>
      </w:r>
      <w:bookmarkEnd w:id="11"/>
    </w:p>
    <w:p w:rsidR="00E63226" w:rsidRPr="007D0C7F" w:rsidRDefault="00E63226" w:rsidP="00FF03A1">
      <w:pPr>
        <w:pStyle w:val="InfoBlue"/>
      </w:pPr>
      <w:r w:rsidRPr="007D0C7F">
        <w:t>[Incluir as imagens que apresentam o layout do relatório como anexo.]</w:t>
      </w:r>
    </w:p>
    <w:p w:rsidR="00E63226" w:rsidRPr="007D0C7F" w:rsidRDefault="00E63226" w:rsidP="00FF03A1">
      <w:pPr>
        <w:pStyle w:val="TtuloNvel1"/>
      </w:pPr>
      <w:bookmarkStart w:id="12" w:name="_Toc277941996"/>
      <w:r w:rsidRPr="007D0C7F">
        <w:t>Observações</w:t>
      </w:r>
      <w:bookmarkEnd w:id="12"/>
    </w:p>
    <w:p w:rsidR="00E63226" w:rsidRPr="007D0C7F" w:rsidRDefault="00E63226" w:rsidP="00FF03A1">
      <w:pPr>
        <w:pStyle w:val="InfoBlue"/>
      </w:pPr>
      <w:r w:rsidRPr="007D0C7F">
        <w:t>[Descrever as observações. Quando nenhuma observação for aplicável, preencher com o texto “Esta seção não se aplica a interface do caso de uso”]</w:t>
      </w:r>
    </w:p>
    <w:p w:rsidR="00E63226" w:rsidRPr="007D0C7F" w:rsidRDefault="002233CA" w:rsidP="00FF03A1">
      <w:pPr>
        <w:pStyle w:val="TtuloNvel1"/>
      </w:pPr>
      <w:bookmarkStart w:id="13" w:name="_Toc277941997"/>
      <w:r w:rsidRPr="007D0C7F">
        <w:t>Referências</w:t>
      </w:r>
      <w:bookmarkEnd w:id="13"/>
    </w:p>
    <w:p w:rsidR="00E63226" w:rsidRPr="007D0C7F" w:rsidRDefault="00E63226" w:rsidP="00FF03A1">
      <w:pPr>
        <w:pStyle w:val="InfoBlue"/>
      </w:pPr>
      <w:r w:rsidRPr="007D0C7F">
        <w:t>[Esta seção apresenta todas as referências utilizadas neste documento. Para apresentação das referências, pode-se utilizar a norma aprovada pela ABNT (Associação Brasileira de Normas Técnicas) relativa à apresentação de referências bibliográficas, identificada como NBR 6023:2000 – Referências Bibliográficas]</w:t>
      </w:r>
    </w:p>
    <w:p w:rsidR="00E63226" w:rsidRPr="007D0C7F" w:rsidRDefault="00E63226" w:rsidP="00FF03A1">
      <w:pPr>
        <w:pStyle w:val="InfoBlue"/>
      </w:pPr>
    </w:p>
    <w:tbl>
      <w:tblPr>
        <w:tblW w:w="0" w:type="auto"/>
        <w:tblInd w:w="5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7975"/>
      </w:tblGrid>
      <w:tr w:rsidR="00E63226" w:rsidRPr="000166DB">
        <w:tc>
          <w:tcPr>
            <w:tcW w:w="720" w:type="dxa"/>
          </w:tcPr>
          <w:p w:rsidR="00E63226" w:rsidRPr="000166DB" w:rsidRDefault="00E63226" w:rsidP="00FF03A1">
            <w:pPr>
              <w:pStyle w:val="InfoBlue"/>
            </w:pPr>
            <w:r w:rsidRPr="000166DB">
              <w:t>1.</w:t>
            </w:r>
          </w:p>
        </w:tc>
        <w:tc>
          <w:tcPr>
            <w:tcW w:w="7975" w:type="dxa"/>
          </w:tcPr>
          <w:p w:rsidR="00E63226" w:rsidRPr="000166DB" w:rsidRDefault="00E63226" w:rsidP="00FF03A1">
            <w:pPr>
              <w:pStyle w:val="InfoBlue"/>
              <w:rPr>
                <w:color w:val="0000FF"/>
              </w:rPr>
            </w:pPr>
            <w:r w:rsidRPr="000166DB">
              <w:rPr>
                <w:color w:val="0000FF"/>
              </w:rPr>
              <w:t>[Descrição da referência]</w:t>
            </w:r>
          </w:p>
        </w:tc>
      </w:tr>
      <w:tr w:rsidR="00E63226" w:rsidRPr="000166DB">
        <w:tc>
          <w:tcPr>
            <w:tcW w:w="720" w:type="dxa"/>
          </w:tcPr>
          <w:p w:rsidR="00E63226" w:rsidRPr="000166DB" w:rsidRDefault="00E63226" w:rsidP="00FF03A1">
            <w:pPr>
              <w:pStyle w:val="InfoBlue"/>
            </w:pPr>
            <w:r w:rsidRPr="000166DB">
              <w:t>2.</w:t>
            </w:r>
          </w:p>
        </w:tc>
        <w:tc>
          <w:tcPr>
            <w:tcW w:w="7975" w:type="dxa"/>
          </w:tcPr>
          <w:p w:rsidR="00E63226" w:rsidRPr="000166DB" w:rsidRDefault="00E63226" w:rsidP="00FF03A1">
            <w:pPr>
              <w:pStyle w:val="InfoBlue"/>
              <w:rPr>
                <w:color w:val="0000FF"/>
              </w:rPr>
            </w:pPr>
            <w:r w:rsidRPr="000166DB">
              <w:rPr>
                <w:color w:val="0000FF"/>
              </w:rPr>
              <w:t>[Descrição da referência]</w:t>
            </w:r>
          </w:p>
        </w:tc>
      </w:tr>
    </w:tbl>
    <w:p w:rsidR="00E63226" w:rsidRPr="007D0C7F" w:rsidRDefault="00E63226" w:rsidP="00FF03A1">
      <w:pPr>
        <w:pStyle w:val="TtuloNvel1"/>
      </w:pPr>
      <w:bookmarkStart w:id="14" w:name="_Toc277941998"/>
      <w:r w:rsidRPr="007D0C7F">
        <w:t>Assinaturas</w:t>
      </w:r>
      <w:bookmarkEnd w:id="14"/>
    </w:p>
    <w:p w:rsidR="00E63226" w:rsidRPr="007D0C7F" w:rsidRDefault="00E63226" w:rsidP="00FF03A1">
      <w:pPr>
        <w:pStyle w:val="Texto"/>
      </w:pPr>
      <w:r w:rsidRPr="007D0C7F">
        <w:t>Os abaixo assinados estão de acordo com o conteúdo deste documento.</w:t>
      </w:r>
    </w:p>
    <w:p w:rsidR="00E63226" w:rsidRPr="007D0C7F" w:rsidRDefault="00E63226"/>
    <w:tbl>
      <w:tblPr>
        <w:tblW w:w="13686" w:type="dxa"/>
        <w:tblInd w:w="35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85"/>
        <w:gridCol w:w="6901"/>
      </w:tblGrid>
      <w:tr w:rsidR="00E63226" w:rsidRPr="000166DB" w:rsidTr="00155655">
        <w:trPr>
          <w:cantSplit/>
          <w:trHeight w:val="1050"/>
        </w:trPr>
        <w:tc>
          <w:tcPr>
            <w:tcW w:w="6785" w:type="dxa"/>
          </w:tcPr>
          <w:p w:rsidR="00E63226" w:rsidRPr="000166DB" w:rsidRDefault="00E63226" w:rsidP="00FF03A1">
            <w:pPr>
              <w:pStyle w:val="Texto"/>
              <w:jc w:val="left"/>
            </w:pPr>
            <w:r w:rsidRPr="000166DB">
              <w:t>Data: ___/___/_____</w:t>
            </w:r>
          </w:p>
          <w:p w:rsidR="00E63226" w:rsidRPr="000166DB" w:rsidRDefault="00E63226" w:rsidP="00FF03A1">
            <w:pPr>
              <w:pStyle w:val="Texto"/>
              <w:jc w:val="left"/>
            </w:pPr>
          </w:p>
        </w:tc>
        <w:tc>
          <w:tcPr>
            <w:tcW w:w="6901" w:type="dxa"/>
          </w:tcPr>
          <w:p w:rsidR="00FF03A1" w:rsidRPr="000166DB" w:rsidRDefault="00E63226" w:rsidP="00FF03A1">
            <w:pPr>
              <w:pStyle w:val="Texto"/>
              <w:jc w:val="left"/>
            </w:pPr>
            <w:r w:rsidRPr="000166DB">
              <w:t>Data: ___/___/_____</w:t>
            </w:r>
          </w:p>
          <w:p w:rsidR="00E63226" w:rsidRPr="007D0C7F" w:rsidRDefault="00E63226" w:rsidP="00FF03A1">
            <w:pPr>
              <w:tabs>
                <w:tab w:val="left" w:pos="1534"/>
              </w:tabs>
              <w:rPr>
                <w:lang w:eastAsia="en-US"/>
              </w:rPr>
            </w:pPr>
          </w:p>
        </w:tc>
      </w:tr>
      <w:tr w:rsidR="00E63226" w:rsidRPr="000166DB" w:rsidTr="00155655">
        <w:trPr>
          <w:cantSplit/>
          <w:trHeight w:val="679"/>
        </w:trPr>
        <w:tc>
          <w:tcPr>
            <w:tcW w:w="6785" w:type="dxa"/>
          </w:tcPr>
          <w:p w:rsidR="00E63226" w:rsidRPr="000166DB" w:rsidRDefault="00E63226" w:rsidP="00FF03A1">
            <w:pPr>
              <w:pStyle w:val="InfoBlue"/>
              <w:jc w:val="center"/>
            </w:pPr>
            <w:r w:rsidRPr="000166DB">
              <w:t>&lt;Nome do responsável&gt;</w:t>
            </w:r>
          </w:p>
          <w:p w:rsidR="00E63226" w:rsidRPr="000166DB" w:rsidRDefault="00E63226" w:rsidP="00FF03A1">
            <w:pPr>
              <w:pStyle w:val="Texto"/>
              <w:jc w:val="center"/>
            </w:pPr>
            <w:r w:rsidRPr="000166DB">
              <w:t>Gestor e Patrocinador do Projeto</w:t>
            </w:r>
          </w:p>
          <w:p w:rsidR="00E63226" w:rsidRPr="000166DB" w:rsidRDefault="00E63226" w:rsidP="00FF03A1">
            <w:pPr>
              <w:pStyle w:val="Texto"/>
              <w:jc w:val="center"/>
            </w:pPr>
            <w:r w:rsidRPr="000166DB">
              <w:t>Cliente</w:t>
            </w:r>
          </w:p>
        </w:tc>
        <w:tc>
          <w:tcPr>
            <w:tcW w:w="6901" w:type="dxa"/>
          </w:tcPr>
          <w:p w:rsidR="00E63226" w:rsidRPr="000166DB" w:rsidRDefault="00E63226" w:rsidP="00FF03A1">
            <w:pPr>
              <w:pStyle w:val="InfoBlue"/>
              <w:jc w:val="center"/>
            </w:pPr>
            <w:r w:rsidRPr="000166DB">
              <w:t>&lt;Nome do responsável&gt;</w:t>
            </w:r>
          </w:p>
          <w:p w:rsidR="00E63226" w:rsidRPr="000166DB" w:rsidRDefault="00E63226" w:rsidP="00FF03A1">
            <w:pPr>
              <w:pStyle w:val="Texto"/>
              <w:jc w:val="center"/>
            </w:pPr>
            <w:r w:rsidRPr="000166DB">
              <w:t>Representante dos Usuários</w:t>
            </w:r>
          </w:p>
          <w:p w:rsidR="00E63226" w:rsidRPr="000166DB" w:rsidRDefault="00E63226" w:rsidP="00FF03A1">
            <w:pPr>
              <w:pStyle w:val="Texto"/>
              <w:jc w:val="center"/>
            </w:pPr>
            <w:r w:rsidRPr="000166DB">
              <w:t>Cliente</w:t>
            </w:r>
          </w:p>
        </w:tc>
      </w:tr>
    </w:tbl>
    <w:p w:rsidR="00E63226" w:rsidRPr="007D0C7F" w:rsidRDefault="00E63226" w:rsidP="00FF03A1">
      <w:pPr>
        <w:pStyle w:val="Texto"/>
        <w:jc w:val="left"/>
      </w:pPr>
    </w:p>
    <w:tbl>
      <w:tblPr>
        <w:tblW w:w="0" w:type="auto"/>
        <w:tblInd w:w="35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86"/>
        <w:gridCol w:w="6863"/>
      </w:tblGrid>
      <w:tr w:rsidR="00E63226" w:rsidRPr="000166DB" w:rsidTr="00F070C5">
        <w:trPr>
          <w:cantSplit/>
          <w:trHeight w:val="1088"/>
        </w:trPr>
        <w:tc>
          <w:tcPr>
            <w:tcW w:w="6786" w:type="dxa"/>
          </w:tcPr>
          <w:p w:rsidR="00E63226" w:rsidRPr="000166DB" w:rsidRDefault="00E63226" w:rsidP="00FF03A1">
            <w:pPr>
              <w:pStyle w:val="Texto"/>
              <w:jc w:val="left"/>
            </w:pPr>
            <w:r w:rsidRPr="000166DB">
              <w:t>Data: ___/___/_____</w:t>
            </w:r>
          </w:p>
          <w:p w:rsidR="00E63226" w:rsidRPr="000166DB" w:rsidRDefault="00E63226" w:rsidP="00FF03A1">
            <w:pPr>
              <w:pStyle w:val="Texto"/>
              <w:jc w:val="left"/>
            </w:pPr>
          </w:p>
        </w:tc>
        <w:tc>
          <w:tcPr>
            <w:tcW w:w="6863" w:type="dxa"/>
          </w:tcPr>
          <w:p w:rsidR="00E63226" w:rsidRPr="000166DB" w:rsidRDefault="00E63226" w:rsidP="00FF03A1">
            <w:pPr>
              <w:pStyle w:val="Texto"/>
              <w:jc w:val="left"/>
            </w:pPr>
            <w:r w:rsidRPr="000166DB">
              <w:t>Data: ___/___/_____</w:t>
            </w:r>
          </w:p>
        </w:tc>
      </w:tr>
      <w:tr w:rsidR="00E63226" w:rsidRPr="000166DB" w:rsidTr="00F070C5">
        <w:trPr>
          <w:cantSplit/>
          <w:trHeight w:val="704"/>
        </w:trPr>
        <w:tc>
          <w:tcPr>
            <w:tcW w:w="6786" w:type="dxa"/>
          </w:tcPr>
          <w:p w:rsidR="00E63226" w:rsidRPr="000166DB" w:rsidRDefault="00E63226" w:rsidP="00FF03A1">
            <w:pPr>
              <w:pStyle w:val="InfoBlue"/>
              <w:jc w:val="center"/>
            </w:pPr>
            <w:r w:rsidRPr="000166DB">
              <w:lastRenderedPageBreak/>
              <w:t>&lt;Nome do responsável&gt;</w:t>
            </w:r>
          </w:p>
          <w:p w:rsidR="00E63226" w:rsidRPr="000166DB" w:rsidRDefault="00E63226" w:rsidP="00FF03A1">
            <w:pPr>
              <w:pStyle w:val="Texto"/>
              <w:jc w:val="center"/>
            </w:pPr>
            <w:r w:rsidRPr="000166DB">
              <w:t>Gerente de Projeto</w:t>
            </w:r>
            <w:r w:rsidR="008A7ECF" w:rsidRPr="000166DB">
              <w:t>s</w:t>
            </w:r>
          </w:p>
          <w:p w:rsidR="00E63226" w:rsidRPr="000166DB" w:rsidRDefault="00E63226" w:rsidP="00FF03A1">
            <w:pPr>
              <w:pStyle w:val="Texto"/>
              <w:jc w:val="center"/>
            </w:pPr>
          </w:p>
        </w:tc>
        <w:tc>
          <w:tcPr>
            <w:tcW w:w="6863" w:type="dxa"/>
          </w:tcPr>
          <w:p w:rsidR="00E63226" w:rsidRPr="000166DB" w:rsidRDefault="00E63226" w:rsidP="00FF03A1">
            <w:pPr>
              <w:pStyle w:val="InfoBlue"/>
              <w:jc w:val="center"/>
            </w:pPr>
            <w:r w:rsidRPr="000166DB">
              <w:t>&lt;Nome do responsável&gt;</w:t>
            </w:r>
          </w:p>
          <w:p w:rsidR="00E63226" w:rsidRPr="000166DB" w:rsidRDefault="00E63226" w:rsidP="00FF03A1">
            <w:pPr>
              <w:pStyle w:val="Texto"/>
              <w:jc w:val="center"/>
            </w:pPr>
            <w:r w:rsidRPr="000166DB">
              <w:t>Analista Responsável</w:t>
            </w:r>
          </w:p>
          <w:p w:rsidR="00E63226" w:rsidRPr="000166DB" w:rsidRDefault="00E63226" w:rsidP="00FF03A1">
            <w:pPr>
              <w:pStyle w:val="Texto"/>
              <w:jc w:val="center"/>
            </w:pPr>
            <w:r w:rsidRPr="000166DB">
              <w:t>Cliente</w:t>
            </w:r>
          </w:p>
        </w:tc>
      </w:tr>
    </w:tbl>
    <w:p w:rsidR="00E63226" w:rsidRPr="007D0C7F" w:rsidRDefault="00E63226" w:rsidP="00FF03A1">
      <w:pPr>
        <w:pStyle w:val="Texto"/>
        <w:jc w:val="left"/>
      </w:pPr>
    </w:p>
    <w:sectPr w:rsidR="00E63226" w:rsidRPr="007D0C7F" w:rsidSect="00EC4DD0">
      <w:headerReference w:type="default" r:id="rId15"/>
      <w:footerReference w:type="default" r:id="rId16"/>
      <w:footnotePr>
        <w:pos w:val="beneathText"/>
      </w:footnotePr>
      <w:pgSz w:w="16837" w:h="11905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5E62" w:rsidRPr="003A00E6" w:rsidRDefault="006A5E62" w:rsidP="00E63226">
      <w:r>
        <w:separator/>
      </w:r>
    </w:p>
  </w:endnote>
  <w:endnote w:type="continuationSeparator" w:id="0">
    <w:p w:rsidR="006A5E62" w:rsidRPr="003A00E6" w:rsidRDefault="006A5E62" w:rsidP="00E63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CA8" w:rsidRDefault="005C0CA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3226" w:rsidRDefault="00E63226">
    <w:r>
      <w:tab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CA8" w:rsidRDefault="005C0CA8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244061"/>
      </w:tblBorders>
      <w:tblLook w:val="04A0" w:firstRow="1" w:lastRow="0" w:firstColumn="1" w:lastColumn="0" w:noHBand="0" w:noVBand="1"/>
    </w:tblPr>
    <w:tblGrid>
      <w:gridCol w:w="1116"/>
      <w:gridCol w:w="11622"/>
      <w:gridCol w:w="1247"/>
    </w:tblGrid>
    <w:tr w:rsidR="00B73F2F" w:rsidRPr="006F3C93" w:rsidTr="00606225">
      <w:tc>
        <w:tcPr>
          <w:tcW w:w="1116" w:type="dxa"/>
          <w:vAlign w:val="center"/>
        </w:tcPr>
        <w:p w:rsidR="00B73F2F" w:rsidRPr="006F3C93" w:rsidRDefault="00B73F2F" w:rsidP="00AB50ED">
          <w:pPr>
            <w:tabs>
              <w:tab w:val="right" w:pos="9960"/>
            </w:tabs>
            <w:spacing w:before="120"/>
            <w:ind w:right="-23"/>
            <w:rPr>
              <w:rFonts w:cs="Arial"/>
              <w:sz w:val="16"/>
            </w:rPr>
          </w:pPr>
          <w:r w:rsidRPr="006F3C93">
            <w:rPr>
              <w:rFonts w:cs="Arial"/>
              <w:sz w:val="16"/>
            </w:rPr>
            <w:t>Projeto:</w:t>
          </w:r>
        </w:p>
      </w:tc>
      <w:tc>
        <w:tcPr>
          <w:tcW w:w="11622" w:type="dxa"/>
          <w:vAlign w:val="center"/>
        </w:tcPr>
        <w:p w:rsidR="00B73F2F" w:rsidRPr="006F3C93" w:rsidRDefault="00B73F2F" w:rsidP="00AB50ED">
          <w:pPr>
            <w:tabs>
              <w:tab w:val="right" w:pos="9960"/>
            </w:tabs>
            <w:spacing w:before="120"/>
            <w:ind w:right="-25"/>
            <w:rPr>
              <w:rFonts w:cs="Arial"/>
              <w:sz w:val="16"/>
            </w:rPr>
          </w:pPr>
          <w:r w:rsidRPr="006F3C93">
            <w:rPr>
              <w:rFonts w:cs="Arial"/>
              <w:color w:val="0000FF"/>
              <w:sz w:val="16"/>
            </w:rPr>
            <w:t>&lt;Incluir nome do Projeto&gt;</w:t>
          </w:r>
        </w:p>
      </w:tc>
      <w:tc>
        <w:tcPr>
          <w:tcW w:w="1247" w:type="dxa"/>
          <w:vAlign w:val="center"/>
        </w:tcPr>
        <w:p w:rsidR="00B73F2F" w:rsidRPr="006F3C93" w:rsidRDefault="00B73F2F" w:rsidP="00AB50ED">
          <w:pPr>
            <w:tabs>
              <w:tab w:val="right" w:pos="9960"/>
            </w:tabs>
            <w:ind w:right="-25"/>
            <w:jc w:val="right"/>
            <w:rPr>
              <w:rFonts w:cs="Arial"/>
              <w:sz w:val="16"/>
            </w:rPr>
          </w:pPr>
          <w:r w:rsidRPr="006F3C93">
            <w:rPr>
              <w:rFonts w:cs="Arial"/>
              <w:sz w:val="16"/>
            </w:rPr>
            <w:t xml:space="preserve">Página </w:t>
          </w:r>
          <w:r w:rsidRPr="006F3C93">
            <w:rPr>
              <w:sz w:val="16"/>
            </w:rPr>
            <w:fldChar w:fldCharType="begin"/>
          </w:r>
          <w:r w:rsidRPr="006F3C93">
            <w:rPr>
              <w:sz w:val="16"/>
            </w:rPr>
            <w:instrText xml:space="preserve"> PAGE </w:instrText>
          </w:r>
          <w:r w:rsidRPr="006F3C93">
            <w:rPr>
              <w:sz w:val="16"/>
            </w:rPr>
            <w:fldChar w:fldCharType="separate"/>
          </w:r>
          <w:r w:rsidR="005C0CA8">
            <w:rPr>
              <w:noProof/>
              <w:sz w:val="16"/>
            </w:rPr>
            <w:t>2</w:t>
          </w:r>
          <w:r w:rsidRPr="006F3C93">
            <w:rPr>
              <w:sz w:val="16"/>
            </w:rPr>
            <w:fldChar w:fldCharType="end"/>
          </w:r>
        </w:p>
      </w:tc>
    </w:tr>
  </w:tbl>
  <w:p w:rsidR="00B73F2F" w:rsidRDefault="00B73F2F"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5E62" w:rsidRPr="003A00E6" w:rsidRDefault="006A5E62" w:rsidP="00E63226">
      <w:r>
        <w:separator/>
      </w:r>
    </w:p>
  </w:footnote>
  <w:footnote w:type="continuationSeparator" w:id="0">
    <w:p w:rsidR="006A5E62" w:rsidRPr="003A00E6" w:rsidRDefault="006A5E62" w:rsidP="00E632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CA8" w:rsidRDefault="005C0CA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CA8" w:rsidRDefault="005C0CA8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CA8" w:rsidRDefault="005C0CA8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3833" w:type="dxa"/>
      <w:tblInd w:w="70" w:type="dxa"/>
      <w:tblBorders>
        <w:top w:val="single" w:sz="4" w:space="0" w:color="244061"/>
        <w:bottom w:val="single" w:sz="4" w:space="0" w:color="244061"/>
      </w:tblBorders>
      <w:shd w:val="clear" w:color="auto" w:fill="D9D9D9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41"/>
      <w:gridCol w:w="10261"/>
      <w:gridCol w:w="1531"/>
    </w:tblGrid>
    <w:tr w:rsidR="007C13D0" w:rsidRPr="00A65889" w:rsidTr="00606225">
      <w:trPr>
        <w:cantSplit/>
        <w:trHeight w:val="1115"/>
        <w:tblHeader/>
      </w:trPr>
      <w:tc>
        <w:tcPr>
          <w:tcW w:w="2041" w:type="dxa"/>
          <w:shd w:val="clear" w:color="auto" w:fill="auto"/>
          <w:vAlign w:val="center"/>
        </w:tcPr>
        <w:p w:rsidR="007C13D0" w:rsidRPr="004F570A" w:rsidRDefault="005C0CA8" w:rsidP="00AB50ED">
          <w:pPr>
            <w:ind w:right="-70"/>
            <w:rPr>
              <w:rFonts w:cs="Arial"/>
              <w:sz w:val="20"/>
            </w:rPr>
          </w:pPr>
          <w:r>
            <w:rPr>
              <w:noProof/>
              <w:lang w:eastAsia="pt-BR"/>
            </w:rPr>
            <w:drawing>
              <wp:inline distT="0" distB="0" distL="0" distR="0">
                <wp:extent cx="700405" cy="641350"/>
                <wp:effectExtent l="0" t="0" r="4445" b="6350"/>
                <wp:docPr id="3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0405" cy="641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Start w:id="15" w:name="_GoBack"/>
          <w:bookmarkEnd w:id="15"/>
        </w:p>
      </w:tc>
      <w:tc>
        <w:tcPr>
          <w:tcW w:w="10261" w:type="dxa"/>
          <w:shd w:val="clear" w:color="auto" w:fill="auto"/>
          <w:vAlign w:val="center"/>
        </w:tcPr>
        <w:p w:rsidR="007C13D0" w:rsidRPr="00D849B1" w:rsidRDefault="007C13D0" w:rsidP="00AB50ED">
          <w:pPr>
            <w:jc w:val="center"/>
            <w:rPr>
              <w:rFonts w:cs="Arial"/>
              <w:b/>
              <w:sz w:val="20"/>
            </w:rPr>
          </w:pPr>
          <w:r>
            <w:rPr>
              <w:rFonts w:cs="Arial"/>
              <w:b/>
              <w:sz w:val="20"/>
            </w:rPr>
            <w:t>Interface de Caso de Uso</w:t>
          </w:r>
          <w:r w:rsidRPr="00D849B1">
            <w:rPr>
              <w:rFonts w:cs="Arial"/>
              <w:b/>
              <w:sz w:val="20"/>
            </w:rPr>
            <w:t xml:space="preserve"> </w:t>
          </w:r>
        </w:p>
      </w:tc>
      <w:tc>
        <w:tcPr>
          <w:tcW w:w="1531" w:type="dxa"/>
          <w:shd w:val="clear" w:color="auto" w:fill="auto"/>
          <w:vAlign w:val="bottom"/>
        </w:tcPr>
        <w:p w:rsidR="007C13D0" w:rsidRPr="001C4FFA" w:rsidRDefault="007C13D0" w:rsidP="00AB50ED">
          <w:pPr>
            <w:ind w:left="1206" w:hanging="1206"/>
            <w:jc w:val="right"/>
            <w:rPr>
              <w:rFonts w:cs="Arial"/>
              <w:b/>
              <w:color w:val="FF0000"/>
              <w:sz w:val="20"/>
            </w:rPr>
          </w:pPr>
          <w:r w:rsidRPr="006F3C93">
            <w:rPr>
              <w:rFonts w:cs="Arial"/>
              <w:sz w:val="16"/>
            </w:rPr>
            <w:t>Versão: 1.0</w:t>
          </w:r>
        </w:p>
      </w:tc>
    </w:tr>
  </w:tbl>
  <w:p w:rsidR="007C13D0" w:rsidRDefault="007C13D0" w:rsidP="00F52102">
    <w:pPr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146"/>
        </w:tabs>
        <w:ind w:left="1146" w:hanging="72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7B7C1F24"/>
    <w:multiLevelType w:val="multilevel"/>
    <w:tmpl w:val="6D608CE2"/>
    <w:lvl w:ilvl="0">
      <w:start w:val="1"/>
      <w:numFmt w:val="decimal"/>
      <w:pStyle w:val="TtuloNvel1"/>
      <w:lvlText w:val="%1."/>
      <w:lvlJc w:val="left"/>
      <w:pPr>
        <w:ind w:left="360" w:hanging="360"/>
      </w:pPr>
    </w:lvl>
    <w:lvl w:ilvl="1">
      <w:start w:val="1"/>
      <w:numFmt w:val="decimal"/>
      <w:pStyle w:val="TtuloNvel2"/>
      <w:lvlText w:val="%1.%2."/>
      <w:lvlJc w:val="left"/>
      <w:pPr>
        <w:ind w:left="792" w:hanging="432"/>
      </w:pPr>
    </w:lvl>
    <w:lvl w:ilvl="2">
      <w:start w:val="1"/>
      <w:numFmt w:val="decimal"/>
      <w:pStyle w:val="TtuloN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attachedTemplate r:id="rId1"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CA8"/>
    <w:rsid w:val="000166DB"/>
    <w:rsid w:val="00093CE5"/>
    <w:rsid w:val="000E23FB"/>
    <w:rsid w:val="00110282"/>
    <w:rsid w:val="00155655"/>
    <w:rsid w:val="0019515D"/>
    <w:rsid w:val="002233CA"/>
    <w:rsid w:val="0022457B"/>
    <w:rsid w:val="002A2522"/>
    <w:rsid w:val="00381228"/>
    <w:rsid w:val="00382217"/>
    <w:rsid w:val="00384C75"/>
    <w:rsid w:val="003D17CF"/>
    <w:rsid w:val="004540E5"/>
    <w:rsid w:val="00544340"/>
    <w:rsid w:val="005C0CA8"/>
    <w:rsid w:val="00606225"/>
    <w:rsid w:val="0068186E"/>
    <w:rsid w:val="006A5E62"/>
    <w:rsid w:val="006E19D7"/>
    <w:rsid w:val="007C13D0"/>
    <w:rsid w:val="007D0C7F"/>
    <w:rsid w:val="00833DD9"/>
    <w:rsid w:val="0084467B"/>
    <w:rsid w:val="008A7ECF"/>
    <w:rsid w:val="00934E17"/>
    <w:rsid w:val="00950859"/>
    <w:rsid w:val="009A20AA"/>
    <w:rsid w:val="009A6FD8"/>
    <w:rsid w:val="009D4D14"/>
    <w:rsid w:val="00A93B47"/>
    <w:rsid w:val="00AB50ED"/>
    <w:rsid w:val="00AC7E59"/>
    <w:rsid w:val="00AE3D7C"/>
    <w:rsid w:val="00B10024"/>
    <w:rsid w:val="00B24C1D"/>
    <w:rsid w:val="00B73F2F"/>
    <w:rsid w:val="00BE7238"/>
    <w:rsid w:val="00C91B11"/>
    <w:rsid w:val="00CC36C9"/>
    <w:rsid w:val="00CE662E"/>
    <w:rsid w:val="00D92B2C"/>
    <w:rsid w:val="00DE5476"/>
    <w:rsid w:val="00E30D36"/>
    <w:rsid w:val="00E63226"/>
    <w:rsid w:val="00EA2704"/>
    <w:rsid w:val="00EC4DD0"/>
    <w:rsid w:val="00ED18AA"/>
    <w:rsid w:val="00F070C5"/>
    <w:rsid w:val="00F0766D"/>
    <w:rsid w:val="00F343BA"/>
    <w:rsid w:val="00F52102"/>
    <w:rsid w:val="00F816C5"/>
    <w:rsid w:val="00FA067D"/>
    <w:rsid w:val="00FF03A1"/>
    <w:rsid w:val="00FF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Arial" w:hAnsi="Arial"/>
      <w:color w:val="000000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pPr>
      <w:widowControl w:val="0"/>
      <w:spacing w:before="240" w:after="60" w:line="240" w:lineRule="atLeast"/>
      <w:outlineLvl w:val="5"/>
    </w:pPr>
    <w:rPr>
      <w:rFonts w:ascii="Times New Roman" w:hAnsi="Times New Roman"/>
      <w:i/>
      <w:sz w:val="22"/>
      <w:lang w:val="en-US"/>
    </w:rPr>
  </w:style>
  <w:style w:type="paragraph" w:styleId="Ttulo7">
    <w:name w:val="heading 7"/>
    <w:basedOn w:val="Normal"/>
    <w:next w:val="Normal"/>
    <w:qFormat/>
    <w:pPr>
      <w:widowControl w:val="0"/>
      <w:spacing w:before="240" w:after="60" w:line="240" w:lineRule="atLeast"/>
      <w:outlineLvl w:val="6"/>
    </w:pPr>
    <w:rPr>
      <w:rFonts w:ascii="Times New Roman" w:hAnsi="Times New Roman"/>
      <w:sz w:val="20"/>
      <w:lang w:val="en-US"/>
    </w:rPr>
  </w:style>
  <w:style w:type="paragraph" w:styleId="Ttulo8">
    <w:name w:val="heading 8"/>
    <w:basedOn w:val="Normal"/>
    <w:next w:val="Normal"/>
    <w:qFormat/>
    <w:pPr>
      <w:widowControl w:val="0"/>
      <w:spacing w:before="240" w:after="60" w:line="240" w:lineRule="atLeast"/>
      <w:outlineLvl w:val="7"/>
    </w:pPr>
    <w:rPr>
      <w:rFonts w:ascii="Times New Roman" w:hAnsi="Times New Roman"/>
      <w:i/>
      <w:sz w:val="20"/>
      <w:lang w:val="en-US"/>
    </w:rPr>
  </w:style>
  <w:style w:type="paragraph" w:styleId="Ttulo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sz w:val="18"/>
      <w:lang w:val="en-US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semiHidden/>
    <w:rsid w:val="00FF03A1"/>
    <w:rPr>
      <w:sz w:val="16"/>
    </w:rPr>
  </w:style>
  <w:style w:type="paragraph" w:styleId="Sumrio1">
    <w:name w:val="toc 1"/>
    <w:basedOn w:val="Normal"/>
    <w:next w:val="Normal"/>
    <w:autoRedefine/>
    <w:uiPriority w:val="39"/>
    <w:unhideWhenUsed/>
    <w:rsid w:val="00FF03A1"/>
    <w:pPr>
      <w:spacing w:before="120"/>
    </w:pPr>
    <w:rPr>
      <w:rFonts w:ascii="Calibri" w:hAnsi="Calibri"/>
      <w:b/>
      <w:bCs/>
      <w:i/>
      <w:iCs/>
      <w:szCs w:val="24"/>
    </w:rPr>
  </w:style>
  <w:style w:type="character" w:styleId="HiperlinkVisitado">
    <w:name w:val="FollowedHyperlink"/>
    <w:basedOn w:val="Fontepargpadro"/>
    <w:semiHidden/>
    <w:rsid w:val="00FF03A1"/>
    <w:rPr>
      <w:color w:val="800080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FF03A1"/>
    <w:pPr>
      <w:spacing w:before="120"/>
      <w:ind w:left="240"/>
    </w:pPr>
    <w:rPr>
      <w:rFonts w:ascii="Calibri" w:hAnsi="Calibri"/>
      <w:b/>
      <w:bCs/>
      <w:sz w:val="22"/>
      <w:szCs w:val="22"/>
    </w:rPr>
  </w:style>
  <w:style w:type="paragraph" w:styleId="Corpodetexto">
    <w:name w:val="Body Text"/>
    <w:basedOn w:val="Normal"/>
    <w:semiHidden/>
    <w:pPr>
      <w:spacing w:after="120"/>
    </w:pPr>
  </w:style>
  <w:style w:type="paragraph" w:styleId="Sumrio3">
    <w:name w:val="toc 3"/>
    <w:basedOn w:val="Normal"/>
    <w:next w:val="Normal"/>
    <w:autoRedefine/>
    <w:uiPriority w:val="39"/>
    <w:unhideWhenUsed/>
    <w:rsid w:val="00FF03A1"/>
    <w:pPr>
      <w:ind w:left="480"/>
    </w:pPr>
    <w:rPr>
      <w:rFonts w:ascii="Calibri" w:hAnsi="Calibri"/>
      <w:sz w:val="20"/>
    </w:rPr>
  </w:style>
  <w:style w:type="character" w:styleId="Hyperlink">
    <w:name w:val="Hyperlink"/>
    <w:basedOn w:val="Fontepargpadro"/>
    <w:uiPriority w:val="99"/>
    <w:unhideWhenUsed/>
    <w:rsid w:val="00FF03A1"/>
    <w:rPr>
      <w:color w:val="0000FF"/>
      <w:u w:val="single"/>
    </w:rPr>
  </w:style>
  <w:style w:type="paragraph" w:styleId="Lista">
    <w:name w:val="List"/>
    <w:basedOn w:val="Corpodetexto"/>
    <w:semiHidden/>
    <w:rPr>
      <w:rFonts w:cs="Tahoma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Calibri" w:hAnsi="Calibri"/>
      <w:sz w:val="20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Calibri" w:hAnsi="Calibri"/>
      <w:sz w:val="20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Calibri" w:hAnsi="Calibri"/>
      <w:sz w:val="20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Calibri" w:hAnsi="Calibri"/>
      <w:sz w:val="20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Calibri" w:hAnsi="Calibri"/>
      <w:sz w:val="20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Calibri" w:hAnsi="Calibri"/>
      <w:sz w:val="20"/>
    </w:rPr>
  </w:style>
  <w:style w:type="paragraph" w:customStyle="1" w:styleId="Texto">
    <w:name w:val="Texto"/>
    <w:basedOn w:val="Normal"/>
    <w:qFormat/>
    <w:rsid w:val="00FF03A1"/>
    <w:pPr>
      <w:suppressAutoHyphens w:val="0"/>
      <w:ind w:firstLine="397"/>
      <w:jc w:val="both"/>
    </w:pPr>
    <w:rPr>
      <w:rFonts w:eastAsia="Calibri"/>
      <w:color w:val="auto"/>
      <w:sz w:val="20"/>
      <w:szCs w:val="22"/>
      <w:lang w:eastAsia="en-US"/>
    </w:rPr>
  </w:style>
  <w:style w:type="paragraph" w:customStyle="1" w:styleId="InfoBlue">
    <w:name w:val="InfoBlue"/>
    <w:basedOn w:val="Normal"/>
    <w:qFormat/>
    <w:rsid w:val="00FF03A1"/>
    <w:pPr>
      <w:suppressAutoHyphens w:val="0"/>
      <w:jc w:val="both"/>
    </w:pPr>
    <w:rPr>
      <w:rFonts w:eastAsia="Calibri"/>
      <w:i/>
      <w:color w:val="3333FF"/>
      <w:sz w:val="20"/>
      <w:szCs w:val="22"/>
      <w:lang w:eastAsia="en-US"/>
    </w:rPr>
  </w:style>
  <w:style w:type="paragraph" w:customStyle="1" w:styleId="TtuloNvel3">
    <w:name w:val="Título_Nível3"/>
    <w:basedOn w:val="Normal"/>
    <w:next w:val="Texto"/>
    <w:link w:val="TtuloNvel3Char"/>
    <w:qFormat/>
    <w:rsid w:val="00FF03A1"/>
    <w:pPr>
      <w:numPr>
        <w:ilvl w:val="2"/>
        <w:numId w:val="3"/>
      </w:numPr>
      <w:suppressAutoHyphens w:val="0"/>
      <w:spacing w:before="120" w:after="120"/>
      <w:ind w:left="1702" w:hanging="851"/>
    </w:pPr>
    <w:rPr>
      <w:rFonts w:eastAsia="Calibri"/>
      <w:color w:val="auto"/>
      <w:sz w:val="20"/>
      <w:szCs w:val="22"/>
      <w:lang w:eastAsia="en-US"/>
    </w:rPr>
  </w:style>
  <w:style w:type="character" w:customStyle="1" w:styleId="TtuloNvel3Char">
    <w:name w:val="Título_Nível3 Char"/>
    <w:basedOn w:val="Fontepargpadro"/>
    <w:link w:val="TtuloNvel3"/>
    <w:rsid w:val="00FF03A1"/>
    <w:rPr>
      <w:rFonts w:ascii="Arial" w:eastAsia="Calibri" w:hAnsi="Arial" w:cs="Times New Roman"/>
      <w:szCs w:val="22"/>
      <w:lang w:eastAsia="en-US"/>
    </w:rPr>
  </w:style>
  <w:style w:type="paragraph" w:customStyle="1" w:styleId="TtuloNvel1">
    <w:name w:val="Título_Nível1"/>
    <w:basedOn w:val="Normal"/>
    <w:next w:val="Texto"/>
    <w:link w:val="TtuloNvel1Char"/>
    <w:qFormat/>
    <w:rsid w:val="00FF03A1"/>
    <w:pPr>
      <w:keepNext/>
      <w:keepLines/>
      <w:numPr>
        <w:numId w:val="3"/>
      </w:numPr>
      <w:suppressAutoHyphens w:val="0"/>
      <w:spacing w:before="240" w:after="240"/>
    </w:pPr>
    <w:rPr>
      <w:b/>
      <w:bCs/>
      <w:caps/>
      <w:color w:val="auto"/>
      <w:sz w:val="22"/>
      <w:szCs w:val="28"/>
      <w:lang w:eastAsia="en-US"/>
    </w:rPr>
  </w:style>
  <w:style w:type="character" w:customStyle="1" w:styleId="TtuloNvel1Char">
    <w:name w:val="Título_Nível1 Char"/>
    <w:basedOn w:val="Fontepargpadro"/>
    <w:link w:val="TtuloNvel1"/>
    <w:rsid w:val="00FF03A1"/>
    <w:rPr>
      <w:rFonts w:ascii="Arial" w:eastAsia="Times New Roman" w:hAnsi="Arial" w:cs="Times New Roman"/>
      <w:b/>
      <w:bCs/>
      <w:caps/>
      <w:sz w:val="22"/>
      <w:szCs w:val="28"/>
      <w:lang w:eastAsia="en-US"/>
    </w:rPr>
  </w:style>
  <w:style w:type="paragraph" w:customStyle="1" w:styleId="TabelaCentralizada">
    <w:name w:val="Tabela_Centralizada"/>
    <w:link w:val="TabelaCentralizadaChar"/>
    <w:rsid w:val="00FF03A1"/>
    <w:pPr>
      <w:suppressAutoHyphens/>
      <w:jc w:val="center"/>
    </w:pPr>
    <w:rPr>
      <w:rFonts w:ascii="Arial" w:hAnsi="Arial" w:cs="Arial"/>
      <w:lang w:eastAsia="ar-SA"/>
    </w:rPr>
  </w:style>
  <w:style w:type="character" w:customStyle="1" w:styleId="TabelaCentralizadaChar">
    <w:name w:val="Tabela_Centralizada Char"/>
    <w:basedOn w:val="Fontepargpadro"/>
    <w:link w:val="TabelaCentralizada"/>
    <w:rsid w:val="00FF03A1"/>
    <w:rPr>
      <w:rFonts w:ascii="Arial" w:hAnsi="Arial" w:cs="Arial"/>
      <w:lang w:val="pt-BR" w:eastAsia="ar-SA" w:bidi="ar-SA"/>
    </w:rPr>
  </w:style>
  <w:style w:type="paragraph" w:customStyle="1" w:styleId="TabelaEsquerda">
    <w:name w:val="Tabela_Esquerda"/>
    <w:basedOn w:val="TabelaCentralizada"/>
    <w:link w:val="TabelaEsquerdaChar"/>
    <w:qFormat/>
    <w:rsid w:val="00FF03A1"/>
    <w:pPr>
      <w:keepNext/>
      <w:keepLines/>
      <w:snapToGrid w:val="0"/>
      <w:jc w:val="left"/>
    </w:pPr>
  </w:style>
  <w:style w:type="character" w:customStyle="1" w:styleId="TabelaEsquerdaChar">
    <w:name w:val="Tabela_Esquerda Char"/>
    <w:basedOn w:val="TabelaCentralizadaChar"/>
    <w:link w:val="TabelaEsquerda"/>
    <w:rsid w:val="00FF03A1"/>
    <w:rPr>
      <w:rFonts w:ascii="Arial" w:hAnsi="Arial" w:cs="Arial"/>
      <w:lang w:val="pt-BR" w:eastAsia="ar-SA" w:bidi="ar-SA"/>
    </w:rPr>
  </w:style>
  <w:style w:type="paragraph" w:customStyle="1" w:styleId="TabelaTtulo">
    <w:name w:val="Tabela_Título"/>
    <w:basedOn w:val="TabelaCentralizada"/>
    <w:link w:val="TabelaTtuloChar"/>
    <w:qFormat/>
    <w:rsid w:val="00FF03A1"/>
    <w:pPr>
      <w:keepNext/>
      <w:keepLines/>
      <w:snapToGrid w:val="0"/>
    </w:pPr>
    <w:rPr>
      <w:b/>
    </w:rPr>
  </w:style>
  <w:style w:type="character" w:customStyle="1" w:styleId="TabelaTtuloChar">
    <w:name w:val="Tabela_Título Char"/>
    <w:basedOn w:val="TabelaCentralizadaChar"/>
    <w:link w:val="TabelaTtulo"/>
    <w:rsid w:val="00FF03A1"/>
    <w:rPr>
      <w:rFonts w:ascii="Arial" w:hAnsi="Arial" w:cs="Arial"/>
      <w:b/>
      <w:lang w:val="pt-BR" w:eastAsia="ar-SA" w:bidi="ar-SA"/>
    </w:rPr>
  </w:style>
  <w:style w:type="paragraph" w:customStyle="1" w:styleId="TtuloNvel2">
    <w:name w:val="Título_Nível2"/>
    <w:basedOn w:val="Normal"/>
    <w:next w:val="Texto"/>
    <w:link w:val="TtuloNvel2Char"/>
    <w:qFormat/>
    <w:rsid w:val="00FF03A1"/>
    <w:pPr>
      <w:keepNext/>
      <w:keepLines/>
      <w:numPr>
        <w:ilvl w:val="1"/>
        <w:numId w:val="3"/>
      </w:numPr>
      <w:tabs>
        <w:tab w:val="left" w:pos="993"/>
      </w:tabs>
      <w:suppressAutoHyphens w:val="0"/>
      <w:spacing w:before="120" w:after="120"/>
    </w:pPr>
    <w:rPr>
      <w:b/>
      <w:bCs/>
      <w:color w:val="auto"/>
      <w:sz w:val="20"/>
      <w:lang w:eastAsia="en-US"/>
    </w:rPr>
  </w:style>
  <w:style w:type="character" w:customStyle="1" w:styleId="TtuloNvel2Char">
    <w:name w:val="Título_Nível2 Char"/>
    <w:basedOn w:val="Fontepargpadro"/>
    <w:link w:val="TtuloNvel2"/>
    <w:rsid w:val="00FF03A1"/>
    <w:rPr>
      <w:rFonts w:ascii="Arial" w:eastAsia="Times New Roman" w:hAnsi="Arial" w:cs="Times New Roman"/>
      <w:b/>
      <w:bCs/>
      <w:lang w:eastAsia="en-US"/>
    </w:rPr>
  </w:style>
  <w:style w:type="paragraph" w:styleId="Cabealho">
    <w:name w:val="header"/>
    <w:basedOn w:val="Normal"/>
    <w:link w:val="CabealhoChar"/>
    <w:unhideWhenUsed/>
    <w:rsid w:val="0060622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606225"/>
    <w:rPr>
      <w:rFonts w:ascii="Arial" w:hAnsi="Arial"/>
      <w:color w:val="000000"/>
      <w:sz w:val="24"/>
      <w:lang w:eastAsia="ar-SA"/>
    </w:rPr>
  </w:style>
  <w:style w:type="paragraph" w:styleId="Rodap">
    <w:name w:val="footer"/>
    <w:basedOn w:val="Normal"/>
    <w:link w:val="RodapChar"/>
    <w:unhideWhenUsed/>
    <w:rsid w:val="0060622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606225"/>
    <w:rPr>
      <w:rFonts w:ascii="Arial" w:hAnsi="Arial"/>
      <w:color w:val="000000"/>
      <w:sz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Arial" w:hAnsi="Arial"/>
      <w:color w:val="000000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pPr>
      <w:widowControl w:val="0"/>
      <w:spacing w:before="240" w:after="60" w:line="240" w:lineRule="atLeast"/>
      <w:outlineLvl w:val="5"/>
    </w:pPr>
    <w:rPr>
      <w:rFonts w:ascii="Times New Roman" w:hAnsi="Times New Roman"/>
      <w:i/>
      <w:sz w:val="22"/>
      <w:lang w:val="en-US"/>
    </w:rPr>
  </w:style>
  <w:style w:type="paragraph" w:styleId="Ttulo7">
    <w:name w:val="heading 7"/>
    <w:basedOn w:val="Normal"/>
    <w:next w:val="Normal"/>
    <w:qFormat/>
    <w:pPr>
      <w:widowControl w:val="0"/>
      <w:spacing w:before="240" w:after="60" w:line="240" w:lineRule="atLeast"/>
      <w:outlineLvl w:val="6"/>
    </w:pPr>
    <w:rPr>
      <w:rFonts w:ascii="Times New Roman" w:hAnsi="Times New Roman"/>
      <w:sz w:val="20"/>
      <w:lang w:val="en-US"/>
    </w:rPr>
  </w:style>
  <w:style w:type="paragraph" w:styleId="Ttulo8">
    <w:name w:val="heading 8"/>
    <w:basedOn w:val="Normal"/>
    <w:next w:val="Normal"/>
    <w:qFormat/>
    <w:pPr>
      <w:widowControl w:val="0"/>
      <w:spacing w:before="240" w:after="60" w:line="240" w:lineRule="atLeast"/>
      <w:outlineLvl w:val="7"/>
    </w:pPr>
    <w:rPr>
      <w:rFonts w:ascii="Times New Roman" w:hAnsi="Times New Roman"/>
      <w:i/>
      <w:sz w:val="20"/>
      <w:lang w:val="en-US"/>
    </w:rPr>
  </w:style>
  <w:style w:type="paragraph" w:styleId="Ttulo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sz w:val="18"/>
      <w:lang w:val="en-US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semiHidden/>
    <w:rsid w:val="00FF03A1"/>
    <w:rPr>
      <w:sz w:val="16"/>
    </w:rPr>
  </w:style>
  <w:style w:type="paragraph" w:styleId="Sumrio1">
    <w:name w:val="toc 1"/>
    <w:basedOn w:val="Normal"/>
    <w:next w:val="Normal"/>
    <w:autoRedefine/>
    <w:uiPriority w:val="39"/>
    <w:unhideWhenUsed/>
    <w:rsid w:val="00FF03A1"/>
    <w:pPr>
      <w:spacing w:before="120"/>
    </w:pPr>
    <w:rPr>
      <w:rFonts w:ascii="Calibri" w:hAnsi="Calibri"/>
      <w:b/>
      <w:bCs/>
      <w:i/>
      <w:iCs/>
      <w:szCs w:val="24"/>
    </w:rPr>
  </w:style>
  <w:style w:type="character" w:styleId="HiperlinkVisitado">
    <w:name w:val="FollowedHyperlink"/>
    <w:basedOn w:val="Fontepargpadro"/>
    <w:semiHidden/>
    <w:rsid w:val="00FF03A1"/>
    <w:rPr>
      <w:color w:val="800080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FF03A1"/>
    <w:pPr>
      <w:spacing w:before="120"/>
      <w:ind w:left="240"/>
    </w:pPr>
    <w:rPr>
      <w:rFonts w:ascii="Calibri" w:hAnsi="Calibri"/>
      <w:b/>
      <w:bCs/>
      <w:sz w:val="22"/>
      <w:szCs w:val="22"/>
    </w:rPr>
  </w:style>
  <w:style w:type="paragraph" w:styleId="Corpodetexto">
    <w:name w:val="Body Text"/>
    <w:basedOn w:val="Normal"/>
    <w:semiHidden/>
    <w:pPr>
      <w:spacing w:after="120"/>
    </w:pPr>
  </w:style>
  <w:style w:type="paragraph" w:styleId="Sumrio3">
    <w:name w:val="toc 3"/>
    <w:basedOn w:val="Normal"/>
    <w:next w:val="Normal"/>
    <w:autoRedefine/>
    <w:uiPriority w:val="39"/>
    <w:unhideWhenUsed/>
    <w:rsid w:val="00FF03A1"/>
    <w:pPr>
      <w:ind w:left="480"/>
    </w:pPr>
    <w:rPr>
      <w:rFonts w:ascii="Calibri" w:hAnsi="Calibri"/>
      <w:sz w:val="20"/>
    </w:rPr>
  </w:style>
  <w:style w:type="character" w:styleId="Hyperlink">
    <w:name w:val="Hyperlink"/>
    <w:basedOn w:val="Fontepargpadro"/>
    <w:uiPriority w:val="99"/>
    <w:unhideWhenUsed/>
    <w:rsid w:val="00FF03A1"/>
    <w:rPr>
      <w:color w:val="0000FF"/>
      <w:u w:val="single"/>
    </w:rPr>
  </w:style>
  <w:style w:type="paragraph" w:styleId="Lista">
    <w:name w:val="List"/>
    <w:basedOn w:val="Corpodetexto"/>
    <w:semiHidden/>
    <w:rPr>
      <w:rFonts w:cs="Tahoma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Calibri" w:hAnsi="Calibri"/>
      <w:sz w:val="20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Calibri" w:hAnsi="Calibri"/>
      <w:sz w:val="20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Calibri" w:hAnsi="Calibri"/>
      <w:sz w:val="20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Calibri" w:hAnsi="Calibri"/>
      <w:sz w:val="20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Calibri" w:hAnsi="Calibri"/>
      <w:sz w:val="20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Calibri" w:hAnsi="Calibri"/>
      <w:sz w:val="20"/>
    </w:rPr>
  </w:style>
  <w:style w:type="paragraph" w:customStyle="1" w:styleId="Texto">
    <w:name w:val="Texto"/>
    <w:basedOn w:val="Normal"/>
    <w:qFormat/>
    <w:rsid w:val="00FF03A1"/>
    <w:pPr>
      <w:suppressAutoHyphens w:val="0"/>
      <w:ind w:firstLine="397"/>
      <w:jc w:val="both"/>
    </w:pPr>
    <w:rPr>
      <w:rFonts w:eastAsia="Calibri"/>
      <w:color w:val="auto"/>
      <w:sz w:val="20"/>
      <w:szCs w:val="22"/>
      <w:lang w:eastAsia="en-US"/>
    </w:rPr>
  </w:style>
  <w:style w:type="paragraph" w:customStyle="1" w:styleId="InfoBlue">
    <w:name w:val="InfoBlue"/>
    <w:basedOn w:val="Normal"/>
    <w:qFormat/>
    <w:rsid w:val="00FF03A1"/>
    <w:pPr>
      <w:suppressAutoHyphens w:val="0"/>
      <w:jc w:val="both"/>
    </w:pPr>
    <w:rPr>
      <w:rFonts w:eastAsia="Calibri"/>
      <w:i/>
      <w:color w:val="3333FF"/>
      <w:sz w:val="20"/>
      <w:szCs w:val="22"/>
      <w:lang w:eastAsia="en-US"/>
    </w:rPr>
  </w:style>
  <w:style w:type="paragraph" w:customStyle="1" w:styleId="TtuloNvel3">
    <w:name w:val="Título_Nível3"/>
    <w:basedOn w:val="Normal"/>
    <w:next w:val="Texto"/>
    <w:link w:val="TtuloNvel3Char"/>
    <w:qFormat/>
    <w:rsid w:val="00FF03A1"/>
    <w:pPr>
      <w:numPr>
        <w:ilvl w:val="2"/>
        <w:numId w:val="3"/>
      </w:numPr>
      <w:suppressAutoHyphens w:val="0"/>
      <w:spacing w:before="120" w:after="120"/>
      <w:ind w:left="1702" w:hanging="851"/>
    </w:pPr>
    <w:rPr>
      <w:rFonts w:eastAsia="Calibri"/>
      <w:color w:val="auto"/>
      <w:sz w:val="20"/>
      <w:szCs w:val="22"/>
      <w:lang w:eastAsia="en-US"/>
    </w:rPr>
  </w:style>
  <w:style w:type="character" w:customStyle="1" w:styleId="TtuloNvel3Char">
    <w:name w:val="Título_Nível3 Char"/>
    <w:basedOn w:val="Fontepargpadro"/>
    <w:link w:val="TtuloNvel3"/>
    <w:rsid w:val="00FF03A1"/>
    <w:rPr>
      <w:rFonts w:ascii="Arial" w:eastAsia="Calibri" w:hAnsi="Arial" w:cs="Times New Roman"/>
      <w:szCs w:val="22"/>
      <w:lang w:eastAsia="en-US"/>
    </w:rPr>
  </w:style>
  <w:style w:type="paragraph" w:customStyle="1" w:styleId="TtuloNvel1">
    <w:name w:val="Título_Nível1"/>
    <w:basedOn w:val="Normal"/>
    <w:next w:val="Texto"/>
    <w:link w:val="TtuloNvel1Char"/>
    <w:qFormat/>
    <w:rsid w:val="00FF03A1"/>
    <w:pPr>
      <w:keepNext/>
      <w:keepLines/>
      <w:numPr>
        <w:numId w:val="3"/>
      </w:numPr>
      <w:suppressAutoHyphens w:val="0"/>
      <w:spacing w:before="240" w:after="240"/>
    </w:pPr>
    <w:rPr>
      <w:b/>
      <w:bCs/>
      <w:caps/>
      <w:color w:val="auto"/>
      <w:sz w:val="22"/>
      <w:szCs w:val="28"/>
      <w:lang w:eastAsia="en-US"/>
    </w:rPr>
  </w:style>
  <w:style w:type="character" w:customStyle="1" w:styleId="TtuloNvel1Char">
    <w:name w:val="Título_Nível1 Char"/>
    <w:basedOn w:val="Fontepargpadro"/>
    <w:link w:val="TtuloNvel1"/>
    <w:rsid w:val="00FF03A1"/>
    <w:rPr>
      <w:rFonts w:ascii="Arial" w:eastAsia="Times New Roman" w:hAnsi="Arial" w:cs="Times New Roman"/>
      <w:b/>
      <w:bCs/>
      <w:caps/>
      <w:sz w:val="22"/>
      <w:szCs w:val="28"/>
      <w:lang w:eastAsia="en-US"/>
    </w:rPr>
  </w:style>
  <w:style w:type="paragraph" w:customStyle="1" w:styleId="TabelaCentralizada">
    <w:name w:val="Tabela_Centralizada"/>
    <w:link w:val="TabelaCentralizadaChar"/>
    <w:rsid w:val="00FF03A1"/>
    <w:pPr>
      <w:suppressAutoHyphens/>
      <w:jc w:val="center"/>
    </w:pPr>
    <w:rPr>
      <w:rFonts w:ascii="Arial" w:hAnsi="Arial" w:cs="Arial"/>
      <w:lang w:eastAsia="ar-SA"/>
    </w:rPr>
  </w:style>
  <w:style w:type="character" w:customStyle="1" w:styleId="TabelaCentralizadaChar">
    <w:name w:val="Tabela_Centralizada Char"/>
    <w:basedOn w:val="Fontepargpadro"/>
    <w:link w:val="TabelaCentralizada"/>
    <w:rsid w:val="00FF03A1"/>
    <w:rPr>
      <w:rFonts w:ascii="Arial" w:hAnsi="Arial" w:cs="Arial"/>
      <w:lang w:val="pt-BR" w:eastAsia="ar-SA" w:bidi="ar-SA"/>
    </w:rPr>
  </w:style>
  <w:style w:type="paragraph" w:customStyle="1" w:styleId="TabelaEsquerda">
    <w:name w:val="Tabela_Esquerda"/>
    <w:basedOn w:val="TabelaCentralizada"/>
    <w:link w:val="TabelaEsquerdaChar"/>
    <w:qFormat/>
    <w:rsid w:val="00FF03A1"/>
    <w:pPr>
      <w:keepNext/>
      <w:keepLines/>
      <w:snapToGrid w:val="0"/>
      <w:jc w:val="left"/>
    </w:pPr>
  </w:style>
  <w:style w:type="character" w:customStyle="1" w:styleId="TabelaEsquerdaChar">
    <w:name w:val="Tabela_Esquerda Char"/>
    <w:basedOn w:val="TabelaCentralizadaChar"/>
    <w:link w:val="TabelaEsquerda"/>
    <w:rsid w:val="00FF03A1"/>
    <w:rPr>
      <w:rFonts w:ascii="Arial" w:hAnsi="Arial" w:cs="Arial"/>
      <w:lang w:val="pt-BR" w:eastAsia="ar-SA" w:bidi="ar-SA"/>
    </w:rPr>
  </w:style>
  <w:style w:type="paragraph" w:customStyle="1" w:styleId="TabelaTtulo">
    <w:name w:val="Tabela_Título"/>
    <w:basedOn w:val="TabelaCentralizada"/>
    <w:link w:val="TabelaTtuloChar"/>
    <w:qFormat/>
    <w:rsid w:val="00FF03A1"/>
    <w:pPr>
      <w:keepNext/>
      <w:keepLines/>
      <w:snapToGrid w:val="0"/>
    </w:pPr>
    <w:rPr>
      <w:b/>
    </w:rPr>
  </w:style>
  <w:style w:type="character" w:customStyle="1" w:styleId="TabelaTtuloChar">
    <w:name w:val="Tabela_Título Char"/>
    <w:basedOn w:val="TabelaCentralizadaChar"/>
    <w:link w:val="TabelaTtulo"/>
    <w:rsid w:val="00FF03A1"/>
    <w:rPr>
      <w:rFonts w:ascii="Arial" w:hAnsi="Arial" w:cs="Arial"/>
      <w:b/>
      <w:lang w:val="pt-BR" w:eastAsia="ar-SA" w:bidi="ar-SA"/>
    </w:rPr>
  </w:style>
  <w:style w:type="paragraph" w:customStyle="1" w:styleId="TtuloNvel2">
    <w:name w:val="Título_Nível2"/>
    <w:basedOn w:val="Normal"/>
    <w:next w:val="Texto"/>
    <w:link w:val="TtuloNvel2Char"/>
    <w:qFormat/>
    <w:rsid w:val="00FF03A1"/>
    <w:pPr>
      <w:keepNext/>
      <w:keepLines/>
      <w:numPr>
        <w:ilvl w:val="1"/>
        <w:numId w:val="3"/>
      </w:numPr>
      <w:tabs>
        <w:tab w:val="left" w:pos="993"/>
      </w:tabs>
      <w:suppressAutoHyphens w:val="0"/>
      <w:spacing w:before="120" w:after="120"/>
    </w:pPr>
    <w:rPr>
      <w:b/>
      <w:bCs/>
      <w:color w:val="auto"/>
      <w:sz w:val="20"/>
      <w:lang w:eastAsia="en-US"/>
    </w:rPr>
  </w:style>
  <w:style w:type="character" w:customStyle="1" w:styleId="TtuloNvel2Char">
    <w:name w:val="Título_Nível2 Char"/>
    <w:basedOn w:val="Fontepargpadro"/>
    <w:link w:val="TtuloNvel2"/>
    <w:rsid w:val="00FF03A1"/>
    <w:rPr>
      <w:rFonts w:ascii="Arial" w:eastAsia="Times New Roman" w:hAnsi="Arial" w:cs="Times New Roman"/>
      <w:b/>
      <w:bCs/>
      <w:lang w:eastAsia="en-US"/>
    </w:rPr>
  </w:style>
  <w:style w:type="paragraph" w:styleId="Cabealho">
    <w:name w:val="header"/>
    <w:basedOn w:val="Normal"/>
    <w:link w:val="CabealhoChar"/>
    <w:unhideWhenUsed/>
    <w:rsid w:val="0060622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606225"/>
    <w:rPr>
      <w:rFonts w:ascii="Arial" w:hAnsi="Arial"/>
      <w:color w:val="000000"/>
      <w:sz w:val="24"/>
      <w:lang w:eastAsia="ar-SA"/>
    </w:rPr>
  </w:style>
  <w:style w:type="paragraph" w:styleId="Rodap">
    <w:name w:val="footer"/>
    <w:basedOn w:val="Normal"/>
    <w:link w:val="RodapChar"/>
    <w:unhideWhenUsed/>
    <w:rsid w:val="0060622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606225"/>
    <w:rPr>
      <w:rFonts w:ascii="Arial" w:hAnsi="Arial"/>
      <w:color w:val="000000"/>
      <w:sz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RAZUKA\Pacote%20de%20Artefatos_CNPq\Template_Interface_de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CB07AB-F144-4576-99E9-DC3BA5520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Template_Interface_de_Caso_de_Uso</Template>
  <TotalTime>0</TotalTime>
  <Pages>7</Pages>
  <Words>835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Links>
    <vt:vector size="90" baseType="variant">
      <vt:variant>
        <vt:i4>1114168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_Toc277941998</vt:lpwstr>
      </vt:variant>
      <vt:variant>
        <vt:i4>1114168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_Toc277941997</vt:lpwstr>
      </vt:variant>
      <vt:variant>
        <vt:i4>1114168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_Toc277941996</vt:lpwstr>
      </vt:variant>
      <vt:variant>
        <vt:i4>1114168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_Toc277941995</vt:lpwstr>
      </vt:variant>
      <vt:variant>
        <vt:i4>1114168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_Toc277941994</vt:lpwstr>
      </vt:variant>
      <vt:variant>
        <vt:i4>1114168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_Toc277941993</vt:lpwstr>
      </vt:variant>
      <vt:variant>
        <vt:i4>1114168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_Toc277941992</vt:lpwstr>
      </vt:variant>
      <vt:variant>
        <vt:i4>1114168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_Toc277941991</vt:lpwstr>
      </vt:variant>
      <vt:variant>
        <vt:i4>1114168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_Toc277941990</vt:lpwstr>
      </vt:variant>
      <vt:variant>
        <vt:i4>1048632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_Toc277941989</vt:lpwstr>
      </vt:variant>
      <vt:variant>
        <vt:i4>1048632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_Toc277941988</vt:lpwstr>
      </vt:variant>
      <vt:variant>
        <vt:i4>1048632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_Toc277941987</vt:lpwstr>
      </vt:variant>
      <vt:variant>
        <vt:i4>1048632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_Toc277941986</vt:lpwstr>
      </vt:variant>
      <vt:variant>
        <vt:i4>1048632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_Toc277941985</vt:lpwstr>
      </vt:variant>
      <vt:variant>
        <vt:i4>1048632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_Toc277941984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Jaqueline Lima</dc:creator>
  <cp:lastModifiedBy>Jaqueline Lima</cp:lastModifiedBy>
  <cp:revision>1</cp:revision>
  <cp:lastPrinted>2004-06-23T18:48:00Z</cp:lastPrinted>
  <dcterms:created xsi:type="dcterms:W3CDTF">2012-02-20T14:06:00Z</dcterms:created>
  <dcterms:modified xsi:type="dcterms:W3CDTF">2012-02-20T14:06:00Z</dcterms:modified>
</cp:coreProperties>
</file>