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70" w:rsidRDefault="00407770">
      <w:pPr>
        <w:pStyle w:val="Ttulo10"/>
      </w:pPr>
    </w:p>
    <w:p w:rsidR="00407770" w:rsidRDefault="00407770">
      <w:pPr>
        <w:pStyle w:val="Ttulo10"/>
        <w:jc w:val="center"/>
      </w:pPr>
      <w:r>
        <w:fldChar w:fldCharType="begin"/>
      </w:r>
      <w:r>
        <w:instrText xml:space="preserve"> TITLE </w:instrText>
      </w:r>
      <w:r>
        <w:fldChar w:fldCharType="end"/>
      </w:r>
    </w:p>
    <w:p w:rsidR="00407770" w:rsidRDefault="00407770">
      <w:pPr>
        <w:pStyle w:val="CTMISCorpo1"/>
        <w:rPr>
          <w:lang w:val="pt-BR"/>
        </w:rPr>
      </w:pPr>
    </w:p>
    <w:p w:rsidR="00407770" w:rsidRDefault="00407770">
      <w:pPr>
        <w:pStyle w:val="CTMISCorpo1"/>
        <w:rPr>
          <w:lang w:val="pt-BR"/>
        </w:rPr>
      </w:pPr>
    </w:p>
    <w:p w:rsidR="00251E62" w:rsidRPr="001C042C" w:rsidRDefault="00251E62" w:rsidP="00251E62">
      <w:pPr>
        <w:pStyle w:val="RUPCorpo1"/>
        <w:spacing w:before="240"/>
        <w:ind w:firstLine="720"/>
        <w:rPr>
          <w:sz w:val="24"/>
        </w:rPr>
      </w:pPr>
      <w:r w:rsidRPr="001C042C">
        <w:rPr>
          <w:sz w:val="24"/>
        </w:rPr>
        <w:t xml:space="preserve">Este Termo visa atestar que os serviços prestados </w:t>
      </w:r>
      <w:r>
        <w:rPr>
          <w:sz w:val="24"/>
        </w:rPr>
        <w:t xml:space="preserve">no contrato </w:t>
      </w:r>
      <w:r>
        <w:rPr>
          <w:i/>
          <w:color w:val="0000FF"/>
        </w:rPr>
        <w:t xml:space="preserve">[Nº do Contrato] </w:t>
      </w:r>
      <w:r w:rsidRPr="001C042C">
        <w:rPr>
          <w:sz w:val="24"/>
        </w:rPr>
        <w:t xml:space="preserve">pela </w:t>
      </w:r>
      <w:r w:rsidR="00234196" w:rsidRPr="00234196">
        <w:rPr>
          <w:i/>
          <w:color w:val="0000FF"/>
        </w:rPr>
        <w:t>[Empresa</w:t>
      </w:r>
      <w:r w:rsidRPr="00234196">
        <w:rPr>
          <w:i/>
          <w:color w:val="0000FF"/>
        </w:rPr>
        <w:t>.</w:t>
      </w:r>
      <w:r>
        <w:rPr>
          <w:b/>
          <w:sz w:val="24"/>
        </w:rPr>
        <w:t xml:space="preserve"> </w:t>
      </w:r>
      <w:r w:rsidRPr="00251E62">
        <w:rPr>
          <w:sz w:val="24"/>
        </w:rPr>
        <w:t>para</w:t>
      </w:r>
      <w:r>
        <w:rPr>
          <w:b/>
          <w:sz w:val="24"/>
        </w:rPr>
        <w:t xml:space="preserve"> </w:t>
      </w:r>
      <w:r w:rsidRPr="00251E62">
        <w:rPr>
          <w:sz w:val="24"/>
        </w:rPr>
        <w:t>o(a)</w:t>
      </w:r>
      <w:r>
        <w:rPr>
          <w:b/>
          <w:sz w:val="24"/>
        </w:rPr>
        <w:t xml:space="preserve"> </w:t>
      </w:r>
      <w:r>
        <w:rPr>
          <w:i/>
          <w:color w:val="0000FF"/>
        </w:rPr>
        <w:t>[Cliente]</w:t>
      </w:r>
      <w:r w:rsidRPr="00251E62">
        <w:rPr>
          <w:b/>
          <w:sz w:val="24"/>
        </w:rPr>
        <w:t>,</w:t>
      </w:r>
      <w:r w:rsidRPr="001C042C">
        <w:rPr>
          <w:sz w:val="24"/>
        </w:rPr>
        <w:t xml:space="preserve"> referentes ao projeto </w:t>
      </w:r>
      <w:r>
        <w:rPr>
          <w:b/>
          <w:i/>
          <w:color w:val="0000FF"/>
        </w:rPr>
        <w:t>[Sigla/Nome do Projeto]</w:t>
      </w:r>
      <w:r>
        <w:rPr>
          <w:i/>
          <w:color w:val="0000FF"/>
        </w:rPr>
        <w:t xml:space="preserve"> </w:t>
      </w:r>
      <w:r w:rsidRPr="001C042C">
        <w:rPr>
          <w:sz w:val="24"/>
        </w:rPr>
        <w:t xml:space="preserve">foram concluídos e </w:t>
      </w:r>
      <w:r>
        <w:rPr>
          <w:sz w:val="24"/>
        </w:rPr>
        <w:t xml:space="preserve">o(s) produto(s) </w:t>
      </w:r>
      <w:r w:rsidRPr="001C042C">
        <w:rPr>
          <w:sz w:val="24"/>
        </w:rPr>
        <w:t>est</w:t>
      </w:r>
      <w:r>
        <w:rPr>
          <w:sz w:val="24"/>
        </w:rPr>
        <w:t>á(ão)</w:t>
      </w:r>
      <w:r w:rsidRPr="001C042C">
        <w:rPr>
          <w:sz w:val="24"/>
        </w:rPr>
        <w:t xml:space="preserve"> </w:t>
      </w:r>
      <w:r>
        <w:rPr>
          <w:sz w:val="24"/>
        </w:rPr>
        <w:t xml:space="preserve">homologado(s) e </w:t>
      </w:r>
      <w:r w:rsidRPr="001C042C">
        <w:rPr>
          <w:sz w:val="24"/>
        </w:rPr>
        <w:t>de acordo com o que foi pré-estabelecido.</w:t>
      </w:r>
    </w:p>
    <w:p w:rsidR="00251E62" w:rsidRDefault="00251E62" w:rsidP="00251E62">
      <w:pPr>
        <w:pStyle w:val="RUPCorpo1"/>
      </w:pPr>
    </w:p>
    <w:p w:rsidR="00251E62" w:rsidRDefault="00251E62" w:rsidP="00A309B0">
      <w:pPr>
        <w:pStyle w:val="CTMISCorpo1"/>
        <w:ind w:firstLine="295"/>
        <w:rPr>
          <w:bCs/>
          <w:i/>
          <w:iCs/>
          <w:color w:val="0000FF"/>
          <w:lang w:val="pt-BR"/>
        </w:rPr>
      </w:pPr>
      <w:r>
        <w:rPr>
          <w:b/>
          <w:lang w:val="pt-BR"/>
        </w:rPr>
        <w:t xml:space="preserve">Produto(s) desenvolvido (s): </w:t>
      </w:r>
      <w:r>
        <w:rPr>
          <w:bCs/>
          <w:i/>
          <w:iCs/>
          <w:color w:val="0000FF"/>
          <w:lang w:val="pt-BR"/>
        </w:rPr>
        <w:t>[Informar qual (is) produto(s) foram desenvolvidos]</w:t>
      </w:r>
    </w:p>
    <w:p w:rsidR="00251E62" w:rsidRDefault="00251E62" w:rsidP="00251E62">
      <w:pPr>
        <w:pStyle w:val="RUPCorpo1"/>
        <w:rPr>
          <w:color w:val="0000FF"/>
        </w:rPr>
      </w:pPr>
    </w:p>
    <w:p w:rsidR="00407770" w:rsidRDefault="00407770">
      <w:pPr>
        <w:pStyle w:val="CTMISCorpo1"/>
        <w:rPr>
          <w:lang w:val="pt-BR"/>
        </w:rPr>
      </w:pPr>
    </w:p>
    <w:p w:rsidR="00407770" w:rsidRDefault="00407770">
      <w:pPr>
        <w:pStyle w:val="CTMISCorpo1"/>
        <w:rPr>
          <w:lang w:val="pt-BR"/>
        </w:rPr>
      </w:pPr>
    </w:p>
    <w:p w:rsidR="00407770" w:rsidRDefault="00407770">
      <w:pPr>
        <w:pStyle w:val="CTMISCorpo1"/>
        <w:jc w:val="center"/>
        <w:rPr>
          <w:sz w:val="24"/>
          <w:lang w:val="pt-BR"/>
        </w:rPr>
      </w:pPr>
      <w:r>
        <w:rPr>
          <w:sz w:val="24"/>
          <w:lang w:val="pt-BR"/>
        </w:rPr>
        <w:t xml:space="preserve">Brasília, </w:t>
      </w:r>
      <w:r>
        <w:rPr>
          <w:color w:val="0000FF"/>
          <w:sz w:val="24"/>
          <w:lang w:val="pt-BR"/>
        </w:rPr>
        <w:t>[dd]</w:t>
      </w:r>
      <w:r>
        <w:rPr>
          <w:sz w:val="24"/>
          <w:lang w:val="pt-BR"/>
        </w:rPr>
        <w:t xml:space="preserve"> de </w:t>
      </w:r>
      <w:r>
        <w:rPr>
          <w:color w:val="0000FF"/>
          <w:sz w:val="24"/>
          <w:lang w:val="pt-BR"/>
        </w:rPr>
        <w:t>[nome do mês]</w:t>
      </w:r>
      <w:r>
        <w:rPr>
          <w:sz w:val="24"/>
          <w:lang w:val="pt-BR"/>
        </w:rPr>
        <w:t xml:space="preserve"> de </w:t>
      </w:r>
      <w:r>
        <w:rPr>
          <w:color w:val="0000FF"/>
          <w:sz w:val="24"/>
          <w:lang w:val="pt-BR"/>
        </w:rPr>
        <w:t>[aaaa]</w:t>
      </w:r>
      <w:r>
        <w:rPr>
          <w:sz w:val="24"/>
          <w:lang w:val="pt-BR"/>
        </w:rPr>
        <w:t>.</w:t>
      </w:r>
    </w:p>
    <w:p w:rsidR="00407770" w:rsidRDefault="00407770">
      <w:pPr>
        <w:pStyle w:val="Corpodetexto"/>
        <w:jc w:val="center"/>
      </w:pPr>
    </w:p>
    <w:p w:rsidR="00407770" w:rsidRDefault="00407770">
      <w:pPr>
        <w:pStyle w:val="Corpodetexto"/>
        <w:jc w:val="center"/>
      </w:pPr>
    </w:p>
    <w:p w:rsidR="00407770" w:rsidRDefault="00407770">
      <w:pPr>
        <w:pStyle w:val="Corpodetexto"/>
        <w:jc w:val="center"/>
      </w:pPr>
    </w:p>
    <w:tbl>
      <w:tblPr>
        <w:tblW w:w="8893" w:type="dxa"/>
        <w:jc w:val="center"/>
        <w:tblInd w:w="6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1"/>
        <w:gridCol w:w="480"/>
        <w:gridCol w:w="4502"/>
      </w:tblGrid>
      <w:tr w:rsidR="00407770" w:rsidTr="00E92F6E">
        <w:trPr>
          <w:cantSplit/>
          <w:trHeight w:val="889"/>
          <w:jc w:val="center"/>
        </w:trPr>
        <w:tc>
          <w:tcPr>
            <w:tcW w:w="3911" w:type="dxa"/>
            <w:tcBorders>
              <w:top w:val="single" w:sz="1" w:space="0" w:color="000000"/>
            </w:tcBorders>
          </w:tcPr>
          <w:p w:rsidR="00407770" w:rsidRDefault="00407770">
            <w:pPr>
              <w:pStyle w:val="CTMISInstrues"/>
              <w:keepNext/>
              <w:keepLines/>
              <w:snapToGrid w:val="0"/>
              <w:jc w:val="center"/>
              <w:rPr>
                <w:b/>
                <w:lang w:val="pt-BR"/>
              </w:rPr>
            </w:pPr>
          </w:p>
          <w:p w:rsidR="00407770" w:rsidRDefault="00407770">
            <w:pPr>
              <w:pStyle w:val="CTMISInstrues"/>
              <w:keepNext/>
              <w:keepLines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[Nome do Gerente do Projeto]</w:t>
            </w:r>
          </w:p>
          <w:p w:rsidR="00407770" w:rsidRDefault="006718D0">
            <w:pPr>
              <w:pStyle w:val="CTMISTabela"/>
              <w:keepNext/>
              <w:keepLines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Gerente de</w:t>
            </w:r>
            <w:r w:rsidR="00407770">
              <w:rPr>
                <w:b/>
                <w:lang w:val="pt-BR"/>
              </w:rPr>
              <w:t xml:space="preserve"> Projeto</w:t>
            </w:r>
            <w:r>
              <w:rPr>
                <w:b/>
                <w:lang w:val="pt-BR"/>
              </w:rPr>
              <w:t>s</w:t>
            </w:r>
          </w:p>
          <w:p w:rsidR="00407770" w:rsidRDefault="00407770">
            <w:pPr>
              <w:pStyle w:val="CTMISTabela"/>
              <w:keepNext/>
              <w:keepLines/>
              <w:jc w:val="center"/>
              <w:rPr>
                <w:b/>
                <w:i/>
                <w:color w:val="0000FF"/>
                <w:lang w:val="pt-BR"/>
              </w:rPr>
            </w:pPr>
          </w:p>
        </w:tc>
        <w:tc>
          <w:tcPr>
            <w:tcW w:w="480" w:type="dxa"/>
          </w:tcPr>
          <w:p w:rsidR="00407770" w:rsidRDefault="00407770">
            <w:pPr>
              <w:pStyle w:val="CTMISTabela"/>
              <w:keepNext/>
              <w:keepLines/>
              <w:snapToGrid w:val="0"/>
              <w:rPr>
                <w:b/>
                <w:lang w:val="pt-BR"/>
              </w:rPr>
            </w:pPr>
          </w:p>
        </w:tc>
        <w:tc>
          <w:tcPr>
            <w:tcW w:w="4502" w:type="dxa"/>
            <w:tcBorders>
              <w:top w:val="single" w:sz="1" w:space="0" w:color="000000"/>
            </w:tcBorders>
          </w:tcPr>
          <w:p w:rsidR="00407770" w:rsidRDefault="00407770">
            <w:pPr>
              <w:pStyle w:val="CTMISInstrues"/>
              <w:keepNext/>
              <w:keepLines/>
              <w:snapToGrid w:val="0"/>
              <w:jc w:val="center"/>
              <w:rPr>
                <w:b/>
                <w:lang w:val="pt-BR"/>
              </w:rPr>
            </w:pPr>
          </w:p>
          <w:p w:rsidR="00407770" w:rsidRDefault="00407770">
            <w:pPr>
              <w:pStyle w:val="CTMISInstrues"/>
              <w:keepNext/>
              <w:keepLines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[Nome do Usuário Gestor]</w:t>
            </w:r>
          </w:p>
          <w:p w:rsidR="00407770" w:rsidRDefault="00407770">
            <w:pPr>
              <w:pStyle w:val="CTMISTabela"/>
              <w:keepNext/>
              <w:keepLines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Usuário Gestor</w:t>
            </w:r>
          </w:p>
          <w:p w:rsidR="00407770" w:rsidRDefault="00407770">
            <w:pPr>
              <w:pStyle w:val="CTMISTabela"/>
              <w:keepNext/>
              <w:keepLines/>
              <w:jc w:val="center"/>
              <w:rPr>
                <w:b/>
                <w:i/>
                <w:color w:val="0000FF"/>
                <w:lang w:val="pt-BR"/>
              </w:rPr>
            </w:pPr>
            <w:r>
              <w:rPr>
                <w:b/>
                <w:i/>
                <w:color w:val="0000FF"/>
                <w:lang w:val="pt-BR"/>
              </w:rPr>
              <w:t>[Cliente]</w:t>
            </w:r>
          </w:p>
        </w:tc>
      </w:tr>
    </w:tbl>
    <w:p w:rsidR="00407770" w:rsidRDefault="00407770">
      <w:pPr>
        <w:pStyle w:val="Corpodetexto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2"/>
      </w:tblGrid>
      <w:tr w:rsidR="00407770">
        <w:trPr>
          <w:cantSplit/>
          <w:trHeight w:val="889"/>
          <w:jc w:val="center"/>
        </w:trPr>
        <w:tc>
          <w:tcPr>
            <w:tcW w:w="4842" w:type="dxa"/>
            <w:tcBorders>
              <w:top w:val="single" w:sz="1" w:space="0" w:color="000000"/>
            </w:tcBorders>
          </w:tcPr>
          <w:p w:rsidR="00407770" w:rsidRDefault="00407770">
            <w:pPr>
              <w:pStyle w:val="CTMISInstrues"/>
              <w:keepNext/>
              <w:keepLines/>
              <w:snapToGrid w:val="0"/>
              <w:jc w:val="center"/>
              <w:rPr>
                <w:lang w:val="pt-BR"/>
              </w:rPr>
            </w:pPr>
          </w:p>
          <w:p w:rsidR="00407770" w:rsidRDefault="00407770">
            <w:pPr>
              <w:pStyle w:val="CTMISInstrues"/>
              <w:keepNext/>
              <w:keepLines/>
              <w:jc w:val="center"/>
              <w:rPr>
                <w:b/>
                <w:iCs/>
                <w:lang w:val="pt-BR"/>
              </w:rPr>
            </w:pPr>
            <w:r>
              <w:rPr>
                <w:b/>
                <w:lang w:val="pt-BR"/>
              </w:rPr>
              <w:t>[</w:t>
            </w:r>
            <w:r>
              <w:rPr>
                <w:b/>
                <w:iCs/>
                <w:lang w:val="pt-BR"/>
              </w:rPr>
              <w:t>Nome do Gerente de Departamento]</w:t>
            </w:r>
          </w:p>
          <w:p w:rsidR="00407770" w:rsidRDefault="00407770">
            <w:pPr>
              <w:pStyle w:val="CTMISTabela"/>
              <w:keepNext/>
              <w:keepLines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Gerente do Departamento</w:t>
            </w:r>
            <w:r w:rsidR="00E92F6E">
              <w:rPr>
                <w:b/>
                <w:lang w:val="pt-BR"/>
              </w:rPr>
              <w:t xml:space="preserve"> de Desenvolvimento de Sistemas</w:t>
            </w:r>
          </w:p>
          <w:p w:rsidR="00407770" w:rsidRDefault="00407770">
            <w:pPr>
              <w:pStyle w:val="CTMISTabela"/>
              <w:keepNext/>
              <w:keepLines/>
              <w:jc w:val="center"/>
              <w:rPr>
                <w:b/>
                <w:i/>
                <w:color w:val="0000FF"/>
                <w:lang w:val="pt-BR"/>
              </w:rPr>
            </w:pPr>
          </w:p>
        </w:tc>
      </w:tr>
    </w:tbl>
    <w:p w:rsidR="00407770" w:rsidRDefault="00407770">
      <w:pPr>
        <w:pStyle w:val="Corpodetexto"/>
        <w:jc w:val="center"/>
      </w:pPr>
    </w:p>
    <w:p w:rsidR="00407770" w:rsidRDefault="00407770">
      <w:pPr>
        <w:pStyle w:val="Corpodetexto"/>
        <w:jc w:val="center"/>
      </w:pPr>
    </w:p>
    <w:sectPr w:rsidR="00407770" w:rsidSect="00234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01B" w:rsidRPr="00036E87" w:rsidRDefault="00C7001B" w:rsidP="00407770">
      <w:pPr>
        <w:pStyle w:val="WW8Num18z0"/>
        <w:rPr>
          <w:rFonts w:ascii="Times New Roman" w:hAnsi="Times New Roman"/>
          <w:color w:val="auto"/>
        </w:rPr>
      </w:pPr>
      <w:r>
        <w:separator/>
      </w:r>
    </w:p>
  </w:endnote>
  <w:endnote w:type="continuationSeparator" w:id="0">
    <w:p w:rsidR="00C7001B" w:rsidRPr="00036E87" w:rsidRDefault="00C7001B" w:rsidP="00407770">
      <w:pPr>
        <w:pStyle w:val="WW8Num18z0"/>
        <w:rPr>
          <w:rFonts w:ascii="Times New Roman" w:hAnsi="Times New Roman"/>
          <w:color w:val="auto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C9" w:rsidRDefault="00581BC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074298" w:rsidRPr="006F3C93" w:rsidTr="007E1716">
      <w:tc>
        <w:tcPr>
          <w:tcW w:w="1116" w:type="dxa"/>
          <w:vAlign w:val="center"/>
        </w:tcPr>
        <w:p w:rsidR="00074298" w:rsidRPr="006F3C93" w:rsidRDefault="00074298" w:rsidP="00D05D97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074298" w:rsidRPr="006F3C93" w:rsidRDefault="00074298" w:rsidP="00D05D97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074298" w:rsidRPr="006F3C93" w:rsidRDefault="00074298" w:rsidP="00D05D97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581BC9">
            <w:rPr>
              <w:noProof/>
              <w:sz w:val="16"/>
            </w:rPr>
            <w:t>1</w:t>
          </w:r>
          <w:r w:rsidRPr="006F3C93">
            <w:rPr>
              <w:sz w:val="16"/>
            </w:rPr>
            <w:fldChar w:fldCharType="end"/>
          </w:r>
        </w:p>
      </w:tc>
    </w:tr>
  </w:tbl>
  <w:p w:rsidR="00407770" w:rsidRPr="00234196" w:rsidRDefault="00407770" w:rsidP="00234196">
    <w:pPr>
      <w:pStyle w:val="Rodap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C9" w:rsidRDefault="00581B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01B" w:rsidRPr="00036E87" w:rsidRDefault="00C7001B" w:rsidP="00407770">
      <w:pPr>
        <w:pStyle w:val="WW8Num18z0"/>
        <w:rPr>
          <w:rFonts w:ascii="Times New Roman" w:hAnsi="Times New Roman"/>
          <w:color w:val="auto"/>
        </w:rPr>
      </w:pPr>
      <w:r>
        <w:separator/>
      </w:r>
    </w:p>
  </w:footnote>
  <w:footnote w:type="continuationSeparator" w:id="0">
    <w:p w:rsidR="00C7001B" w:rsidRPr="00036E87" w:rsidRDefault="00C7001B" w:rsidP="00407770">
      <w:pPr>
        <w:pStyle w:val="WW8Num18z0"/>
        <w:rPr>
          <w:rFonts w:ascii="Times New Roman" w:hAnsi="Times New Roman"/>
          <w:color w:val="auto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C9" w:rsidRDefault="00581BC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074298" w:rsidRPr="00A65889" w:rsidTr="007E1716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074298" w:rsidRPr="004F570A" w:rsidRDefault="00581BC9" w:rsidP="00D05D97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649" w:type="dxa"/>
          <w:shd w:val="clear" w:color="auto" w:fill="auto"/>
          <w:vAlign w:val="center"/>
        </w:tcPr>
        <w:p w:rsidR="00074298" w:rsidRPr="00D849B1" w:rsidRDefault="00074298" w:rsidP="00074298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Termo de Aceite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074298" w:rsidRPr="001C4FFA" w:rsidRDefault="00074298" w:rsidP="00D05D97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074298" w:rsidRDefault="00074298" w:rsidP="00074298">
    <w:pPr>
      <w:pStyle w:val="Cabealh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C9" w:rsidRDefault="00581B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AC2"/>
    <w:multiLevelType w:val="hybridMultilevel"/>
    <w:tmpl w:val="B01826C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C9"/>
    <w:rsid w:val="00074298"/>
    <w:rsid w:val="000B6197"/>
    <w:rsid w:val="000C7A25"/>
    <w:rsid w:val="00234196"/>
    <w:rsid w:val="00251E62"/>
    <w:rsid w:val="003824A7"/>
    <w:rsid w:val="00407770"/>
    <w:rsid w:val="004C3AC8"/>
    <w:rsid w:val="00581BC9"/>
    <w:rsid w:val="006565B0"/>
    <w:rsid w:val="006718D0"/>
    <w:rsid w:val="0075177A"/>
    <w:rsid w:val="00755232"/>
    <w:rsid w:val="00786BE8"/>
    <w:rsid w:val="007B064C"/>
    <w:rsid w:val="007E1716"/>
    <w:rsid w:val="008926DC"/>
    <w:rsid w:val="008F28F5"/>
    <w:rsid w:val="00907A09"/>
    <w:rsid w:val="00A247CD"/>
    <w:rsid w:val="00A309B0"/>
    <w:rsid w:val="00A6106B"/>
    <w:rsid w:val="00C673D9"/>
    <w:rsid w:val="00C7001B"/>
    <w:rsid w:val="00D05D97"/>
    <w:rsid w:val="00D77E7A"/>
    <w:rsid w:val="00D8456F"/>
    <w:rsid w:val="00E92F6E"/>
    <w:rsid w:val="00EB1A75"/>
    <w:rsid w:val="00EF69F7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1"/>
    <w:semiHidden/>
    <w:rPr>
      <w:sz w:val="16"/>
    </w:rPr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Tahoma" w:hAnsi="Tahoma"/>
      <w:b/>
      <w:i w:val="0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pPr>
      <w:suppressAutoHyphens/>
      <w:jc w:val="both"/>
    </w:pPr>
    <w:rPr>
      <w:rFonts w:ascii="Arial" w:hAnsi="Arial" w:cs="Arial"/>
      <w:i/>
      <w:color w:val="0000FF"/>
      <w:lang w:val="en-US" w:eastAsia="ar-SA"/>
    </w:rPr>
  </w:style>
  <w:style w:type="paragraph" w:customStyle="1" w:styleId="CTMISNvel5">
    <w:name w:val="CTM/IS Nível 5"/>
    <w:next w:val="CTMISCorpo1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customStyle="1" w:styleId="CTMISCorpo1">
    <w:name w:val="CTM/IS Corpo 1"/>
    <w:pPr>
      <w:suppressAutoHyphens/>
      <w:spacing w:before="120"/>
      <w:ind w:left="425"/>
      <w:jc w:val="both"/>
    </w:pPr>
    <w:rPr>
      <w:rFonts w:ascii="Arial" w:hAnsi="Arial"/>
      <w:lang w:val="en-US" w:eastAsia="ar-SA"/>
    </w:rPr>
  </w:style>
  <w:style w:type="paragraph" w:customStyle="1" w:styleId="CTMISNvel4">
    <w:name w:val="CTM/IS Nível 4"/>
    <w:next w:val="CTMISCorpo1"/>
    <w:pPr>
      <w:tabs>
        <w:tab w:val="left" w:pos="1985"/>
      </w:tabs>
      <w:suppressAutoHyphens/>
      <w:spacing w:before="60" w:after="60"/>
      <w:ind w:left="54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pPr>
      <w:keepNext/>
      <w:tabs>
        <w:tab w:val="left" w:pos="993"/>
      </w:tabs>
      <w:suppressAutoHyphens/>
      <w:spacing w:before="240"/>
      <w:ind w:left="-1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1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left="992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left="1440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left="1985"/>
    </w:pPr>
    <w:rPr>
      <w:rFonts w:ascii="Arial" w:hAnsi="Arial" w:cs="Arial"/>
      <w:lang w:val="en-US"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0C7A25"/>
    <w:pPr>
      <w:ind w:left="709"/>
      <w:jc w:val="both"/>
    </w:pPr>
    <w:rPr>
      <w:color w:val="auto"/>
    </w:rPr>
  </w:style>
  <w:style w:type="paragraph" w:customStyle="1" w:styleId="RUPCorpo1">
    <w:name w:val="RUP Corpo 1"/>
    <w:rsid w:val="00251E62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1"/>
    <w:semiHidden/>
    <w:rPr>
      <w:sz w:val="16"/>
    </w:rPr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Tahoma" w:hAnsi="Tahoma"/>
      <w:b/>
      <w:i w:val="0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pPr>
      <w:suppressAutoHyphens/>
      <w:jc w:val="both"/>
    </w:pPr>
    <w:rPr>
      <w:rFonts w:ascii="Arial" w:hAnsi="Arial" w:cs="Arial"/>
      <w:i/>
      <w:color w:val="0000FF"/>
      <w:lang w:val="en-US" w:eastAsia="ar-SA"/>
    </w:rPr>
  </w:style>
  <w:style w:type="paragraph" w:customStyle="1" w:styleId="CTMISNvel5">
    <w:name w:val="CTM/IS Nível 5"/>
    <w:next w:val="CTMISCorpo1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customStyle="1" w:styleId="CTMISCorpo1">
    <w:name w:val="CTM/IS Corpo 1"/>
    <w:pPr>
      <w:suppressAutoHyphens/>
      <w:spacing w:before="120"/>
      <w:ind w:left="425"/>
      <w:jc w:val="both"/>
    </w:pPr>
    <w:rPr>
      <w:rFonts w:ascii="Arial" w:hAnsi="Arial"/>
      <w:lang w:val="en-US" w:eastAsia="ar-SA"/>
    </w:rPr>
  </w:style>
  <w:style w:type="paragraph" w:customStyle="1" w:styleId="CTMISNvel4">
    <w:name w:val="CTM/IS Nível 4"/>
    <w:next w:val="CTMISCorpo1"/>
    <w:pPr>
      <w:tabs>
        <w:tab w:val="left" w:pos="1985"/>
      </w:tabs>
      <w:suppressAutoHyphens/>
      <w:spacing w:before="60" w:after="60"/>
      <w:ind w:left="54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pPr>
      <w:keepNext/>
      <w:tabs>
        <w:tab w:val="left" w:pos="993"/>
      </w:tabs>
      <w:suppressAutoHyphens/>
      <w:spacing w:before="240"/>
      <w:ind w:left="-1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1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left="992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left="1440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left="1985"/>
    </w:pPr>
    <w:rPr>
      <w:rFonts w:ascii="Arial" w:hAnsi="Arial" w:cs="Arial"/>
      <w:lang w:val="en-US"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0C7A25"/>
    <w:pPr>
      <w:ind w:left="709"/>
      <w:jc w:val="both"/>
    </w:pPr>
    <w:rPr>
      <w:color w:val="auto"/>
    </w:rPr>
  </w:style>
  <w:style w:type="paragraph" w:customStyle="1" w:styleId="RUPCorpo1">
    <w:name w:val="RUP Corpo 1"/>
    <w:rsid w:val="00251E62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Termo_de_Acei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Template_Termo_de_Aceite</Template>
  <TotalTime>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2004-05-21T17:31:00Z</cp:lastPrinted>
  <dcterms:created xsi:type="dcterms:W3CDTF">2012-02-20T14:57:00Z</dcterms:created>
  <dcterms:modified xsi:type="dcterms:W3CDTF">2012-02-20T14:57:00Z</dcterms:modified>
</cp:coreProperties>
</file>